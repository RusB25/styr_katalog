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7B477" w14:textId="51A3DCE1" w:rsidR="00CB631C" w:rsidRPr="004C0709" w:rsidRDefault="00000000" w:rsidP="00A37585">
      <w:pPr>
        <w:spacing w:after="0"/>
        <w:rPr>
          <w:rStyle w:val="IntenseEmphasis"/>
          <w:color w:val="auto"/>
        </w:rPr>
      </w:pPr>
      <w:r>
        <w:rPr>
          <w:rFonts w:asciiTheme="majorHAnsi" w:hAnsiTheme="majorHAnsi"/>
          <w:iCs/>
          <w:noProof/>
          <w:sz w:val="28"/>
        </w:rPr>
        <w:object w:dxaOrig="1440" w:dyaOrig="1440" w14:anchorId="56812E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style="position:absolute;margin-left:0;margin-top:0;width:708.6pt;height:446.1pt;z-index:251658240;mso-width-percent:1000;mso-position-horizontal:center;mso-position-horizontal-relative:page;mso-position-vertical-relative:text;mso-width-percent:1000;mso-width-relative:margin;mso-height-relative:margin">
            <v:imagedata r:id="rId11" o:title=""/>
            <w10:wrap type="topAndBottom" anchorx="page"/>
          </v:shape>
          <o:OLEObject Type="Embed" ProgID="Visio.Drawing.15" ShapeID="_x0000_s2054" DrawAspect="Content" ObjectID="_1723383266" r:id="rId12"/>
        </w:object>
      </w:r>
      <w:r w:rsidR="00243A34">
        <w:rPr>
          <w:rStyle w:val="IntenseEmphasis"/>
          <w:color w:val="auto"/>
        </w:rPr>
        <w:br w:type="column"/>
      </w:r>
      <w:r w:rsidR="004C0709" w:rsidRPr="004C0709">
        <w:rPr>
          <w:rStyle w:val="IntenseEmphasis"/>
          <w:color w:val="auto"/>
        </w:rPr>
        <w:lastRenderedPageBreak/>
        <w:t>ENERGI / FLÖDESMÄTARE</w:t>
      </w:r>
    </w:p>
    <w:tbl>
      <w:tblPr>
        <w:tblStyle w:val="Formatmall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1275"/>
        <w:gridCol w:w="1276"/>
        <w:gridCol w:w="3119"/>
        <w:gridCol w:w="1701"/>
        <w:gridCol w:w="2037"/>
        <w:gridCol w:w="914"/>
        <w:gridCol w:w="587"/>
        <w:gridCol w:w="1030"/>
        <w:gridCol w:w="2540"/>
      </w:tblGrid>
      <w:tr w:rsidR="008C1D6D" w14:paraId="1858A3A8" w14:textId="77777777" w:rsidTr="009C2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tblHeader/>
        </w:trPr>
        <w:tc>
          <w:tcPr>
            <w:tcW w:w="846" w:type="dxa"/>
            <w:shd w:val="clear" w:color="auto" w:fill="BDD6EE" w:themeFill="accent5" w:themeFillTint="66"/>
          </w:tcPr>
          <w:p w14:paraId="3073F307" w14:textId="0CF39739" w:rsidR="00FF1E10" w:rsidRDefault="00D47689" w:rsidP="00281DCC">
            <w:pPr>
              <w:pStyle w:val="Heading4"/>
              <w:outlineLvl w:val="3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Piigab</w:t>
            </w:r>
          </w:p>
        </w:tc>
        <w:tc>
          <w:tcPr>
            <w:tcW w:w="709" w:type="dxa"/>
            <w:shd w:val="clear" w:color="auto" w:fill="BDD6EE" w:themeFill="accent5" w:themeFillTint="66"/>
            <w:vAlign w:val="top"/>
          </w:tcPr>
          <w:p w14:paraId="5407B3CD" w14:textId="395C995A" w:rsidR="00FF1E10" w:rsidRPr="009A281F" w:rsidRDefault="00FF1E10" w:rsidP="00281DCC">
            <w:pPr>
              <w:pStyle w:val="Heading4"/>
              <w:outlineLvl w:val="3"/>
              <w:rPr>
                <w:rStyle w:val="IntenseEmphasis"/>
                <w:rFonts w:asciiTheme="minorHAnsi" w:hAnsiTheme="minorHAnsi" w:cstheme="minorHAnsi"/>
                <w:i w:val="0"/>
                <w:iCs/>
                <w:color w:val="0D0D0D" w:themeColor="text1" w:themeTint="F2"/>
                <w:szCs w:val="20"/>
              </w:rPr>
            </w:pPr>
            <w:r>
              <w:rPr>
                <w:color w:val="0D0D0D" w:themeColor="text1" w:themeTint="F2"/>
              </w:rPr>
              <w:t>Plan</w:t>
            </w:r>
          </w:p>
        </w:tc>
        <w:tc>
          <w:tcPr>
            <w:tcW w:w="1275" w:type="dxa"/>
            <w:shd w:val="clear" w:color="auto" w:fill="BDD6EE" w:themeFill="accent5" w:themeFillTint="66"/>
            <w:vAlign w:val="top"/>
          </w:tcPr>
          <w:p w14:paraId="4689AE37" w14:textId="0EBA6223" w:rsidR="00FF1E10" w:rsidRPr="009A281F" w:rsidRDefault="00FF1E10" w:rsidP="00281DCC">
            <w:pPr>
              <w:pStyle w:val="Heading4"/>
              <w:outlineLvl w:val="3"/>
              <w:rPr>
                <w:rStyle w:val="IntenseEmphasis"/>
                <w:rFonts w:asciiTheme="minorHAnsi" w:hAnsiTheme="minorHAnsi" w:cstheme="minorHAnsi"/>
                <w:i w:val="0"/>
                <w:iCs/>
                <w:color w:val="0D0D0D" w:themeColor="text1" w:themeTint="F2"/>
                <w:szCs w:val="20"/>
              </w:rPr>
            </w:pPr>
            <w:r>
              <w:rPr>
                <w:color w:val="0D0D0D" w:themeColor="text1" w:themeTint="F2"/>
              </w:rPr>
              <w:t>Placerad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0DCFDD6C" w14:textId="6498A667" w:rsidR="00FF1E10" w:rsidRDefault="00FF1E10" w:rsidP="00281DCC">
            <w:pPr>
              <w:pStyle w:val="Heading4"/>
              <w:outlineLvl w:val="3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System</w:t>
            </w:r>
          </w:p>
        </w:tc>
        <w:tc>
          <w:tcPr>
            <w:tcW w:w="3119" w:type="dxa"/>
            <w:shd w:val="clear" w:color="auto" w:fill="BDD6EE" w:themeFill="accent5" w:themeFillTint="66"/>
          </w:tcPr>
          <w:p w14:paraId="4B89F305" w14:textId="50CAC40C" w:rsidR="00FF1E10" w:rsidRDefault="00FF1E10" w:rsidP="00281DCC">
            <w:pPr>
              <w:pStyle w:val="Heading4"/>
              <w:outlineLvl w:val="3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Betjänar</w:t>
            </w:r>
          </w:p>
        </w:tc>
        <w:tc>
          <w:tcPr>
            <w:tcW w:w="1701" w:type="dxa"/>
            <w:shd w:val="clear" w:color="auto" w:fill="BDD6EE" w:themeFill="accent5" w:themeFillTint="66"/>
            <w:vAlign w:val="top"/>
          </w:tcPr>
          <w:p w14:paraId="2AED5FA7" w14:textId="15251B03" w:rsidR="00FF1E10" w:rsidRPr="009A281F" w:rsidRDefault="00FF1E10" w:rsidP="00281DCC">
            <w:pPr>
              <w:pStyle w:val="Heading4"/>
              <w:outlineLvl w:val="3"/>
              <w:rPr>
                <w:rStyle w:val="IntenseEmphasis"/>
                <w:rFonts w:asciiTheme="minorHAnsi" w:hAnsiTheme="minorHAnsi" w:cstheme="minorHAnsi"/>
                <w:i w:val="0"/>
                <w:iCs/>
                <w:color w:val="0D0D0D" w:themeColor="text1" w:themeTint="F2"/>
                <w:szCs w:val="20"/>
              </w:rPr>
            </w:pPr>
            <w:r>
              <w:rPr>
                <w:color w:val="0D0D0D" w:themeColor="text1" w:themeTint="F2"/>
              </w:rPr>
              <w:t>Media</w:t>
            </w:r>
          </w:p>
        </w:tc>
        <w:tc>
          <w:tcPr>
            <w:tcW w:w="2037" w:type="dxa"/>
            <w:shd w:val="clear" w:color="auto" w:fill="BDD6EE" w:themeFill="accent5" w:themeFillTint="66"/>
            <w:vAlign w:val="top"/>
          </w:tcPr>
          <w:p w14:paraId="6F7B642E" w14:textId="03AEE7D7" w:rsidR="00FF1E10" w:rsidRPr="009A281F" w:rsidRDefault="00FF1E10" w:rsidP="00281DCC">
            <w:pPr>
              <w:pStyle w:val="Heading4"/>
              <w:outlineLvl w:val="3"/>
              <w:rPr>
                <w:rStyle w:val="IntenseEmphasis"/>
                <w:rFonts w:asciiTheme="minorHAnsi" w:hAnsiTheme="minorHAnsi" w:cstheme="minorHAnsi"/>
                <w:i w:val="0"/>
                <w:iCs/>
                <w:color w:val="0D0D0D" w:themeColor="text1" w:themeTint="F2"/>
                <w:szCs w:val="20"/>
              </w:rPr>
            </w:pPr>
            <w:r>
              <w:rPr>
                <w:color w:val="0D0D0D" w:themeColor="text1" w:themeTint="F2"/>
              </w:rPr>
              <w:t>Beteckning</w:t>
            </w:r>
          </w:p>
        </w:tc>
        <w:tc>
          <w:tcPr>
            <w:tcW w:w="914" w:type="dxa"/>
            <w:shd w:val="clear" w:color="auto" w:fill="BDD6EE" w:themeFill="accent5" w:themeFillTint="66"/>
          </w:tcPr>
          <w:p w14:paraId="266B0039" w14:textId="6BEA4952" w:rsidR="00FF1E10" w:rsidRDefault="00FF1E10" w:rsidP="00281DCC">
            <w:pPr>
              <w:pStyle w:val="Heading4"/>
              <w:outlineLvl w:val="3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Från</w:t>
            </w:r>
          </w:p>
        </w:tc>
        <w:tc>
          <w:tcPr>
            <w:tcW w:w="587" w:type="dxa"/>
            <w:shd w:val="clear" w:color="auto" w:fill="BDD6EE" w:themeFill="accent5" w:themeFillTint="66"/>
            <w:vAlign w:val="top"/>
          </w:tcPr>
          <w:p w14:paraId="6BBF22BB" w14:textId="4C7A4E9B" w:rsidR="00FF1E10" w:rsidRPr="002B13E6" w:rsidRDefault="00FF1E10" w:rsidP="00281DCC">
            <w:pPr>
              <w:pStyle w:val="Heading4"/>
              <w:outlineLvl w:val="3"/>
              <w:rPr>
                <w:rStyle w:val="IntenseEmphasis"/>
                <w:rFonts w:asciiTheme="minorHAnsi" w:hAnsiTheme="minorHAnsi" w:cstheme="minorHAnsi"/>
                <w:i w:val="0"/>
                <w:iCs/>
                <w:color w:val="0D0D0D" w:themeColor="text1" w:themeTint="F2"/>
                <w:szCs w:val="20"/>
              </w:rPr>
            </w:pPr>
            <w:r>
              <w:rPr>
                <w:color w:val="0D0D0D" w:themeColor="text1" w:themeTint="F2"/>
              </w:rPr>
              <w:t>Prim</w:t>
            </w:r>
          </w:p>
        </w:tc>
        <w:tc>
          <w:tcPr>
            <w:tcW w:w="1030" w:type="dxa"/>
            <w:shd w:val="clear" w:color="auto" w:fill="BDD6EE" w:themeFill="accent5" w:themeFillTint="66"/>
            <w:vAlign w:val="top"/>
            <w:hideMark/>
          </w:tcPr>
          <w:p w14:paraId="1EA4610A" w14:textId="0EFDAEE5" w:rsidR="00FF1E10" w:rsidRPr="002B13E6" w:rsidRDefault="00FF1E10" w:rsidP="00281DCC">
            <w:pPr>
              <w:pStyle w:val="Heading4"/>
              <w:outlineLvl w:val="3"/>
              <w:rPr>
                <w:rStyle w:val="IntenseEmphasis"/>
                <w:rFonts w:asciiTheme="minorHAnsi" w:hAnsiTheme="minorHAnsi" w:cstheme="minorHAnsi"/>
                <w:i w:val="0"/>
                <w:iCs/>
                <w:color w:val="0D0D0D" w:themeColor="text1" w:themeTint="F2"/>
                <w:szCs w:val="20"/>
              </w:rPr>
            </w:pPr>
            <w:r>
              <w:rPr>
                <w:color w:val="0D0D0D" w:themeColor="text1" w:themeTint="F2"/>
              </w:rPr>
              <w:t xml:space="preserve">Sek. </w:t>
            </w:r>
            <w:r w:rsidR="008C1D6D">
              <w:rPr>
                <w:color w:val="0D0D0D" w:themeColor="text1" w:themeTint="F2"/>
              </w:rPr>
              <w:t>adr.</w:t>
            </w:r>
          </w:p>
        </w:tc>
        <w:tc>
          <w:tcPr>
            <w:tcW w:w="2540" w:type="dxa"/>
            <w:shd w:val="clear" w:color="auto" w:fill="BDD6EE" w:themeFill="accent5" w:themeFillTint="66"/>
            <w:vAlign w:val="top"/>
            <w:hideMark/>
          </w:tcPr>
          <w:p w14:paraId="77EB48E6" w14:textId="3228BFD7" w:rsidR="00FF1E10" w:rsidRPr="002B13E6" w:rsidRDefault="00FF1E10" w:rsidP="00281DCC">
            <w:pPr>
              <w:pStyle w:val="Heading4"/>
              <w:outlineLvl w:val="3"/>
              <w:rPr>
                <w:rStyle w:val="IntenseEmphasis"/>
                <w:rFonts w:asciiTheme="minorHAnsi" w:hAnsiTheme="minorHAnsi" w:cstheme="minorHAnsi"/>
                <w:i w:val="0"/>
                <w:iCs/>
                <w:color w:val="0D0D0D" w:themeColor="text1" w:themeTint="F2"/>
                <w:szCs w:val="20"/>
              </w:rPr>
            </w:pPr>
            <w:r w:rsidRPr="002B13E6">
              <w:rPr>
                <w:color w:val="0D0D0D" w:themeColor="text1" w:themeTint="F2"/>
              </w:rPr>
              <w:t>Anmärkning</w:t>
            </w:r>
          </w:p>
        </w:tc>
      </w:tr>
      <w:tr w:rsidR="00797282" w14:paraId="10995F9A" w14:textId="77777777" w:rsidTr="009C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02A23B84" w14:textId="68740797" w:rsidR="00797282" w:rsidRPr="004A14AD" w:rsidRDefault="00797282" w:rsidP="001E05BB">
            <w:r>
              <w:t>4</w:t>
            </w:r>
          </w:p>
        </w:tc>
        <w:tc>
          <w:tcPr>
            <w:tcW w:w="709" w:type="dxa"/>
            <w:vAlign w:val="top"/>
          </w:tcPr>
          <w:p w14:paraId="60936CAB" w14:textId="53BCFEEE" w:rsidR="00797282" w:rsidRDefault="00797282" w:rsidP="001E05BB">
            <w:r>
              <w:t>01</w:t>
            </w:r>
          </w:p>
        </w:tc>
        <w:tc>
          <w:tcPr>
            <w:tcW w:w="1275" w:type="dxa"/>
            <w:vAlign w:val="top"/>
          </w:tcPr>
          <w:p w14:paraId="12BCC3E6" w14:textId="4DC1D6F8" w:rsidR="00797282" w:rsidRPr="00486FE4" w:rsidRDefault="00797282" w:rsidP="001E05BB">
            <w:proofErr w:type="gramStart"/>
            <w:r w:rsidRPr="001D7ED8">
              <w:t>101:N</w:t>
            </w:r>
            <w:proofErr w:type="gramEnd"/>
            <w:r w:rsidRPr="001D7ED8">
              <w:t>21</w:t>
            </w:r>
          </w:p>
        </w:tc>
        <w:tc>
          <w:tcPr>
            <w:tcW w:w="1276" w:type="dxa"/>
            <w:vAlign w:val="top"/>
          </w:tcPr>
          <w:p w14:paraId="24D4772E" w14:textId="1BA5BC53" w:rsidR="00797282" w:rsidRDefault="00797282" w:rsidP="001E05BB">
            <w:r>
              <w:t>0-KB00</w:t>
            </w:r>
          </w:p>
        </w:tc>
        <w:tc>
          <w:tcPr>
            <w:tcW w:w="3119" w:type="dxa"/>
            <w:vAlign w:val="top"/>
          </w:tcPr>
          <w:p w14:paraId="6EB417FB" w14:textId="29B74515" w:rsidR="00797282" w:rsidRPr="001500B3" w:rsidRDefault="00E77A89" w:rsidP="001E05BB">
            <w:r>
              <w:t>Borrhål</w:t>
            </w:r>
          </w:p>
        </w:tc>
        <w:tc>
          <w:tcPr>
            <w:tcW w:w="1701" w:type="dxa"/>
            <w:vAlign w:val="top"/>
          </w:tcPr>
          <w:p w14:paraId="0E08F8B0" w14:textId="122A52F8" w:rsidR="00797282" w:rsidRPr="002A5CB6" w:rsidRDefault="00797282" w:rsidP="001E05BB">
            <w:r w:rsidRPr="00F71D84">
              <w:t>Kyla/Etanol</w:t>
            </w:r>
          </w:p>
        </w:tc>
        <w:tc>
          <w:tcPr>
            <w:tcW w:w="2037" w:type="dxa"/>
            <w:vAlign w:val="top"/>
          </w:tcPr>
          <w:p w14:paraId="09393F33" w14:textId="5DCDBEC8" w:rsidR="00797282" w:rsidRPr="005427A8" w:rsidRDefault="00797282" w:rsidP="001E05BB">
            <w:r w:rsidRPr="00162DA9">
              <w:t>0-KB00-ME51</w:t>
            </w:r>
          </w:p>
        </w:tc>
        <w:tc>
          <w:tcPr>
            <w:tcW w:w="914" w:type="dxa"/>
            <w:vAlign w:val="top"/>
          </w:tcPr>
          <w:p w14:paraId="174CF5B0" w14:textId="1A256415" w:rsidR="00797282" w:rsidRPr="00385946" w:rsidRDefault="00797282" w:rsidP="001E05BB">
            <w:r w:rsidRPr="00BD0289">
              <w:rPr>
                <w:rFonts w:cstheme="minorHAnsi"/>
              </w:rPr>
              <w:t>1-AS013</w:t>
            </w:r>
          </w:p>
        </w:tc>
        <w:tc>
          <w:tcPr>
            <w:tcW w:w="587" w:type="dxa"/>
            <w:vAlign w:val="top"/>
          </w:tcPr>
          <w:p w14:paraId="743A3109" w14:textId="2E6744B6" w:rsidR="00797282" w:rsidRPr="00385946" w:rsidRDefault="00797282" w:rsidP="00F67E96">
            <w:r w:rsidRPr="00CD734B">
              <w:t>70</w:t>
            </w:r>
          </w:p>
        </w:tc>
        <w:tc>
          <w:tcPr>
            <w:tcW w:w="1030" w:type="dxa"/>
            <w:vAlign w:val="top"/>
          </w:tcPr>
          <w:p w14:paraId="7778183B" w14:textId="5A8EA352" w:rsidR="00797282" w:rsidRPr="00385946" w:rsidRDefault="00797282" w:rsidP="001E05BB">
            <w:pPr>
              <w:rPr>
                <w:color w:val="000000"/>
                <w:szCs w:val="18"/>
              </w:rPr>
            </w:pPr>
            <w:r w:rsidRPr="009C2D35">
              <w:t xml:space="preserve">23923870 </w:t>
            </w:r>
          </w:p>
        </w:tc>
        <w:tc>
          <w:tcPr>
            <w:tcW w:w="2540" w:type="dxa"/>
            <w:vAlign w:val="top"/>
          </w:tcPr>
          <w:p w14:paraId="55469A46" w14:textId="719382E3" w:rsidR="00797282" w:rsidRPr="005427A8" w:rsidRDefault="00797282" w:rsidP="001E05BB"/>
        </w:tc>
      </w:tr>
      <w:tr w:rsidR="00797282" w14:paraId="40508A8D" w14:textId="77777777" w:rsidTr="009C23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71EFCA4F" w14:textId="7BD608C3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709" w:type="dxa"/>
            <w:vAlign w:val="top"/>
          </w:tcPr>
          <w:p w14:paraId="17313921" w14:textId="2A0F06A6" w:rsidR="00797282" w:rsidRDefault="00197199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  <w:tc>
          <w:tcPr>
            <w:tcW w:w="1275" w:type="dxa"/>
            <w:vAlign w:val="top"/>
          </w:tcPr>
          <w:p w14:paraId="5669675A" w14:textId="3B9DB841" w:rsidR="00797282" w:rsidRPr="00486FE4" w:rsidRDefault="00797282" w:rsidP="00797282">
            <w:pPr>
              <w:rPr>
                <w:rFonts w:cstheme="minorHAnsi"/>
              </w:rPr>
            </w:pPr>
            <w:proofErr w:type="gramStart"/>
            <w:r w:rsidRPr="001D7ED8">
              <w:t>101:J</w:t>
            </w:r>
            <w:proofErr w:type="gramEnd"/>
            <w:r w:rsidRPr="001D7ED8">
              <w:t>21</w:t>
            </w:r>
          </w:p>
        </w:tc>
        <w:tc>
          <w:tcPr>
            <w:tcW w:w="1276" w:type="dxa"/>
            <w:vAlign w:val="top"/>
          </w:tcPr>
          <w:p w14:paraId="24AEC2A9" w14:textId="658B208A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0-VÅ00</w:t>
            </w:r>
          </w:p>
        </w:tc>
        <w:tc>
          <w:tcPr>
            <w:tcW w:w="3119" w:type="dxa"/>
            <w:vAlign w:val="top"/>
          </w:tcPr>
          <w:p w14:paraId="5F6E9480" w14:textId="3096BA1A" w:rsidR="00797282" w:rsidRPr="001500B3" w:rsidRDefault="00775FC2" w:rsidP="00797282">
            <w:r>
              <w:t>Framtida värmeå</w:t>
            </w:r>
            <w:r w:rsidR="005C3590">
              <w:t>te</w:t>
            </w:r>
            <w:r>
              <w:t>rvinning kökskyla</w:t>
            </w:r>
          </w:p>
        </w:tc>
        <w:tc>
          <w:tcPr>
            <w:tcW w:w="1701" w:type="dxa"/>
            <w:vAlign w:val="top"/>
          </w:tcPr>
          <w:p w14:paraId="3043DACD" w14:textId="3154CEEA" w:rsidR="00797282" w:rsidRPr="002A5CB6" w:rsidRDefault="00797282" w:rsidP="00797282">
            <w:pPr>
              <w:rPr>
                <w:rFonts w:cstheme="minorHAnsi"/>
              </w:rPr>
            </w:pPr>
            <w:r w:rsidRPr="00F71D84">
              <w:t>Värme</w:t>
            </w:r>
          </w:p>
        </w:tc>
        <w:tc>
          <w:tcPr>
            <w:tcW w:w="2037" w:type="dxa"/>
            <w:vAlign w:val="top"/>
          </w:tcPr>
          <w:p w14:paraId="362DBE51" w14:textId="10798CB9" w:rsidR="00797282" w:rsidRPr="005427A8" w:rsidRDefault="00797282" w:rsidP="00797282">
            <w:r w:rsidRPr="00162DA9">
              <w:t>0-VÅ00-ME44</w:t>
            </w:r>
          </w:p>
        </w:tc>
        <w:tc>
          <w:tcPr>
            <w:tcW w:w="914" w:type="dxa"/>
            <w:vAlign w:val="top"/>
          </w:tcPr>
          <w:p w14:paraId="13EB0D15" w14:textId="383D0578" w:rsidR="00797282" w:rsidRPr="00385946" w:rsidRDefault="00797282" w:rsidP="00797282">
            <w:pPr>
              <w:rPr>
                <w:rFonts w:cstheme="minorHAnsi"/>
              </w:rPr>
            </w:pPr>
            <w:r w:rsidRPr="00BD0289">
              <w:rPr>
                <w:rFonts w:cstheme="minorHAnsi"/>
              </w:rPr>
              <w:t>1-AS013</w:t>
            </w:r>
          </w:p>
        </w:tc>
        <w:tc>
          <w:tcPr>
            <w:tcW w:w="587" w:type="dxa"/>
            <w:vAlign w:val="top"/>
          </w:tcPr>
          <w:p w14:paraId="3B61A86F" w14:textId="277C3C29" w:rsidR="00797282" w:rsidRPr="00385946" w:rsidRDefault="00797282" w:rsidP="00F67E96">
            <w:pPr>
              <w:rPr>
                <w:rFonts w:cstheme="minorHAnsi"/>
              </w:rPr>
            </w:pPr>
            <w:r w:rsidRPr="00CD734B">
              <w:t>125</w:t>
            </w:r>
          </w:p>
        </w:tc>
        <w:tc>
          <w:tcPr>
            <w:tcW w:w="1030" w:type="dxa"/>
            <w:vAlign w:val="top"/>
          </w:tcPr>
          <w:p w14:paraId="2C8780F1" w14:textId="02B40A1F" w:rsidR="00797282" w:rsidRPr="00385946" w:rsidRDefault="00797282" w:rsidP="00797282">
            <w:pPr>
              <w:rPr>
                <w:color w:val="000000"/>
                <w:szCs w:val="18"/>
              </w:rPr>
            </w:pPr>
            <w:r w:rsidRPr="009C2D35">
              <w:t>80805125</w:t>
            </w:r>
          </w:p>
        </w:tc>
        <w:tc>
          <w:tcPr>
            <w:tcW w:w="2540" w:type="dxa"/>
            <w:vAlign w:val="top"/>
          </w:tcPr>
          <w:p w14:paraId="656A767D" w14:textId="77777777" w:rsidR="00797282" w:rsidRPr="005427A8" w:rsidRDefault="00797282" w:rsidP="00797282">
            <w:pPr>
              <w:rPr>
                <w:rFonts w:cstheme="minorHAnsi"/>
              </w:rPr>
            </w:pPr>
          </w:p>
        </w:tc>
      </w:tr>
      <w:tr w:rsidR="00006DDE" w14:paraId="594C20EF" w14:textId="77777777" w:rsidTr="009C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57A9646F" w14:textId="5D1B1F05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709" w:type="dxa"/>
            <w:vAlign w:val="top"/>
          </w:tcPr>
          <w:p w14:paraId="187EE9F1" w14:textId="2868E771" w:rsidR="00797282" w:rsidRDefault="00197199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  <w:tc>
          <w:tcPr>
            <w:tcW w:w="1275" w:type="dxa"/>
            <w:vAlign w:val="top"/>
          </w:tcPr>
          <w:p w14:paraId="57E18071" w14:textId="2CB26E68" w:rsidR="00797282" w:rsidRPr="00486FE4" w:rsidRDefault="00797282" w:rsidP="00797282">
            <w:pPr>
              <w:rPr>
                <w:rFonts w:cstheme="minorHAnsi"/>
              </w:rPr>
            </w:pPr>
            <w:proofErr w:type="gramStart"/>
            <w:r w:rsidRPr="001D7ED8">
              <w:t>101:K</w:t>
            </w:r>
            <w:proofErr w:type="gramEnd"/>
            <w:r w:rsidRPr="001D7ED8">
              <w:t>01</w:t>
            </w:r>
          </w:p>
        </w:tc>
        <w:tc>
          <w:tcPr>
            <w:tcW w:w="1276" w:type="dxa"/>
            <w:vAlign w:val="top"/>
          </w:tcPr>
          <w:p w14:paraId="01094A3E" w14:textId="59D982D3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0-KL01</w:t>
            </w:r>
          </w:p>
        </w:tc>
        <w:tc>
          <w:tcPr>
            <w:tcW w:w="3119" w:type="dxa"/>
            <w:vAlign w:val="top"/>
          </w:tcPr>
          <w:p w14:paraId="5C71E22C" w14:textId="7E733C31" w:rsidR="00797282" w:rsidRPr="001500B3" w:rsidRDefault="00775FC2" w:rsidP="00797282">
            <w:r>
              <w:t>V</w:t>
            </w:r>
            <w:r w:rsidR="00B959F8">
              <w:t>ärmedumpning / KMK</w:t>
            </w:r>
          </w:p>
        </w:tc>
        <w:tc>
          <w:tcPr>
            <w:tcW w:w="1701" w:type="dxa"/>
            <w:vAlign w:val="top"/>
          </w:tcPr>
          <w:p w14:paraId="17FE8DED" w14:textId="1D92ACFE" w:rsidR="00797282" w:rsidRPr="002A5CB6" w:rsidRDefault="00797282" w:rsidP="00797282">
            <w:pPr>
              <w:rPr>
                <w:rFonts w:cstheme="minorHAnsi"/>
              </w:rPr>
            </w:pPr>
            <w:r w:rsidRPr="00F71D84">
              <w:t>Värme</w:t>
            </w:r>
          </w:p>
        </w:tc>
        <w:tc>
          <w:tcPr>
            <w:tcW w:w="2037" w:type="dxa"/>
            <w:vAlign w:val="top"/>
          </w:tcPr>
          <w:p w14:paraId="1B97772B" w14:textId="221849A9" w:rsidR="00797282" w:rsidRPr="005427A8" w:rsidRDefault="00797282" w:rsidP="00797282">
            <w:r w:rsidRPr="00162DA9">
              <w:t>0-KL01-ME51</w:t>
            </w:r>
          </w:p>
        </w:tc>
        <w:tc>
          <w:tcPr>
            <w:tcW w:w="914" w:type="dxa"/>
            <w:vAlign w:val="top"/>
          </w:tcPr>
          <w:p w14:paraId="1CC37DB2" w14:textId="180798CC" w:rsidR="00797282" w:rsidRPr="00385946" w:rsidRDefault="00797282" w:rsidP="00797282">
            <w:pPr>
              <w:rPr>
                <w:rFonts w:cstheme="minorHAnsi"/>
              </w:rPr>
            </w:pPr>
            <w:r w:rsidRPr="00BD0289">
              <w:rPr>
                <w:rFonts w:cstheme="minorHAnsi"/>
              </w:rPr>
              <w:t>1-AS013</w:t>
            </w:r>
          </w:p>
        </w:tc>
        <w:tc>
          <w:tcPr>
            <w:tcW w:w="587" w:type="dxa"/>
            <w:vAlign w:val="top"/>
          </w:tcPr>
          <w:p w14:paraId="12B9DDAC" w14:textId="641CAE42" w:rsidR="00797282" w:rsidRPr="00385946" w:rsidRDefault="00797282" w:rsidP="00F67E96">
            <w:pPr>
              <w:rPr>
                <w:rFonts w:cstheme="minorHAnsi"/>
              </w:rPr>
            </w:pPr>
            <w:r w:rsidRPr="00CD734B">
              <w:t>137</w:t>
            </w:r>
          </w:p>
        </w:tc>
        <w:tc>
          <w:tcPr>
            <w:tcW w:w="1030" w:type="dxa"/>
            <w:vAlign w:val="top"/>
          </w:tcPr>
          <w:p w14:paraId="7F79D850" w14:textId="4FF4EB9A" w:rsidR="00797282" w:rsidRPr="00385946" w:rsidRDefault="00797282" w:rsidP="00797282">
            <w:pPr>
              <w:rPr>
                <w:color w:val="000000"/>
                <w:szCs w:val="18"/>
              </w:rPr>
            </w:pPr>
            <w:r w:rsidRPr="009C2D35">
              <w:t>80805137</w:t>
            </w:r>
          </w:p>
        </w:tc>
        <w:tc>
          <w:tcPr>
            <w:tcW w:w="2540" w:type="dxa"/>
            <w:vAlign w:val="top"/>
          </w:tcPr>
          <w:p w14:paraId="006C642F" w14:textId="77777777" w:rsidR="00797282" w:rsidRPr="005427A8" w:rsidRDefault="00797282" w:rsidP="00797282">
            <w:pPr>
              <w:rPr>
                <w:rFonts w:cstheme="minorHAnsi"/>
              </w:rPr>
            </w:pPr>
          </w:p>
        </w:tc>
      </w:tr>
      <w:tr w:rsidR="00797282" w14:paraId="6CB11628" w14:textId="77777777" w:rsidTr="009C23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52E1BD41" w14:textId="7481D828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709" w:type="dxa"/>
            <w:vAlign w:val="top"/>
          </w:tcPr>
          <w:p w14:paraId="39264BC4" w14:textId="662608AC" w:rsidR="00797282" w:rsidRPr="004A14AD" w:rsidRDefault="00197199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  <w:tc>
          <w:tcPr>
            <w:tcW w:w="1275" w:type="dxa"/>
            <w:vAlign w:val="top"/>
          </w:tcPr>
          <w:p w14:paraId="0D35804A" w14:textId="5442489F" w:rsidR="00797282" w:rsidRPr="008D5E25" w:rsidRDefault="00797282" w:rsidP="00797282">
            <w:proofErr w:type="gramStart"/>
            <w:r w:rsidRPr="001D7ED8">
              <w:t>101:K</w:t>
            </w:r>
            <w:proofErr w:type="gramEnd"/>
            <w:r w:rsidRPr="001D7ED8">
              <w:t>01</w:t>
            </w:r>
          </w:p>
        </w:tc>
        <w:tc>
          <w:tcPr>
            <w:tcW w:w="1276" w:type="dxa"/>
            <w:vAlign w:val="top"/>
          </w:tcPr>
          <w:p w14:paraId="58874171" w14:textId="36C37325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0-VÅ00</w:t>
            </w:r>
          </w:p>
        </w:tc>
        <w:tc>
          <w:tcPr>
            <w:tcW w:w="3119" w:type="dxa"/>
            <w:vAlign w:val="top"/>
          </w:tcPr>
          <w:p w14:paraId="57E66C7B" w14:textId="1C40B5BA" w:rsidR="00797282" w:rsidRDefault="001D40E3" w:rsidP="00797282">
            <w:proofErr w:type="spellStart"/>
            <w:r>
              <w:t>Hetgasvärme</w:t>
            </w:r>
            <w:proofErr w:type="spellEnd"/>
            <w:r>
              <w:t xml:space="preserve"> från </w:t>
            </w:r>
            <w:r w:rsidR="00197199">
              <w:t>Kylmaskiner</w:t>
            </w:r>
          </w:p>
        </w:tc>
        <w:tc>
          <w:tcPr>
            <w:tcW w:w="1701" w:type="dxa"/>
            <w:vAlign w:val="top"/>
          </w:tcPr>
          <w:p w14:paraId="3DDCA21F" w14:textId="1F0358C7" w:rsidR="00797282" w:rsidRPr="002A5CB6" w:rsidRDefault="00797282" w:rsidP="00797282">
            <w:pPr>
              <w:rPr>
                <w:rFonts w:cstheme="minorHAnsi"/>
              </w:rPr>
            </w:pPr>
            <w:r w:rsidRPr="00F71D84">
              <w:t>Värme</w:t>
            </w:r>
          </w:p>
        </w:tc>
        <w:tc>
          <w:tcPr>
            <w:tcW w:w="2037" w:type="dxa"/>
            <w:vAlign w:val="top"/>
          </w:tcPr>
          <w:p w14:paraId="54444744" w14:textId="18CE9191" w:rsidR="00797282" w:rsidRPr="005427A8" w:rsidRDefault="00797282" w:rsidP="00797282">
            <w:r w:rsidRPr="00162DA9">
              <w:t>0-VÅ00-ME41</w:t>
            </w:r>
          </w:p>
        </w:tc>
        <w:tc>
          <w:tcPr>
            <w:tcW w:w="914" w:type="dxa"/>
            <w:vAlign w:val="top"/>
          </w:tcPr>
          <w:p w14:paraId="5A6EEAE5" w14:textId="767D9988" w:rsidR="00797282" w:rsidRDefault="00797282" w:rsidP="00797282">
            <w:r w:rsidRPr="00BD0289">
              <w:rPr>
                <w:rFonts w:cstheme="minorHAnsi"/>
              </w:rPr>
              <w:t>1-AS013</w:t>
            </w:r>
          </w:p>
        </w:tc>
        <w:tc>
          <w:tcPr>
            <w:tcW w:w="587" w:type="dxa"/>
            <w:vAlign w:val="top"/>
          </w:tcPr>
          <w:p w14:paraId="6C36424F" w14:textId="3B56111D" w:rsidR="00797282" w:rsidRDefault="00797282" w:rsidP="00F67E96">
            <w:pPr>
              <w:rPr>
                <w:rFonts w:cstheme="minorHAnsi"/>
              </w:rPr>
            </w:pPr>
            <w:r w:rsidRPr="00CD734B">
              <w:t>154</w:t>
            </w:r>
          </w:p>
        </w:tc>
        <w:tc>
          <w:tcPr>
            <w:tcW w:w="1030" w:type="dxa"/>
            <w:vAlign w:val="top"/>
          </w:tcPr>
          <w:p w14:paraId="789AB8D9" w14:textId="01FF5076" w:rsidR="00797282" w:rsidRDefault="00797282" w:rsidP="00797282">
            <w:pPr>
              <w:rPr>
                <w:color w:val="000000"/>
                <w:szCs w:val="18"/>
              </w:rPr>
            </w:pPr>
            <w:r w:rsidRPr="009C2D35">
              <w:t>80805154</w:t>
            </w:r>
          </w:p>
        </w:tc>
        <w:tc>
          <w:tcPr>
            <w:tcW w:w="2540" w:type="dxa"/>
            <w:vAlign w:val="top"/>
          </w:tcPr>
          <w:p w14:paraId="62B24940" w14:textId="77777777" w:rsidR="00797282" w:rsidRPr="005427A8" w:rsidRDefault="00797282" w:rsidP="00797282">
            <w:pPr>
              <w:rPr>
                <w:rFonts w:cstheme="minorHAnsi"/>
              </w:rPr>
            </w:pPr>
          </w:p>
        </w:tc>
      </w:tr>
      <w:tr w:rsidR="009C23DA" w14:paraId="0E183A07" w14:textId="77777777" w:rsidTr="009C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228FF738" w14:textId="77777777" w:rsidR="00797282" w:rsidRDefault="00797282" w:rsidP="00797282">
            <w:pPr>
              <w:rPr>
                <w:rFonts w:cstheme="minorHAnsi"/>
              </w:rPr>
            </w:pPr>
          </w:p>
        </w:tc>
        <w:tc>
          <w:tcPr>
            <w:tcW w:w="709" w:type="dxa"/>
            <w:vAlign w:val="top"/>
          </w:tcPr>
          <w:p w14:paraId="080BD37F" w14:textId="77777777" w:rsidR="00797282" w:rsidRPr="004A14AD" w:rsidRDefault="00797282" w:rsidP="00797282">
            <w:pPr>
              <w:rPr>
                <w:rFonts w:cstheme="minorHAnsi"/>
              </w:rPr>
            </w:pPr>
          </w:p>
        </w:tc>
        <w:tc>
          <w:tcPr>
            <w:tcW w:w="1275" w:type="dxa"/>
            <w:vAlign w:val="top"/>
          </w:tcPr>
          <w:p w14:paraId="48BD72CC" w14:textId="77777777" w:rsidR="00797282" w:rsidRPr="008D5E25" w:rsidRDefault="00797282" w:rsidP="00797282"/>
        </w:tc>
        <w:tc>
          <w:tcPr>
            <w:tcW w:w="1276" w:type="dxa"/>
            <w:vAlign w:val="top"/>
          </w:tcPr>
          <w:p w14:paraId="26E9D6C6" w14:textId="77777777" w:rsidR="00797282" w:rsidRDefault="00797282" w:rsidP="00797282">
            <w:pPr>
              <w:rPr>
                <w:rFonts w:cstheme="minorHAnsi"/>
              </w:rPr>
            </w:pPr>
          </w:p>
        </w:tc>
        <w:tc>
          <w:tcPr>
            <w:tcW w:w="3119" w:type="dxa"/>
            <w:vAlign w:val="top"/>
          </w:tcPr>
          <w:p w14:paraId="73E13B86" w14:textId="77777777" w:rsidR="00797282" w:rsidRDefault="00797282" w:rsidP="00797282"/>
        </w:tc>
        <w:tc>
          <w:tcPr>
            <w:tcW w:w="1701" w:type="dxa"/>
            <w:vAlign w:val="top"/>
          </w:tcPr>
          <w:p w14:paraId="22B57C77" w14:textId="77777777" w:rsidR="00797282" w:rsidRPr="002A5CB6" w:rsidRDefault="00797282" w:rsidP="00797282">
            <w:pPr>
              <w:rPr>
                <w:rFonts w:cstheme="minorHAnsi"/>
              </w:rPr>
            </w:pPr>
          </w:p>
        </w:tc>
        <w:tc>
          <w:tcPr>
            <w:tcW w:w="2037" w:type="dxa"/>
            <w:vAlign w:val="top"/>
          </w:tcPr>
          <w:p w14:paraId="2774B394" w14:textId="77777777" w:rsidR="00797282" w:rsidRPr="005427A8" w:rsidRDefault="00797282" w:rsidP="00797282"/>
        </w:tc>
        <w:tc>
          <w:tcPr>
            <w:tcW w:w="914" w:type="dxa"/>
            <w:vAlign w:val="top"/>
          </w:tcPr>
          <w:p w14:paraId="431A0025" w14:textId="77777777" w:rsidR="00797282" w:rsidRDefault="00797282" w:rsidP="00797282"/>
        </w:tc>
        <w:tc>
          <w:tcPr>
            <w:tcW w:w="587" w:type="dxa"/>
            <w:vAlign w:val="top"/>
          </w:tcPr>
          <w:p w14:paraId="57845AF0" w14:textId="77777777" w:rsidR="00797282" w:rsidRDefault="00797282" w:rsidP="00F67E96">
            <w:pPr>
              <w:rPr>
                <w:rFonts w:cstheme="minorHAnsi"/>
              </w:rPr>
            </w:pPr>
          </w:p>
        </w:tc>
        <w:tc>
          <w:tcPr>
            <w:tcW w:w="1030" w:type="dxa"/>
            <w:vAlign w:val="top"/>
          </w:tcPr>
          <w:p w14:paraId="0BA19EAE" w14:textId="77777777" w:rsidR="00797282" w:rsidRDefault="00797282" w:rsidP="00797282">
            <w:pPr>
              <w:rPr>
                <w:color w:val="000000"/>
                <w:szCs w:val="18"/>
              </w:rPr>
            </w:pPr>
          </w:p>
        </w:tc>
        <w:tc>
          <w:tcPr>
            <w:tcW w:w="2540" w:type="dxa"/>
            <w:vAlign w:val="top"/>
          </w:tcPr>
          <w:p w14:paraId="5251257E" w14:textId="77777777" w:rsidR="00797282" w:rsidRPr="005427A8" w:rsidRDefault="00797282" w:rsidP="00797282">
            <w:pPr>
              <w:rPr>
                <w:rFonts w:cstheme="minorHAnsi"/>
              </w:rPr>
            </w:pPr>
          </w:p>
        </w:tc>
      </w:tr>
      <w:tr w:rsidR="00797282" w14:paraId="6D0D0506" w14:textId="77777777" w:rsidTr="009C23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58CC8797" w14:textId="344E7277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09" w:type="dxa"/>
            <w:vAlign w:val="top"/>
          </w:tcPr>
          <w:p w14:paraId="397A986D" w14:textId="754956F1" w:rsidR="00797282" w:rsidRPr="004A14AD" w:rsidRDefault="00197199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02</w:t>
            </w:r>
          </w:p>
        </w:tc>
        <w:tc>
          <w:tcPr>
            <w:tcW w:w="1275" w:type="dxa"/>
            <w:vAlign w:val="top"/>
          </w:tcPr>
          <w:p w14:paraId="2F366F01" w14:textId="0DE8E87C" w:rsidR="00797282" w:rsidRPr="008D5E25" w:rsidRDefault="00797282" w:rsidP="00797282">
            <w:proofErr w:type="gramStart"/>
            <w:r w:rsidRPr="001D7ED8">
              <w:t>102:A</w:t>
            </w:r>
            <w:proofErr w:type="gramEnd"/>
            <w:r w:rsidRPr="001D7ED8">
              <w:t>01</w:t>
            </w:r>
          </w:p>
        </w:tc>
        <w:tc>
          <w:tcPr>
            <w:tcW w:w="1276" w:type="dxa"/>
            <w:vAlign w:val="top"/>
          </w:tcPr>
          <w:p w14:paraId="564D584C" w14:textId="73BCACF0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0-KB0</w:t>
            </w:r>
          </w:p>
        </w:tc>
        <w:tc>
          <w:tcPr>
            <w:tcW w:w="3119" w:type="dxa"/>
            <w:vAlign w:val="top"/>
          </w:tcPr>
          <w:p w14:paraId="70413AC4" w14:textId="098D54CC" w:rsidR="00797282" w:rsidRDefault="00197199" w:rsidP="00797282">
            <w:r>
              <w:t>K</w:t>
            </w:r>
            <w:r w:rsidR="00924F40">
              <w:t>yla</w:t>
            </w:r>
            <w:r>
              <w:t xml:space="preserve"> från Kylmaskiner</w:t>
            </w:r>
          </w:p>
        </w:tc>
        <w:tc>
          <w:tcPr>
            <w:tcW w:w="1701" w:type="dxa"/>
            <w:vAlign w:val="top"/>
          </w:tcPr>
          <w:p w14:paraId="11786545" w14:textId="5E718F3A" w:rsidR="00797282" w:rsidRPr="002A5CB6" w:rsidRDefault="00797282" w:rsidP="00797282">
            <w:pPr>
              <w:rPr>
                <w:rFonts w:cstheme="minorHAnsi"/>
              </w:rPr>
            </w:pPr>
            <w:r w:rsidRPr="00F71D84">
              <w:t>Kyla/Etanol</w:t>
            </w:r>
          </w:p>
        </w:tc>
        <w:tc>
          <w:tcPr>
            <w:tcW w:w="2037" w:type="dxa"/>
            <w:vAlign w:val="top"/>
          </w:tcPr>
          <w:p w14:paraId="52D1C97A" w14:textId="47B331DB" w:rsidR="00797282" w:rsidRPr="005427A8" w:rsidRDefault="00797282" w:rsidP="00797282">
            <w:r w:rsidRPr="00162DA9">
              <w:t>0-KB0-ME51</w:t>
            </w:r>
          </w:p>
        </w:tc>
        <w:tc>
          <w:tcPr>
            <w:tcW w:w="914" w:type="dxa"/>
            <w:vAlign w:val="top"/>
          </w:tcPr>
          <w:p w14:paraId="552B3D1D" w14:textId="4EA5C08F" w:rsidR="00797282" w:rsidRDefault="00797282" w:rsidP="00797282">
            <w:r w:rsidRPr="001063C7">
              <w:t>1-AS023</w:t>
            </w:r>
          </w:p>
        </w:tc>
        <w:tc>
          <w:tcPr>
            <w:tcW w:w="587" w:type="dxa"/>
            <w:vAlign w:val="top"/>
          </w:tcPr>
          <w:p w14:paraId="76D45BAC" w14:textId="0682CB8F" w:rsidR="00797282" w:rsidRDefault="00797282" w:rsidP="00F67E96">
            <w:pPr>
              <w:rPr>
                <w:rFonts w:cstheme="minorHAnsi"/>
              </w:rPr>
            </w:pPr>
            <w:r w:rsidRPr="00590865">
              <w:t>42</w:t>
            </w:r>
          </w:p>
        </w:tc>
        <w:tc>
          <w:tcPr>
            <w:tcW w:w="1030" w:type="dxa"/>
            <w:vAlign w:val="top"/>
          </w:tcPr>
          <w:p w14:paraId="4BCDC307" w14:textId="3ABE7D5C" w:rsidR="00797282" w:rsidRDefault="00797282" w:rsidP="00797282">
            <w:pPr>
              <w:rPr>
                <w:color w:val="000000"/>
                <w:szCs w:val="18"/>
              </w:rPr>
            </w:pPr>
            <w:r w:rsidRPr="009C2D35">
              <w:t xml:space="preserve">25184642 </w:t>
            </w:r>
          </w:p>
        </w:tc>
        <w:tc>
          <w:tcPr>
            <w:tcW w:w="2540" w:type="dxa"/>
            <w:vAlign w:val="top"/>
          </w:tcPr>
          <w:p w14:paraId="2FBFD2F6" w14:textId="77777777" w:rsidR="00797282" w:rsidRPr="005427A8" w:rsidRDefault="00797282" w:rsidP="00797282">
            <w:pPr>
              <w:rPr>
                <w:rFonts w:cstheme="minorHAnsi"/>
              </w:rPr>
            </w:pPr>
          </w:p>
        </w:tc>
      </w:tr>
      <w:tr w:rsidR="001E05BB" w14:paraId="44F33971" w14:textId="77777777" w:rsidTr="009C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00D57314" w14:textId="09B4BE76" w:rsidR="00197199" w:rsidRDefault="00197199" w:rsidP="00197199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09" w:type="dxa"/>
            <w:vAlign w:val="top"/>
          </w:tcPr>
          <w:p w14:paraId="17AC6F54" w14:textId="14A1769C" w:rsidR="00197199" w:rsidRPr="004A14AD" w:rsidRDefault="00197199" w:rsidP="00197199">
            <w:pPr>
              <w:rPr>
                <w:rFonts w:cstheme="minorHAnsi"/>
              </w:rPr>
            </w:pPr>
            <w:r w:rsidRPr="00B26650">
              <w:rPr>
                <w:rFonts w:cstheme="minorHAnsi"/>
              </w:rPr>
              <w:t>02</w:t>
            </w:r>
          </w:p>
        </w:tc>
        <w:tc>
          <w:tcPr>
            <w:tcW w:w="1275" w:type="dxa"/>
            <w:vAlign w:val="top"/>
          </w:tcPr>
          <w:p w14:paraId="4D37B1AC" w14:textId="148D313D" w:rsidR="00197199" w:rsidRPr="008D5E25" w:rsidRDefault="00197199" w:rsidP="00197199">
            <w:proofErr w:type="gramStart"/>
            <w:r w:rsidRPr="001D7ED8">
              <w:t>102:A</w:t>
            </w:r>
            <w:proofErr w:type="gramEnd"/>
            <w:r w:rsidRPr="001D7ED8">
              <w:t>01</w:t>
            </w:r>
          </w:p>
        </w:tc>
        <w:tc>
          <w:tcPr>
            <w:tcW w:w="1276" w:type="dxa"/>
            <w:vAlign w:val="top"/>
          </w:tcPr>
          <w:p w14:paraId="6CA7F5C0" w14:textId="4DD5AF87" w:rsidR="00197199" w:rsidRDefault="00197199" w:rsidP="00197199">
            <w:pPr>
              <w:rPr>
                <w:rFonts w:cstheme="minorHAnsi"/>
              </w:rPr>
            </w:pPr>
            <w:r>
              <w:rPr>
                <w:rFonts w:cstheme="minorHAnsi"/>
              </w:rPr>
              <w:t>0-VS0</w:t>
            </w:r>
          </w:p>
        </w:tc>
        <w:tc>
          <w:tcPr>
            <w:tcW w:w="3119" w:type="dxa"/>
            <w:vAlign w:val="top"/>
          </w:tcPr>
          <w:p w14:paraId="028BBC3E" w14:textId="10E6D78C" w:rsidR="00197199" w:rsidRDefault="00197199" w:rsidP="00197199">
            <w:r>
              <w:t>Värme från Kylmaskiner</w:t>
            </w:r>
          </w:p>
        </w:tc>
        <w:tc>
          <w:tcPr>
            <w:tcW w:w="1701" w:type="dxa"/>
            <w:vAlign w:val="top"/>
          </w:tcPr>
          <w:p w14:paraId="45C142CE" w14:textId="53DC1E13" w:rsidR="00197199" w:rsidRPr="002A5CB6" w:rsidRDefault="00197199" w:rsidP="00197199">
            <w:pPr>
              <w:rPr>
                <w:rFonts w:cstheme="minorHAnsi"/>
              </w:rPr>
            </w:pPr>
            <w:r w:rsidRPr="00F71D84">
              <w:t>Värme</w:t>
            </w:r>
          </w:p>
        </w:tc>
        <w:tc>
          <w:tcPr>
            <w:tcW w:w="2037" w:type="dxa"/>
            <w:vAlign w:val="top"/>
          </w:tcPr>
          <w:p w14:paraId="222CC017" w14:textId="66F0FE5D" w:rsidR="00197199" w:rsidRPr="005427A8" w:rsidRDefault="00197199" w:rsidP="00197199">
            <w:r w:rsidRPr="00162DA9">
              <w:t>0-VS0-ME51</w:t>
            </w:r>
          </w:p>
        </w:tc>
        <w:tc>
          <w:tcPr>
            <w:tcW w:w="914" w:type="dxa"/>
            <w:vAlign w:val="top"/>
          </w:tcPr>
          <w:p w14:paraId="29D20860" w14:textId="65CF162D" w:rsidR="00197199" w:rsidRDefault="00197199" w:rsidP="00197199">
            <w:r w:rsidRPr="001063C7">
              <w:t>1-AS023</w:t>
            </w:r>
          </w:p>
        </w:tc>
        <w:tc>
          <w:tcPr>
            <w:tcW w:w="587" w:type="dxa"/>
            <w:vAlign w:val="top"/>
          </w:tcPr>
          <w:p w14:paraId="7998126E" w14:textId="2B4C8C80" w:rsidR="00197199" w:rsidRDefault="00197199" w:rsidP="00F67E96">
            <w:r w:rsidRPr="00590865">
              <w:t>135</w:t>
            </w:r>
          </w:p>
        </w:tc>
        <w:tc>
          <w:tcPr>
            <w:tcW w:w="1030" w:type="dxa"/>
            <w:vAlign w:val="top"/>
          </w:tcPr>
          <w:p w14:paraId="5A07F1B5" w14:textId="69DE30E5" w:rsidR="00197199" w:rsidRDefault="00197199" w:rsidP="00197199">
            <w:pPr>
              <w:rPr>
                <w:color w:val="000000"/>
                <w:szCs w:val="18"/>
              </w:rPr>
            </w:pPr>
            <w:r w:rsidRPr="009C2D35">
              <w:t>80805135</w:t>
            </w:r>
          </w:p>
        </w:tc>
        <w:tc>
          <w:tcPr>
            <w:tcW w:w="2540" w:type="dxa"/>
            <w:vAlign w:val="top"/>
          </w:tcPr>
          <w:p w14:paraId="7DD08E62" w14:textId="77777777" w:rsidR="00197199" w:rsidRPr="005427A8" w:rsidRDefault="00197199" w:rsidP="00197199">
            <w:pPr>
              <w:rPr>
                <w:rFonts w:cstheme="minorHAnsi"/>
              </w:rPr>
            </w:pPr>
          </w:p>
        </w:tc>
      </w:tr>
      <w:tr w:rsidR="00006DDE" w14:paraId="1B931A57" w14:textId="77777777" w:rsidTr="009C23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79B92CB1" w14:textId="75FB657E" w:rsidR="00197199" w:rsidRDefault="00197199" w:rsidP="00197199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09" w:type="dxa"/>
            <w:vAlign w:val="top"/>
          </w:tcPr>
          <w:p w14:paraId="4FF477B6" w14:textId="11500003" w:rsidR="00197199" w:rsidRPr="004A14AD" w:rsidRDefault="00197199" w:rsidP="00197199">
            <w:pPr>
              <w:rPr>
                <w:rFonts w:cstheme="minorHAnsi"/>
              </w:rPr>
            </w:pPr>
            <w:r w:rsidRPr="00B26650">
              <w:rPr>
                <w:rFonts w:cstheme="minorHAnsi"/>
              </w:rPr>
              <w:t>02</w:t>
            </w:r>
          </w:p>
        </w:tc>
        <w:tc>
          <w:tcPr>
            <w:tcW w:w="1275" w:type="dxa"/>
            <w:vAlign w:val="top"/>
          </w:tcPr>
          <w:p w14:paraId="70A1733B" w14:textId="07A6AAB5" w:rsidR="00197199" w:rsidRPr="008D5E25" w:rsidRDefault="00197199" w:rsidP="00197199">
            <w:proofErr w:type="gramStart"/>
            <w:r w:rsidRPr="001D7ED8">
              <w:t>102:A</w:t>
            </w:r>
            <w:proofErr w:type="gramEnd"/>
            <w:r w:rsidRPr="001D7ED8">
              <w:t>01</w:t>
            </w:r>
          </w:p>
        </w:tc>
        <w:tc>
          <w:tcPr>
            <w:tcW w:w="1276" w:type="dxa"/>
            <w:vAlign w:val="top"/>
          </w:tcPr>
          <w:p w14:paraId="7CCE90C5" w14:textId="01DBA21D" w:rsidR="00197199" w:rsidRDefault="00197199" w:rsidP="00197199">
            <w:pPr>
              <w:rPr>
                <w:rFonts w:cstheme="minorHAnsi"/>
              </w:rPr>
            </w:pPr>
            <w:r>
              <w:rPr>
                <w:rFonts w:cstheme="minorHAnsi"/>
              </w:rPr>
              <w:t>0-KB00</w:t>
            </w:r>
          </w:p>
        </w:tc>
        <w:tc>
          <w:tcPr>
            <w:tcW w:w="3119" w:type="dxa"/>
            <w:vAlign w:val="top"/>
          </w:tcPr>
          <w:p w14:paraId="1B94DCF7" w14:textId="494BA6C5" w:rsidR="00197199" w:rsidRDefault="001E05BB" w:rsidP="00197199">
            <w:r>
              <w:t>Underkylning / Dumpning</w:t>
            </w:r>
          </w:p>
        </w:tc>
        <w:tc>
          <w:tcPr>
            <w:tcW w:w="1701" w:type="dxa"/>
            <w:vAlign w:val="top"/>
          </w:tcPr>
          <w:p w14:paraId="38EDABE6" w14:textId="3E7A97B1" w:rsidR="00197199" w:rsidRPr="002A5CB6" w:rsidRDefault="00197199" w:rsidP="00197199">
            <w:pPr>
              <w:rPr>
                <w:rFonts w:cstheme="minorHAnsi"/>
              </w:rPr>
            </w:pPr>
            <w:r w:rsidRPr="00F71D84">
              <w:t>Kyla/Etanol</w:t>
            </w:r>
          </w:p>
        </w:tc>
        <w:tc>
          <w:tcPr>
            <w:tcW w:w="2037" w:type="dxa"/>
            <w:vAlign w:val="top"/>
          </w:tcPr>
          <w:p w14:paraId="10E86AED" w14:textId="4C7C6A66" w:rsidR="00197199" w:rsidRPr="00162DA9" w:rsidRDefault="00197199" w:rsidP="00197199">
            <w:r w:rsidRPr="0050518E">
              <w:t>0-KB00-ME52</w:t>
            </w:r>
          </w:p>
        </w:tc>
        <w:tc>
          <w:tcPr>
            <w:tcW w:w="914" w:type="dxa"/>
            <w:vAlign w:val="top"/>
          </w:tcPr>
          <w:p w14:paraId="3F5ACDCE" w14:textId="17F17198" w:rsidR="00197199" w:rsidRDefault="00197199" w:rsidP="00197199">
            <w:r w:rsidRPr="001063C7">
              <w:t>1-AS023</w:t>
            </w:r>
          </w:p>
        </w:tc>
        <w:tc>
          <w:tcPr>
            <w:tcW w:w="587" w:type="dxa"/>
            <w:vAlign w:val="top"/>
          </w:tcPr>
          <w:p w14:paraId="19962B29" w14:textId="77777777" w:rsidR="00197199" w:rsidRDefault="00197199" w:rsidP="00F67E96"/>
        </w:tc>
        <w:tc>
          <w:tcPr>
            <w:tcW w:w="1030" w:type="dxa"/>
            <w:vAlign w:val="top"/>
          </w:tcPr>
          <w:p w14:paraId="310276C6" w14:textId="26CB3EDA" w:rsidR="00197199" w:rsidRDefault="00197199" w:rsidP="00197199">
            <w:pPr>
              <w:rPr>
                <w:color w:val="000000"/>
                <w:szCs w:val="18"/>
              </w:rPr>
            </w:pPr>
          </w:p>
        </w:tc>
        <w:tc>
          <w:tcPr>
            <w:tcW w:w="2540" w:type="dxa"/>
            <w:vAlign w:val="top"/>
          </w:tcPr>
          <w:p w14:paraId="46934A38" w14:textId="539EAD7E" w:rsidR="00197199" w:rsidRPr="005427A8" w:rsidRDefault="00197199" w:rsidP="00197199">
            <w:pPr>
              <w:rPr>
                <w:rFonts w:cstheme="minorHAnsi"/>
              </w:rPr>
            </w:pPr>
            <w:r>
              <w:rPr>
                <w:rFonts w:cstheme="minorHAnsi"/>
              </w:rPr>
              <w:t>Framtida mätare</w:t>
            </w:r>
          </w:p>
        </w:tc>
      </w:tr>
      <w:tr w:rsidR="00006DDE" w14:paraId="5C17BB6D" w14:textId="77777777" w:rsidTr="009C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36B16131" w14:textId="77777777" w:rsidR="00797282" w:rsidRDefault="00797282" w:rsidP="00797282">
            <w:pPr>
              <w:rPr>
                <w:rFonts w:cstheme="minorHAnsi"/>
              </w:rPr>
            </w:pPr>
          </w:p>
        </w:tc>
        <w:tc>
          <w:tcPr>
            <w:tcW w:w="709" w:type="dxa"/>
            <w:vAlign w:val="top"/>
          </w:tcPr>
          <w:p w14:paraId="4DEA7874" w14:textId="77777777" w:rsidR="00797282" w:rsidRPr="004A14AD" w:rsidRDefault="00797282" w:rsidP="00797282">
            <w:pPr>
              <w:rPr>
                <w:rFonts w:cstheme="minorHAnsi"/>
              </w:rPr>
            </w:pPr>
          </w:p>
        </w:tc>
        <w:tc>
          <w:tcPr>
            <w:tcW w:w="1275" w:type="dxa"/>
            <w:vAlign w:val="top"/>
          </w:tcPr>
          <w:p w14:paraId="371BEA4F" w14:textId="77777777" w:rsidR="00797282" w:rsidRPr="008D5E25" w:rsidRDefault="00797282" w:rsidP="00797282"/>
        </w:tc>
        <w:tc>
          <w:tcPr>
            <w:tcW w:w="1276" w:type="dxa"/>
          </w:tcPr>
          <w:p w14:paraId="44F8AF51" w14:textId="77777777" w:rsidR="00797282" w:rsidRDefault="00797282" w:rsidP="00797282">
            <w:pPr>
              <w:rPr>
                <w:rFonts w:cstheme="minorHAnsi"/>
              </w:rPr>
            </w:pPr>
          </w:p>
        </w:tc>
        <w:tc>
          <w:tcPr>
            <w:tcW w:w="3119" w:type="dxa"/>
            <w:vAlign w:val="top"/>
          </w:tcPr>
          <w:p w14:paraId="136A8F5E" w14:textId="77777777" w:rsidR="00797282" w:rsidRDefault="00797282" w:rsidP="00797282"/>
        </w:tc>
        <w:tc>
          <w:tcPr>
            <w:tcW w:w="1701" w:type="dxa"/>
            <w:vAlign w:val="top"/>
          </w:tcPr>
          <w:p w14:paraId="7A0AD3EC" w14:textId="77777777" w:rsidR="00797282" w:rsidRPr="002A5CB6" w:rsidRDefault="00797282" w:rsidP="00797282">
            <w:pPr>
              <w:rPr>
                <w:rFonts w:cstheme="minorHAnsi"/>
              </w:rPr>
            </w:pPr>
          </w:p>
        </w:tc>
        <w:tc>
          <w:tcPr>
            <w:tcW w:w="2037" w:type="dxa"/>
            <w:vAlign w:val="top"/>
          </w:tcPr>
          <w:p w14:paraId="0C710F94" w14:textId="77777777" w:rsidR="00797282" w:rsidRPr="0050518E" w:rsidRDefault="00797282" w:rsidP="00797282"/>
        </w:tc>
        <w:tc>
          <w:tcPr>
            <w:tcW w:w="914" w:type="dxa"/>
            <w:vAlign w:val="top"/>
          </w:tcPr>
          <w:p w14:paraId="686F6A91" w14:textId="77777777" w:rsidR="00797282" w:rsidRDefault="00797282" w:rsidP="00797282"/>
        </w:tc>
        <w:tc>
          <w:tcPr>
            <w:tcW w:w="587" w:type="dxa"/>
            <w:vAlign w:val="top"/>
          </w:tcPr>
          <w:p w14:paraId="155839A9" w14:textId="77777777" w:rsidR="00797282" w:rsidRDefault="00797282" w:rsidP="00797282"/>
        </w:tc>
        <w:tc>
          <w:tcPr>
            <w:tcW w:w="1030" w:type="dxa"/>
            <w:vAlign w:val="top"/>
          </w:tcPr>
          <w:p w14:paraId="74A8BAF8" w14:textId="77777777" w:rsidR="00797282" w:rsidRDefault="00797282" w:rsidP="00797282">
            <w:pPr>
              <w:rPr>
                <w:color w:val="000000"/>
                <w:szCs w:val="18"/>
              </w:rPr>
            </w:pPr>
          </w:p>
        </w:tc>
        <w:tc>
          <w:tcPr>
            <w:tcW w:w="2540" w:type="dxa"/>
            <w:vAlign w:val="top"/>
          </w:tcPr>
          <w:p w14:paraId="0819AD3D" w14:textId="77777777" w:rsidR="00797282" w:rsidRPr="005427A8" w:rsidRDefault="00797282" w:rsidP="00797282">
            <w:pPr>
              <w:rPr>
                <w:rFonts w:cstheme="minorHAnsi"/>
              </w:rPr>
            </w:pPr>
          </w:p>
        </w:tc>
      </w:tr>
      <w:tr w:rsidR="009C23DA" w14:paraId="447D28A2" w14:textId="77777777" w:rsidTr="009C23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19F47B2E" w14:textId="49814449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9" w:type="dxa"/>
            <w:vAlign w:val="top"/>
          </w:tcPr>
          <w:p w14:paraId="5326496F" w14:textId="7F257164" w:rsidR="00797282" w:rsidRPr="004A14AD" w:rsidRDefault="00797282" w:rsidP="00797282">
            <w:pPr>
              <w:rPr>
                <w:rFonts w:cstheme="minorHAnsi"/>
              </w:rPr>
            </w:pPr>
            <w:r w:rsidRPr="004A14AD">
              <w:rPr>
                <w:rFonts w:cstheme="minorHAnsi"/>
              </w:rPr>
              <w:t>01</w:t>
            </w:r>
          </w:p>
        </w:tc>
        <w:tc>
          <w:tcPr>
            <w:tcW w:w="1275" w:type="dxa"/>
            <w:vAlign w:val="top"/>
          </w:tcPr>
          <w:p w14:paraId="7EDC0A3A" w14:textId="5A7C1777" w:rsidR="00797282" w:rsidRPr="008D5E25" w:rsidRDefault="00797282" w:rsidP="00797282">
            <w:proofErr w:type="gramStart"/>
            <w:r w:rsidRPr="008D5E25">
              <w:t>101:J</w:t>
            </w:r>
            <w:proofErr w:type="gramEnd"/>
            <w:r w:rsidRPr="008D5E25">
              <w:t>21</w:t>
            </w:r>
          </w:p>
        </w:tc>
        <w:tc>
          <w:tcPr>
            <w:tcW w:w="1276" w:type="dxa"/>
          </w:tcPr>
          <w:p w14:paraId="5A814A48" w14:textId="659D2019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1-VS01</w:t>
            </w:r>
          </w:p>
        </w:tc>
        <w:tc>
          <w:tcPr>
            <w:tcW w:w="3119" w:type="dxa"/>
            <w:vAlign w:val="top"/>
          </w:tcPr>
          <w:p w14:paraId="2D0B85B2" w14:textId="57E54030" w:rsidR="00797282" w:rsidRDefault="00797282" w:rsidP="00797282">
            <w:r>
              <w:t xml:space="preserve">Värme högdel </w:t>
            </w:r>
            <w:r w:rsidRPr="006E7044">
              <w:t>(</w:t>
            </w:r>
            <w:r>
              <w:t>Geoenergi</w:t>
            </w:r>
            <w:r w:rsidRPr="006E7044">
              <w:t>)</w:t>
            </w:r>
          </w:p>
        </w:tc>
        <w:tc>
          <w:tcPr>
            <w:tcW w:w="1701" w:type="dxa"/>
            <w:vAlign w:val="top"/>
          </w:tcPr>
          <w:p w14:paraId="2E14D9D4" w14:textId="10DC5ADD" w:rsidR="00797282" w:rsidRPr="002A5CB6" w:rsidRDefault="00797282" w:rsidP="00797282">
            <w:pPr>
              <w:rPr>
                <w:rFonts w:cstheme="minorHAnsi"/>
              </w:rPr>
            </w:pPr>
            <w:r w:rsidRPr="002A5CB6">
              <w:rPr>
                <w:rFonts w:cstheme="minorHAnsi"/>
              </w:rPr>
              <w:t>Värme</w:t>
            </w:r>
          </w:p>
        </w:tc>
        <w:tc>
          <w:tcPr>
            <w:tcW w:w="2037" w:type="dxa"/>
            <w:vAlign w:val="top"/>
          </w:tcPr>
          <w:p w14:paraId="70F55D86" w14:textId="70969990" w:rsidR="00797282" w:rsidRPr="005427A8" w:rsidRDefault="00797282" w:rsidP="00797282">
            <w:r w:rsidRPr="005427A8">
              <w:t>1-VS01-</w:t>
            </w:r>
            <w:r w:rsidRPr="008D5E25">
              <w:t>101J21</w:t>
            </w:r>
            <w:r>
              <w:t>-</w:t>
            </w:r>
            <w:r w:rsidRPr="005427A8">
              <w:t>ME4</w:t>
            </w:r>
            <w:r>
              <w:t>2</w:t>
            </w:r>
          </w:p>
        </w:tc>
        <w:tc>
          <w:tcPr>
            <w:tcW w:w="914" w:type="dxa"/>
            <w:vAlign w:val="top"/>
          </w:tcPr>
          <w:p w14:paraId="1011D0C6" w14:textId="5C8E1BE0" w:rsidR="00797282" w:rsidRDefault="00797282" w:rsidP="00797282">
            <w:r>
              <w:t>1-AS012</w:t>
            </w:r>
          </w:p>
        </w:tc>
        <w:tc>
          <w:tcPr>
            <w:tcW w:w="587" w:type="dxa"/>
            <w:vAlign w:val="top"/>
          </w:tcPr>
          <w:p w14:paraId="1682EF69" w14:textId="52D0563D" w:rsidR="00797282" w:rsidRDefault="00797282" w:rsidP="00797282">
            <w:r>
              <w:t>2</w:t>
            </w:r>
          </w:p>
        </w:tc>
        <w:tc>
          <w:tcPr>
            <w:tcW w:w="1030" w:type="dxa"/>
            <w:vAlign w:val="top"/>
          </w:tcPr>
          <w:p w14:paraId="38273A74" w14:textId="1D893149" w:rsidR="00797282" w:rsidRDefault="00797282" w:rsidP="00797282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80805112</w:t>
            </w:r>
          </w:p>
        </w:tc>
        <w:tc>
          <w:tcPr>
            <w:tcW w:w="2540" w:type="dxa"/>
            <w:vAlign w:val="top"/>
          </w:tcPr>
          <w:p w14:paraId="53FA4D87" w14:textId="77777777" w:rsidR="00797282" w:rsidRPr="005427A8" w:rsidRDefault="00797282" w:rsidP="00797282">
            <w:pPr>
              <w:rPr>
                <w:rFonts w:cstheme="minorHAnsi"/>
              </w:rPr>
            </w:pPr>
          </w:p>
        </w:tc>
      </w:tr>
      <w:tr w:rsidR="00006DDE" w14:paraId="625E6534" w14:textId="77777777" w:rsidTr="009C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557B8587" w14:textId="3334902B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9" w:type="dxa"/>
            <w:vAlign w:val="top"/>
          </w:tcPr>
          <w:p w14:paraId="7EBE67FA" w14:textId="028B8283" w:rsidR="00797282" w:rsidRPr="004A14AD" w:rsidRDefault="00797282" w:rsidP="00797282">
            <w:pPr>
              <w:rPr>
                <w:rFonts w:cstheme="minorHAnsi"/>
              </w:rPr>
            </w:pPr>
            <w:r w:rsidRPr="004A14AD">
              <w:rPr>
                <w:rFonts w:cstheme="minorHAnsi"/>
              </w:rPr>
              <w:t>01</w:t>
            </w:r>
          </w:p>
        </w:tc>
        <w:tc>
          <w:tcPr>
            <w:tcW w:w="1275" w:type="dxa"/>
            <w:vAlign w:val="top"/>
          </w:tcPr>
          <w:p w14:paraId="69A7DD26" w14:textId="3D1A9A9B" w:rsidR="00797282" w:rsidRPr="008D5E25" w:rsidRDefault="00797282" w:rsidP="00797282">
            <w:proofErr w:type="gramStart"/>
            <w:r w:rsidRPr="008D5E25">
              <w:t>101:J</w:t>
            </w:r>
            <w:proofErr w:type="gramEnd"/>
            <w:r w:rsidRPr="008D5E25">
              <w:t>21</w:t>
            </w:r>
          </w:p>
        </w:tc>
        <w:tc>
          <w:tcPr>
            <w:tcW w:w="1276" w:type="dxa"/>
          </w:tcPr>
          <w:p w14:paraId="67DBFA68" w14:textId="40A9FCEF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1-VS01</w:t>
            </w:r>
          </w:p>
        </w:tc>
        <w:tc>
          <w:tcPr>
            <w:tcW w:w="3119" w:type="dxa"/>
            <w:vAlign w:val="top"/>
          </w:tcPr>
          <w:p w14:paraId="7D224E6E" w14:textId="54593863" w:rsidR="00797282" w:rsidRDefault="00797282" w:rsidP="00797282">
            <w:r>
              <w:t xml:space="preserve">Värme högdel </w:t>
            </w:r>
            <w:r w:rsidRPr="006E7044">
              <w:t>(</w:t>
            </w:r>
            <w:r>
              <w:t>Fjärrvärme</w:t>
            </w:r>
            <w:r w:rsidRPr="006E7044">
              <w:t>)</w:t>
            </w:r>
          </w:p>
        </w:tc>
        <w:tc>
          <w:tcPr>
            <w:tcW w:w="1701" w:type="dxa"/>
            <w:vAlign w:val="top"/>
          </w:tcPr>
          <w:p w14:paraId="2827CC52" w14:textId="7DD50674" w:rsidR="00797282" w:rsidRPr="002A5CB6" w:rsidRDefault="00797282" w:rsidP="00797282">
            <w:pPr>
              <w:rPr>
                <w:rFonts w:cstheme="minorHAnsi"/>
              </w:rPr>
            </w:pPr>
            <w:r w:rsidRPr="002A5CB6">
              <w:rPr>
                <w:rFonts w:cstheme="minorHAnsi"/>
              </w:rPr>
              <w:t>Värme</w:t>
            </w:r>
          </w:p>
        </w:tc>
        <w:tc>
          <w:tcPr>
            <w:tcW w:w="2037" w:type="dxa"/>
            <w:vAlign w:val="top"/>
          </w:tcPr>
          <w:p w14:paraId="19D63118" w14:textId="70657DD5" w:rsidR="00797282" w:rsidRPr="005427A8" w:rsidRDefault="00797282" w:rsidP="00797282">
            <w:r w:rsidRPr="005427A8">
              <w:t>1-VS01-</w:t>
            </w:r>
            <w:r w:rsidRPr="008D5E25">
              <w:t>101J21</w:t>
            </w:r>
            <w:r>
              <w:t>-</w:t>
            </w:r>
            <w:r w:rsidRPr="005427A8">
              <w:t>ME4</w:t>
            </w:r>
            <w:r>
              <w:t>3</w:t>
            </w:r>
          </w:p>
        </w:tc>
        <w:tc>
          <w:tcPr>
            <w:tcW w:w="914" w:type="dxa"/>
            <w:vAlign w:val="top"/>
          </w:tcPr>
          <w:p w14:paraId="49262E40" w14:textId="00995197" w:rsidR="00797282" w:rsidRDefault="00797282" w:rsidP="00797282">
            <w:r>
              <w:t>1-AS012</w:t>
            </w:r>
          </w:p>
        </w:tc>
        <w:tc>
          <w:tcPr>
            <w:tcW w:w="587" w:type="dxa"/>
            <w:vAlign w:val="top"/>
          </w:tcPr>
          <w:p w14:paraId="58C9207F" w14:textId="14DBAF0D" w:rsidR="00797282" w:rsidRDefault="00797282" w:rsidP="00797282">
            <w:r>
              <w:t>3</w:t>
            </w:r>
          </w:p>
        </w:tc>
        <w:tc>
          <w:tcPr>
            <w:tcW w:w="1030" w:type="dxa"/>
            <w:vAlign w:val="top"/>
          </w:tcPr>
          <w:p w14:paraId="36F07A69" w14:textId="4AD74B1B" w:rsidR="00797282" w:rsidRDefault="00797282" w:rsidP="00797282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80805124</w:t>
            </w:r>
          </w:p>
        </w:tc>
        <w:tc>
          <w:tcPr>
            <w:tcW w:w="2540" w:type="dxa"/>
            <w:vAlign w:val="top"/>
          </w:tcPr>
          <w:p w14:paraId="4294D28E" w14:textId="77777777" w:rsidR="00797282" w:rsidRPr="005427A8" w:rsidRDefault="00797282" w:rsidP="00797282">
            <w:pPr>
              <w:rPr>
                <w:rFonts w:cstheme="minorHAnsi"/>
              </w:rPr>
            </w:pPr>
          </w:p>
        </w:tc>
      </w:tr>
      <w:tr w:rsidR="009C23DA" w14:paraId="7F897D33" w14:textId="77777777" w:rsidTr="009C23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4DB6C50F" w14:textId="0C5AF157" w:rsidR="00797282" w:rsidRPr="004A14AD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9" w:type="dxa"/>
            <w:vAlign w:val="top"/>
          </w:tcPr>
          <w:p w14:paraId="45E0C67B" w14:textId="67DABDF8" w:rsidR="00797282" w:rsidRPr="00385946" w:rsidRDefault="00797282" w:rsidP="00797282">
            <w:pPr>
              <w:rPr>
                <w:rFonts w:cstheme="minorHAnsi"/>
              </w:rPr>
            </w:pPr>
            <w:r w:rsidRPr="004A14AD">
              <w:rPr>
                <w:rFonts w:cstheme="minorHAnsi"/>
              </w:rPr>
              <w:t>01</w:t>
            </w:r>
          </w:p>
        </w:tc>
        <w:tc>
          <w:tcPr>
            <w:tcW w:w="1275" w:type="dxa"/>
            <w:vAlign w:val="top"/>
          </w:tcPr>
          <w:p w14:paraId="5B2B43EF" w14:textId="260ECFC9" w:rsidR="00797282" w:rsidRPr="00385946" w:rsidRDefault="00797282" w:rsidP="00797282">
            <w:pPr>
              <w:rPr>
                <w:rFonts w:cstheme="minorHAnsi"/>
              </w:rPr>
            </w:pPr>
            <w:proofErr w:type="gramStart"/>
            <w:r w:rsidRPr="008D5E25">
              <w:t>101:J</w:t>
            </w:r>
            <w:proofErr w:type="gramEnd"/>
            <w:r w:rsidRPr="008D5E25">
              <w:t>21</w:t>
            </w:r>
          </w:p>
        </w:tc>
        <w:tc>
          <w:tcPr>
            <w:tcW w:w="1276" w:type="dxa"/>
          </w:tcPr>
          <w:p w14:paraId="2F8E50F6" w14:textId="6128EE86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1-VS03</w:t>
            </w:r>
          </w:p>
        </w:tc>
        <w:tc>
          <w:tcPr>
            <w:tcW w:w="3119" w:type="dxa"/>
            <w:vAlign w:val="top"/>
          </w:tcPr>
          <w:p w14:paraId="7F068687" w14:textId="0C799679" w:rsidR="00797282" w:rsidRDefault="00797282" w:rsidP="00797282">
            <w:r>
              <w:t xml:space="preserve">Värme lågdel </w:t>
            </w:r>
            <w:r w:rsidRPr="006E7044">
              <w:t>(</w:t>
            </w:r>
            <w:r>
              <w:t>Geoenergi</w:t>
            </w:r>
            <w:r w:rsidRPr="006E7044">
              <w:t>)</w:t>
            </w:r>
          </w:p>
        </w:tc>
        <w:tc>
          <w:tcPr>
            <w:tcW w:w="1701" w:type="dxa"/>
            <w:vAlign w:val="top"/>
          </w:tcPr>
          <w:p w14:paraId="25DA0D34" w14:textId="171CA180" w:rsidR="00797282" w:rsidRDefault="00797282" w:rsidP="00797282">
            <w:pPr>
              <w:rPr>
                <w:rFonts w:cstheme="minorHAnsi"/>
              </w:rPr>
            </w:pPr>
            <w:r w:rsidRPr="002A5CB6">
              <w:rPr>
                <w:rFonts w:cstheme="minorHAnsi"/>
              </w:rPr>
              <w:t>Värme</w:t>
            </w:r>
          </w:p>
        </w:tc>
        <w:tc>
          <w:tcPr>
            <w:tcW w:w="2037" w:type="dxa"/>
            <w:vAlign w:val="top"/>
          </w:tcPr>
          <w:p w14:paraId="39395484" w14:textId="49DD11BC" w:rsidR="00797282" w:rsidRPr="00385946" w:rsidRDefault="00797282" w:rsidP="00797282">
            <w:r w:rsidRPr="005427A8">
              <w:t>1-VS0</w:t>
            </w:r>
            <w:r>
              <w:t>3</w:t>
            </w:r>
            <w:r w:rsidRPr="005427A8">
              <w:t>-</w:t>
            </w:r>
            <w:r w:rsidRPr="008D5E25">
              <w:t>101J21</w:t>
            </w:r>
            <w:r>
              <w:t>-</w:t>
            </w:r>
            <w:r w:rsidRPr="005427A8">
              <w:t>ME4</w:t>
            </w:r>
            <w:r>
              <w:t>2</w:t>
            </w:r>
          </w:p>
        </w:tc>
        <w:tc>
          <w:tcPr>
            <w:tcW w:w="914" w:type="dxa"/>
            <w:vAlign w:val="top"/>
          </w:tcPr>
          <w:p w14:paraId="5F0D534B" w14:textId="068B4BB7" w:rsidR="00797282" w:rsidRPr="00385946" w:rsidRDefault="00797282" w:rsidP="00797282">
            <w:pPr>
              <w:rPr>
                <w:rFonts w:cstheme="minorHAnsi"/>
              </w:rPr>
            </w:pPr>
            <w:r w:rsidRPr="00D30434">
              <w:t>1-AS012</w:t>
            </w:r>
          </w:p>
        </w:tc>
        <w:tc>
          <w:tcPr>
            <w:tcW w:w="587" w:type="dxa"/>
            <w:vAlign w:val="top"/>
          </w:tcPr>
          <w:p w14:paraId="676C1083" w14:textId="4CBC96EB" w:rsidR="00797282" w:rsidRPr="00385946" w:rsidRDefault="00797282" w:rsidP="00797282">
            <w:r>
              <w:t>4</w:t>
            </w:r>
          </w:p>
        </w:tc>
        <w:tc>
          <w:tcPr>
            <w:tcW w:w="1030" w:type="dxa"/>
            <w:vAlign w:val="top"/>
          </w:tcPr>
          <w:p w14:paraId="37C25326" w14:textId="01F94D51" w:rsidR="00797282" w:rsidRPr="00385946" w:rsidRDefault="00797282" w:rsidP="00797282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80805129</w:t>
            </w:r>
          </w:p>
        </w:tc>
        <w:tc>
          <w:tcPr>
            <w:tcW w:w="2540" w:type="dxa"/>
            <w:vAlign w:val="top"/>
          </w:tcPr>
          <w:p w14:paraId="71C3CC82" w14:textId="4311312E" w:rsidR="00797282" w:rsidRPr="00385946" w:rsidRDefault="00797282" w:rsidP="00797282">
            <w:pPr>
              <w:rPr>
                <w:rFonts w:cstheme="minorHAnsi"/>
              </w:rPr>
            </w:pPr>
          </w:p>
        </w:tc>
      </w:tr>
      <w:tr w:rsidR="00006DDE" w14:paraId="4EBF9473" w14:textId="77777777" w:rsidTr="009C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65BD6B81" w14:textId="1DCA7AAA" w:rsidR="00797282" w:rsidRPr="004A14AD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9" w:type="dxa"/>
            <w:vAlign w:val="top"/>
          </w:tcPr>
          <w:p w14:paraId="436A9861" w14:textId="74D335A2" w:rsidR="00797282" w:rsidRPr="00385946" w:rsidRDefault="00797282" w:rsidP="00797282">
            <w:pPr>
              <w:rPr>
                <w:rFonts w:cstheme="minorHAnsi"/>
              </w:rPr>
            </w:pPr>
            <w:r w:rsidRPr="004A14AD">
              <w:rPr>
                <w:rFonts w:cstheme="minorHAnsi"/>
              </w:rPr>
              <w:t>01</w:t>
            </w:r>
          </w:p>
        </w:tc>
        <w:tc>
          <w:tcPr>
            <w:tcW w:w="1275" w:type="dxa"/>
            <w:vAlign w:val="top"/>
          </w:tcPr>
          <w:p w14:paraId="6B649ED2" w14:textId="7CF1CCC4" w:rsidR="00797282" w:rsidRPr="00385946" w:rsidRDefault="00797282" w:rsidP="00797282">
            <w:pPr>
              <w:rPr>
                <w:rFonts w:cstheme="minorHAnsi"/>
              </w:rPr>
            </w:pPr>
            <w:proofErr w:type="gramStart"/>
            <w:r w:rsidRPr="008D5E25">
              <w:t>101:J</w:t>
            </w:r>
            <w:proofErr w:type="gramEnd"/>
            <w:r w:rsidRPr="008D5E25">
              <w:t>21</w:t>
            </w:r>
          </w:p>
        </w:tc>
        <w:tc>
          <w:tcPr>
            <w:tcW w:w="1276" w:type="dxa"/>
          </w:tcPr>
          <w:p w14:paraId="69BC6925" w14:textId="31C26495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1-VS03</w:t>
            </w:r>
          </w:p>
        </w:tc>
        <w:tc>
          <w:tcPr>
            <w:tcW w:w="3119" w:type="dxa"/>
            <w:vAlign w:val="top"/>
          </w:tcPr>
          <w:p w14:paraId="091307A5" w14:textId="00CA3E15" w:rsidR="00797282" w:rsidRDefault="00797282" w:rsidP="00797282">
            <w:r>
              <w:t xml:space="preserve">Värme lågdel </w:t>
            </w:r>
            <w:r w:rsidRPr="006E7044">
              <w:t>(</w:t>
            </w:r>
            <w:r>
              <w:t>Fjärrvärme</w:t>
            </w:r>
            <w:r w:rsidRPr="006E7044">
              <w:t>)</w:t>
            </w:r>
          </w:p>
        </w:tc>
        <w:tc>
          <w:tcPr>
            <w:tcW w:w="1701" w:type="dxa"/>
            <w:vAlign w:val="top"/>
          </w:tcPr>
          <w:p w14:paraId="0E2DD979" w14:textId="1401E2B0" w:rsidR="00797282" w:rsidRPr="00385946" w:rsidRDefault="00797282" w:rsidP="00797282">
            <w:pPr>
              <w:rPr>
                <w:rFonts w:cstheme="minorHAnsi"/>
              </w:rPr>
            </w:pPr>
            <w:r w:rsidRPr="002A5CB6">
              <w:rPr>
                <w:rFonts w:cstheme="minorHAnsi"/>
              </w:rPr>
              <w:t>Värme</w:t>
            </w:r>
          </w:p>
        </w:tc>
        <w:tc>
          <w:tcPr>
            <w:tcW w:w="2037" w:type="dxa"/>
            <w:vAlign w:val="top"/>
          </w:tcPr>
          <w:p w14:paraId="0FFCC21D" w14:textId="70E02FB3" w:rsidR="00797282" w:rsidRPr="00385946" w:rsidRDefault="00797282" w:rsidP="00797282">
            <w:r w:rsidRPr="005427A8">
              <w:t>1-VS0</w:t>
            </w:r>
            <w:r>
              <w:t>3</w:t>
            </w:r>
            <w:r w:rsidRPr="005427A8">
              <w:t>-</w:t>
            </w:r>
            <w:r w:rsidRPr="008D5E25">
              <w:t>101J21</w:t>
            </w:r>
            <w:r>
              <w:t>-</w:t>
            </w:r>
            <w:r w:rsidRPr="005427A8">
              <w:t>ME4</w:t>
            </w:r>
            <w:r>
              <w:t>3</w:t>
            </w:r>
          </w:p>
        </w:tc>
        <w:tc>
          <w:tcPr>
            <w:tcW w:w="914" w:type="dxa"/>
            <w:vAlign w:val="top"/>
          </w:tcPr>
          <w:p w14:paraId="7B545850" w14:textId="28E44D5A" w:rsidR="00797282" w:rsidRPr="00385946" w:rsidRDefault="00797282" w:rsidP="00797282">
            <w:pPr>
              <w:rPr>
                <w:rFonts w:cstheme="minorHAnsi"/>
              </w:rPr>
            </w:pPr>
            <w:r w:rsidRPr="00D30434">
              <w:t>1-AS012</w:t>
            </w:r>
          </w:p>
        </w:tc>
        <w:tc>
          <w:tcPr>
            <w:tcW w:w="587" w:type="dxa"/>
            <w:vAlign w:val="top"/>
          </w:tcPr>
          <w:p w14:paraId="6EAF8D20" w14:textId="0142EEEB" w:rsidR="00797282" w:rsidRPr="00385946" w:rsidRDefault="00797282" w:rsidP="00797282">
            <w:r>
              <w:t>5</w:t>
            </w:r>
          </w:p>
        </w:tc>
        <w:tc>
          <w:tcPr>
            <w:tcW w:w="1030" w:type="dxa"/>
            <w:vAlign w:val="top"/>
          </w:tcPr>
          <w:p w14:paraId="5FC60679" w14:textId="3391CCF0" w:rsidR="00797282" w:rsidRPr="00385946" w:rsidRDefault="00797282" w:rsidP="00797282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80805127</w:t>
            </w:r>
          </w:p>
        </w:tc>
        <w:tc>
          <w:tcPr>
            <w:tcW w:w="2540" w:type="dxa"/>
            <w:vAlign w:val="top"/>
          </w:tcPr>
          <w:p w14:paraId="768E5E2B" w14:textId="05988F27" w:rsidR="00797282" w:rsidRPr="00385946" w:rsidRDefault="00797282" w:rsidP="00797282">
            <w:pPr>
              <w:rPr>
                <w:rFonts w:cstheme="minorHAnsi"/>
              </w:rPr>
            </w:pPr>
          </w:p>
        </w:tc>
      </w:tr>
      <w:tr w:rsidR="009C23DA" w14:paraId="52764A66" w14:textId="77777777" w:rsidTr="009C23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73C61CF1" w14:textId="44C0ED96" w:rsidR="00797282" w:rsidRPr="004A14AD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9" w:type="dxa"/>
            <w:vAlign w:val="top"/>
          </w:tcPr>
          <w:p w14:paraId="59F792FD" w14:textId="24AF4A67" w:rsidR="00797282" w:rsidRPr="004A14AD" w:rsidRDefault="00797282" w:rsidP="00797282">
            <w:pPr>
              <w:rPr>
                <w:rFonts w:cstheme="minorHAnsi"/>
              </w:rPr>
            </w:pPr>
            <w:r w:rsidRPr="004A14AD">
              <w:rPr>
                <w:rFonts w:cstheme="minorHAnsi"/>
              </w:rPr>
              <w:t>01</w:t>
            </w:r>
          </w:p>
        </w:tc>
        <w:tc>
          <w:tcPr>
            <w:tcW w:w="1275" w:type="dxa"/>
            <w:vAlign w:val="top"/>
          </w:tcPr>
          <w:p w14:paraId="09CECCEE" w14:textId="24236D88" w:rsidR="00797282" w:rsidRPr="008D5E25" w:rsidRDefault="00797282" w:rsidP="00797282">
            <w:proofErr w:type="gramStart"/>
            <w:r w:rsidRPr="008D5E25">
              <w:t>101:J</w:t>
            </w:r>
            <w:proofErr w:type="gramEnd"/>
            <w:r w:rsidRPr="008D5E25">
              <w:t>21</w:t>
            </w:r>
          </w:p>
        </w:tc>
        <w:tc>
          <w:tcPr>
            <w:tcW w:w="1276" w:type="dxa"/>
          </w:tcPr>
          <w:p w14:paraId="1687D576" w14:textId="2DB88BE6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1-VV01</w:t>
            </w:r>
          </w:p>
        </w:tc>
        <w:tc>
          <w:tcPr>
            <w:tcW w:w="3119" w:type="dxa"/>
            <w:vAlign w:val="top"/>
          </w:tcPr>
          <w:p w14:paraId="5D9871D8" w14:textId="7412F682" w:rsidR="00797282" w:rsidRPr="00D96C8C" w:rsidRDefault="00797282" w:rsidP="00797282">
            <w:r>
              <w:t xml:space="preserve">Varmvatten högdel </w:t>
            </w:r>
          </w:p>
        </w:tc>
        <w:tc>
          <w:tcPr>
            <w:tcW w:w="1701" w:type="dxa"/>
            <w:vAlign w:val="top"/>
          </w:tcPr>
          <w:p w14:paraId="3C544BD4" w14:textId="3BECEC53" w:rsidR="00797282" w:rsidRPr="002A5CB6" w:rsidRDefault="00797282" w:rsidP="00797282">
            <w:pPr>
              <w:rPr>
                <w:rFonts w:cstheme="minorHAnsi"/>
              </w:rPr>
            </w:pPr>
            <w:r w:rsidRPr="002A5CB6">
              <w:rPr>
                <w:rFonts w:cstheme="minorHAnsi"/>
              </w:rPr>
              <w:t>Varmvatten</w:t>
            </w:r>
          </w:p>
        </w:tc>
        <w:tc>
          <w:tcPr>
            <w:tcW w:w="2037" w:type="dxa"/>
            <w:vAlign w:val="top"/>
          </w:tcPr>
          <w:p w14:paraId="08EDCE20" w14:textId="26D3C5A0" w:rsidR="00797282" w:rsidRDefault="00797282" w:rsidP="00797282">
            <w:r>
              <w:t>1</w:t>
            </w:r>
            <w:r w:rsidRPr="005427A8">
              <w:t>-V</w:t>
            </w:r>
            <w:r>
              <w:t>V01</w:t>
            </w:r>
            <w:r w:rsidRPr="005427A8">
              <w:t>-</w:t>
            </w:r>
            <w:r w:rsidRPr="008D5E25">
              <w:t>101J21</w:t>
            </w:r>
            <w:r>
              <w:t>-</w:t>
            </w:r>
            <w:r w:rsidRPr="005427A8">
              <w:t>ME</w:t>
            </w:r>
            <w:r>
              <w:t>51</w:t>
            </w:r>
          </w:p>
        </w:tc>
        <w:tc>
          <w:tcPr>
            <w:tcW w:w="914" w:type="dxa"/>
            <w:vAlign w:val="top"/>
          </w:tcPr>
          <w:p w14:paraId="26094764" w14:textId="3BCADD5D" w:rsidR="00797282" w:rsidRDefault="00797282" w:rsidP="00797282">
            <w:r>
              <w:t>1-AS012</w:t>
            </w:r>
          </w:p>
        </w:tc>
        <w:tc>
          <w:tcPr>
            <w:tcW w:w="587" w:type="dxa"/>
            <w:vAlign w:val="top"/>
          </w:tcPr>
          <w:p w14:paraId="4D048FC9" w14:textId="0E7ADA34" w:rsidR="00797282" w:rsidRPr="00385946" w:rsidRDefault="00797282" w:rsidP="00797282">
            <w:r>
              <w:t>6</w:t>
            </w:r>
          </w:p>
        </w:tc>
        <w:tc>
          <w:tcPr>
            <w:tcW w:w="1030" w:type="dxa"/>
            <w:vAlign w:val="top"/>
          </w:tcPr>
          <w:p w14:paraId="430CDE4C" w14:textId="69A75909" w:rsidR="00797282" w:rsidRDefault="00797282" w:rsidP="00797282">
            <w:r>
              <w:t>78850605</w:t>
            </w:r>
          </w:p>
        </w:tc>
        <w:tc>
          <w:tcPr>
            <w:tcW w:w="2540" w:type="dxa"/>
            <w:vAlign w:val="top"/>
          </w:tcPr>
          <w:p w14:paraId="5FB8E000" w14:textId="633827AE" w:rsidR="00797282" w:rsidRPr="00385946" w:rsidRDefault="00797282" w:rsidP="00797282">
            <w:pPr>
              <w:rPr>
                <w:rFonts w:cstheme="minorHAnsi"/>
              </w:rPr>
            </w:pPr>
          </w:p>
        </w:tc>
      </w:tr>
      <w:tr w:rsidR="00006DDE" w14:paraId="13C311A3" w14:textId="77777777" w:rsidTr="009C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160AE7FF" w14:textId="4FFDC067" w:rsidR="00797282" w:rsidRPr="004A14AD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9" w:type="dxa"/>
            <w:vAlign w:val="top"/>
          </w:tcPr>
          <w:p w14:paraId="25D8C1BD" w14:textId="3450AD08" w:rsidR="00797282" w:rsidRPr="00385946" w:rsidRDefault="00797282" w:rsidP="00797282">
            <w:pPr>
              <w:rPr>
                <w:rFonts w:cstheme="minorHAnsi"/>
              </w:rPr>
            </w:pPr>
            <w:r w:rsidRPr="004A14AD">
              <w:rPr>
                <w:rFonts w:cstheme="minorHAnsi"/>
              </w:rPr>
              <w:t>01</w:t>
            </w:r>
          </w:p>
        </w:tc>
        <w:tc>
          <w:tcPr>
            <w:tcW w:w="1275" w:type="dxa"/>
            <w:vAlign w:val="top"/>
          </w:tcPr>
          <w:p w14:paraId="078D4695" w14:textId="1263372E" w:rsidR="00797282" w:rsidRPr="00385946" w:rsidRDefault="00797282" w:rsidP="00797282">
            <w:pPr>
              <w:rPr>
                <w:rFonts w:cstheme="minorHAnsi"/>
              </w:rPr>
            </w:pPr>
            <w:proofErr w:type="gramStart"/>
            <w:r w:rsidRPr="008D5E25">
              <w:t>101:J</w:t>
            </w:r>
            <w:proofErr w:type="gramEnd"/>
            <w:r w:rsidRPr="008D5E25">
              <w:t>21</w:t>
            </w:r>
          </w:p>
        </w:tc>
        <w:tc>
          <w:tcPr>
            <w:tcW w:w="1276" w:type="dxa"/>
          </w:tcPr>
          <w:p w14:paraId="09C9DD19" w14:textId="7AF58A3E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1-VV01</w:t>
            </w:r>
          </w:p>
        </w:tc>
        <w:tc>
          <w:tcPr>
            <w:tcW w:w="3119" w:type="dxa"/>
            <w:vAlign w:val="top"/>
          </w:tcPr>
          <w:p w14:paraId="4A0B1EDF" w14:textId="741CA3EE" w:rsidR="00797282" w:rsidRPr="00385946" w:rsidRDefault="00797282" w:rsidP="00797282">
            <w:r>
              <w:t xml:space="preserve">Varmvatten högdel </w:t>
            </w:r>
            <w:r w:rsidRPr="006E7044">
              <w:t>(</w:t>
            </w:r>
            <w:r>
              <w:t>Geoenergi</w:t>
            </w:r>
            <w:r w:rsidRPr="006E7044">
              <w:t>)</w:t>
            </w:r>
          </w:p>
        </w:tc>
        <w:tc>
          <w:tcPr>
            <w:tcW w:w="1701" w:type="dxa"/>
            <w:vAlign w:val="top"/>
          </w:tcPr>
          <w:p w14:paraId="51D96A37" w14:textId="0999FE49" w:rsidR="00797282" w:rsidRPr="00385946" w:rsidRDefault="00797282" w:rsidP="00797282">
            <w:pPr>
              <w:rPr>
                <w:rFonts w:cstheme="minorHAnsi"/>
              </w:rPr>
            </w:pPr>
            <w:r w:rsidRPr="002A5CB6">
              <w:rPr>
                <w:rFonts w:cstheme="minorHAnsi"/>
              </w:rPr>
              <w:t>Värme</w:t>
            </w:r>
          </w:p>
        </w:tc>
        <w:tc>
          <w:tcPr>
            <w:tcW w:w="2037" w:type="dxa"/>
            <w:vAlign w:val="top"/>
          </w:tcPr>
          <w:p w14:paraId="1CCCA0A4" w14:textId="3AB89626" w:rsidR="00797282" w:rsidRPr="00385946" w:rsidRDefault="00797282" w:rsidP="00797282">
            <w:r>
              <w:t>1</w:t>
            </w:r>
            <w:r w:rsidRPr="005427A8">
              <w:t>-V</w:t>
            </w:r>
            <w:r>
              <w:t>V01</w:t>
            </w:r>
            <w:r w:rsidRPr="005427A8">
              <w:t>-</w:t>
            </w:r>
            <w:r w:rsidRPr="008D5E25">
              <w:t>101J21</w:t>
            </w:r>
            <w:r>
              <w:t>-</w:t>
            </w:r>
            <w:r w:rsidRPr="005427A8">
              <w:t>ME</w:t>
            </w:r>
            <w:r>
              <w:t>52</w:t>
            </w:r>
          </w:p>
        </w:tc>
        <w:tc>
          <w:tcPr>
            <w:tcW w:w="914" w:type="dxa"/>
            <w:vAlign w:val="top"/>
          </w:tcPr>
          <w:p w14:paraId="6A536A94" w14:textId="01A663A5" w:rsidR="00797282" w:rsidRPr="00385946" w:rsidRDefault="00797282" w:rsidP="00797282">
            <w:pPr>
              <w:rPr>
                <w:rFonts w:cstheme="minorHAnsi"/>
              </w:rPr>
            </w:pPr>
            <w:r>
              <w:t>1-AS012</w:t>
            </w:r>
          </w:p>
        </w:tc>
        <w:tc>
          <w:tcPr>
            <w:tcW w:w="587" w:type="dxa"/>
            <w:vAlign w:val="top"/>
          </w:tcPr>
          <w:p w14:paraId="713B7331" w14:textId="334BDBF6" w:rsidR="00797282" w:rsidRPr="00385946" w:rsidRDefault="00797282" w:rsidP="00797282">
            <w:r>
              <w:t>7</w:t>
            </w:r>
          </w:p>
        </w:tc>
        <w:tc>
          <w:tcPr>
            <w:tcW w:w="1030" w:type="dxa"/>
            <w:vAlign w:val="top"/>
          </w:tcPr>
          <w:p w14:paraId="10BF00CF" w14:textId="0D114075" w:rsidR="00797282" w:rsidRDefault="00797282" w:rsidP="00797282">
            <w:r>
              <w:t>80805109</w:t>
            </w:r>
          </w:p>
        </w:tc>
        <w:tc>
          <w:tcPr>
            <w:tcW w:w="2540" w:type="dxa"/>
            <w:vAlign w:val="top"/>
          </w:tcPr>
          <w:p w14:paraId="3B42FBCF" w14:textId="7110F206" w:rsidR="00797282" w:rsidRPr="00385946" w:rsidRDefault="00797282" w:rsidP="00797282">
            <w:pPr>
              <w:rPr>
                <w:rFonts w:cstheme="minorHAnsi"/>
              </w:rPr>
            </w:pPr>
          </w:p>
        </w:tc>
      </w:tr>
      <w:tr w:rsidR="009C23DA" w14:paraId="048515C2" w14:textId="77777777" w:rsidTr="009C23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47E2F5B3" w14:textId="577004A4" w:rsidR="00797282" w:rsidRPr="004A14AD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9" w:type="dxa"/>
            <w:vAlign w:val="top"/>
          </w:tcPr>
          <w:p w14:paraId="12207D5E" w14:textId="7B3F5669" w:rsidR="00797282" w:rsidRPr="004A14AD" w:rsidRDefault="00797282" w:rsidP="00797282">
            <w:pPr>
              <w:rPr>
                <w:rFonts w:cstheme="minorHAnsi"/>
              </w:rPr>
            </w:pPr>
            <w:r w:rsidRPr="004A14AD">
              <w:rPr>
                <w:rFonts w:cstheme="minorHAnsi"/>
              </w:rPr>
              <w:t>01</w:t>
            </w:r>
          </w:p>
        </w:tc>
        <w:tc>
          <w:tcPr>
            <w:tcW w:w="1275" w:type="dxa"/>
            <w:vAlign w:val="top"/>
          </w:tcPr>
          <w:p w14:paraId="03764835" w14:textId="0A2AB557" w:rsidR="00797282" w:rsidRPr="008D5E25" w:rsidRDefault="00797282" w:rsidP="00797282">
            <w:proofErr w:type="gramStart"/>
            <w:r w:rsidRPr="008D5E25">
              <w:t>101:J</w:t>
            </w:r>
            <w:proofErr w:type="gramEnd"/>
            <w:r w:rsidRPr="008D5E25">
              <w:t>21</w:t>
            </w:r>
          </w:p>
        </w:tc>
        <w:tc>
          <w:tcPr>
            <w:tcW w:w="1276" w:type="dxa"/>
          </w:tcPr>
          <w:p w14:paraId="44763F75" w14:textId="0AA6BE1D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1-VV01</w:t>
            </w:r>
          </w:p>
        </w:tc>
        <w:tc>
          <w:tcPr>
            <w:tcW w:w="3119" w:type="dxa"/>
            <w:vAlign w:val="top"/>
          </w:tcPr>
          <w:p w14:paraId="6BBCD08C" w14:textId="49E72B55" w:rsidR="00797282" w:rsidRPr="002E7305" w:rsidRDefault="00797282" w:rsidP="00797282">
            <w:r>
              <w:t xml:space="preserve">Varmvatten högdel </w:t>
            </w:r>
            <w:r w:rsidRPr="006E7044">
              <w:t>(</w:t>
            </w:r>
            <w:r>
              <w:t>Hetgas)</w:t>
            </w:r>
          </w:p>
        </w:tc>
        <w:tc>
          <w:tcPr>
            <w:tcW w:w="1701" w:type="dxa"/>
            <w:vAlign w:val="top"/>
          </w:tcPr>
          <w:p w14:paraId="45998D03" w14:textId="3FEC0BF8" w:rsidR="00797282" w:rsidRPr="002A5CB6" w:rsidRDefault="00797282" w:rsidP="00797282">
            <w:r w:rsidRPr="002A5CB6">
              <w:t>Värmeåtervinning</w:t>
            </w:r>
          </w:p>
        </w:tc>
        <w:tc>
          <w:tcPr>
            <w:tcW w:w="2037" w:type="dxa"/>
            <w:vAlign w:val="top"/>
          </w:tcPr>
          <w:p w14:paraId="2EC37333" w14:textId="4E5E1E70" w:rsidR="00797282" w:rsidRPr="00385946" w:rsidRDefault="00797282" w:rsidP="00797282">
            <w:r>
              <w:t>1</w:t>
            </w:r>
            <w:r w:rsidRPr="005427A8">
              <w:t>-V</w:t>
            </w:r>
            <w:r>
              <w:t>V01</w:t>
            </w:r>
            <w:r w:rsidRPr="005427A8">
              <w:t>-</w:t>
            </w:r>
            <w:r w:rsidRPr="008D5E25">
              <w:t>101J21</w:t>
            </w:r>
            <w:r>
              <w:t>-</w:t>
            </w:r>
            <w:r w:rsidRPr="005427A8">
              <w:t>ME4</w:t>
            </w:r>
            <w:r>
              <w:t>2</w:t>
            </w:r>
          </w:p>
        </w:tc>
        <w:tc>
          <w:tcPr>
            <w:tcW w:w="914" w:type="dxa"/>
            <w:vAlign w:val="top"/>
          </w:tcPr>
          <w:p w14:paraId="4E2DB115" w14:textId="7EFF444C" w:rsidR="00797282" w:rsidRDefault="00797282" w:rsidP="00797282">
            <w:pPr>
              <w:rPr>
                <w:rFonts w:cstheme="minorHAnsi"/>
              </w:rPr>
            </w:pPr>
            <w:r>
              <w:t>1-AS012</w:t>
            </w:r>
          </w:p>
        </w:tc>
        <w:tc>
          <w:tcPr>
            <w:tcW w:w="587" w:type="dxa"/>
            <w:vAlign w:val="top"/>
          </w:tcPr>
          <w:p w14:paraId="1B272D78" w14:textId="0042302E" w:rsidR="00797282" w:rsidRDefault="00797282" w:rsidP="00797282">
            <w:r>
              <w:t>8</w:t>
            </w:r>
          </w:p>
        </w:tc>
        <w:tc>
          <w:tcPr>
            <w:tcW w:w="1030" w:type="dxa"/>
            <w:vAlign w:val="top"/>
          </w:tcPr>
          <w:p w14:paraId="49080213" w14:textId="75FD9E9C" w:rsidR="00797282" w:rsidRPr="008A3562" w:rsidRDefault="00797282" w:rsidP="00797282">
            <w:r>
              <w:t>80805128</w:t>
            </w:r>
          </w:p>
        </w:tc>
        <w:tc>
          <w:tcPr>
            <w:tcW w:w="2540" w:type="dxa"/>
            <w:vAlign w:val="top"/>
          </w:tcPr>
          <w:p w14:paraId="5344768E" w14:textId="66081255" w:rsidR="00797282" w:rsidRPr="005427A8" w:rsidRDefault="00797282" w:rsidP="00797282">
            <w:pPr>
              <w:rPr>
                <w:rFonts w:cstheme="minorHAnsi"/>
              </w:rPr>
            </w:pPr>
          </w:p>
        </w:tc>
      </w:tr>
      <w:tr w:rsidR="00006DDE" w14:paraId="74A3CFB5" w14:textId="77777777" w:rsidTr="009C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5B54A7AF" w14:textId="566E389C" w:rsidR="00797282" w:rsidRPr="004A14AD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9" w:type="dxa"/>
            <w:vAlign w:val="top"/>
          </w:tcPr>
          <w:p w14:paraId="051BF403" w14:textId="3657A4A9" w:rsidR="00797282" w:rsidRDefault="00797282" w:rsidP="00797282">
            <w:pPr>
              <w:rPr>
                <w:rFonts w:cstheme="minorHAnsi"/>
              </w:rPr>
            </w:pPr>
            <w:r w:rsidRPr="004A14AD">
              <w:rPr>
                <w:rFonts w:cstheme="minorHAnsi"/>
              </w:rPr>
              <w:t>01</w:t>
            </w:r>
          </w:p>
        </w:tc>
        <w:tc>
          <w:tcPr>
            <w:tcW w:w="1275" w:type="dxa"/>
            <w:vAlign w:val="top"/>
          </w:tcPr>
          <w:p w14:paraId="1C6CCDF1" w14:textId="2869BCBC" w:rsidR="00797282" w:rsidRPr="00486FE4" w:rsidRDefault="00797282" w:rsidP="00797282">
            <w:pPr>
              <w:rPr>
                <w:rFonts w:cstheme="minorHAnsi"/>
              </w:rPr>
            </w:pPr>
            <w:proofErr w:type="gramStart"/>
            <w:r w:rsidRPr="008D5E25">
              <w:t>101:J</w:t>
            </w:r>
            <w:proofErr w:type="gramEnd"/>
            <w:r w:rsidRPr="008D5E25">
              <w:t>21</w:t>
            </w:r>
          </w:p>
        </w:tc>
        <w:tc>
          <w:tcPr>
            <w:tcW w:w="1276" w:type="dxa"/>
          </w:tcPr>
          <w:p w14:paraId="45208FE3" w14:textId="509C2156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1-VV02</w:t>
            </w:r>
          </w:p>
        </w:tc>
        <w:tc>
          <w:tcPr>
            <w:tcW w:w="3119" w:type="dxa"/>
            <w:vAlign w:val="top"/>
          </w:tcPr>
          <w:p w14:paraId="15254888" w14:textId="19DCC28E" w:rsidR="00797282" w:rsidRPr="001500B3" w:rsidRDefault="00797282" w:rsidP="00797282">
            <w:r>
              <w:t>Varmvatten lågdel</w:t>
            </w:r>
          </w:p>
        </w:tc>
        <w:tc>
          <w:tcPr>
            <w:tcW w:w="1701" w:type="dxa"/>
            <w:vAlign w:val="top"/>
          </w:tcPr>
          <w:p w14:paraId="525C42CD" w14:textId="1AF66532" w:rsidR="00797282" w:rsidRPr="002A5CB6" w:rsidRDefault="00797282" w:rsidP="00797282">
            <w:r w:rsidRPr="002A5CB6">
              <w:t>Varmvatten</w:t>
            </w:r>
          </w:p>
        </w:tc>
        <w:tc>
          <w:tcPr>
            <w:tcW w:w="2037" w:type="dxa"/>
            <w:vAlign w:val="top"/>
          </w:tcPr>
          <w:p w14:paraId="387B918F" w14:textId="7E15C644" w:rsidR="00797282" w:rsidRPr="005427A8" w:rsidRDefault="00797282" w:rsidP="00797282">
            <w:r>
              <w:t>1</w:t>
            </w:r>
            <w:r w:rsidRPr="005427A8">
              <w:t>-V</w:t>
            </w:r>
            <w:r>
              <w:t>V02</w:t>
            </w:r>
            <w:r w:rsidRPr="005427A8">
              <w:t>-</w:t>
            </w:r>
            <w:r w:rsidRPr="008D5E25">
              <w:t>101J21</w:t>
            </w:r>
            <w:r>
              <w:t>-</w:t>
            </w:r>
            <w:r w:rsidRPr="005427A8">
              <w:t>ME</w:t>
            </w:r>
            <w:r>
              <w:t>51</w:t>
            </w:r>
          </w:p>
        </w:tc>
        <w:tc>
          <w:tcPr>
            <w:tcW w:w="914" w:type="dxa"/>
            <w:vAlign w:val="top"/>
          </w:tcPr>
          <w:p w14:paraId="1EF254D3" w14:textId="62EC5B09" w:rsidR="00797282" w:rsidRDefault="00797282" w:rsidP="00797282">
            <w:pPr>
              <w:rPr>
                <w:rFonts w:cstheme="minorHAnsi"/>
              </w:rPr>
            </w:pPr>
            <w:r>
              <w:t>1-AS012</w:t>
            </w:r>
          </w:p>
        </w:tc>
        <w:tc>
          <w:tcPr>
            <w:tcW w:w="587" w:type="dxa"/>
            <w:vAlign w:val="top"/>
          </w:tcPr>
          <w:p w14:paraId="778BE1AE" w14:textId="063F16F4" w:rsidR="00797282" w:rsidRDefault="00797282" w:rsidP="00797282">
            <w:r>
              <w:t>9</w:t>
            </w:r>
          </w:p>
        </w:tc>
        <w:tc>
          <w:tcPr>
            <w:tcW w:w="1030" w:type="dxa"/>
            <w:vAlign w:val="top"/>
          </w:tcPr>
          <w:p w14:paraId="4C5DBC08" w14:textId="074008C9" w:rsidR="00797282" w:rsidRPr="008A3562" w:rsidRDefault="00797282" w:rsidP="00797282">
            <w:r>
              <w:t>78850606</w:t>
            </w:r>
          </w:p>
        </w:tc>
        <w:tc>
          <w:tcPr>
            <w:tcW w:w="2540" w:type="dxa"/>
            <w:vAlign w:val="top"/>
          </w:tcPr>
          <w:p w14:paraId="4303676E" w14:textId="7C571AE5" w:rsidR="00797282" w:rsidRPr="005427A8" w:rsidRDefault="00797282" w:rsidP="00797282">
            <w:pPr>
              <w:rPr>
                <w:rFonts w:cstheme="minorHAnsi"/>
              </w:rPr>
            </w:pPr>
          </w:p>
        </w:tc>
      </w:tr>
      <w:tr w:rsidR="009C23DA" w14:paraId="4AC5B81B" w14:textId="77777777" w:rsidTr="009C23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5B8653DA" w14:textId="51D885B8" w:rsidR="00797282" w:rsidRPr="004A14AD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9" w:type="dxa"/>
            <w:vAlign w:val="top"/>
          </w:tcPr>
          <w:p w14:paraId="2CAA2FCF" w14:textId="05990CA2" w:rsidR="00797282" w:rsidRPr="004A14AD" w:rsidRDefault="00797282" w:rsidP="00797282">
            <w:pPr>
              <w:rPr>
                <w:rFonts w:cstheme="minorHAnsi"/>
              </w:rPr>
            </w:pPr>
            <w:r w:rsidRPr="004A14AD">
              <w:rPr>
                <w:rFonts w:cstheme="minorHAnsi"/>
              </w:rPr>
              <w:t>01</w:t>
            </w:r>
          </w:p>
        </w:tc>
        <w:tc>
          <w:tcPr>
            <w:tcW w:w="1275" w:type="dxa"/>
            <w:vAlign w:val="top"/>
          </w:tcPr>
          <w:p w14:paraId="17F8F09F" w14:textId="05BC9388" w:rsidR="00797282" w:rsidRPr="008D5E25" w:rsidRDefault="00797282" w:rsidP="00797282">
            <w:proofErr w:type="gramStart"/>
            <w:r w:rsidRPr="008D5E25">
              <w:t>101:J</w:t>
            </w:r>
            <w:proofErr w:type="gramEnd"/>
            <w:r w:rsidRPr="008D5E25">
              <w:t>21</w:t>
            </w:r>
          </w:p>
        </w:tc>
        <w:tc>
          <w:tcPr>
            <w:tcW w:w="1276" w:type="dxa"/>
          </w:tcPr>
          <w:p w14:paraId="0DDA7F04" w14:textId="2C059236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1-VV02</w:t>
            </w:r>
          </w:p>
        </w:tc>
        <w:tc>
          <w:tcPr>
            <w:tcW w:w="3119" w:type="dxa"/>
            <w:vAlign w:val="top"/>
          </w:tcPr>
          <w:p w14:paraId="4433B4C4" w14:textId="642C2D80" w:rsidR="00797282" w:rsidRPr="002E7305" w:rsidRDefault="00797282" w:rsidP="00797282">
            <w:r>
              <w:t xml:space="preserve">Varmvatten lågdel </w:t>
            </w:r>
            <w:r w:rsidRPr="006E7044">
              <w:t>(</w:t>
            </w:r>
            <w:r>
              <w:t>Geoenergi)</w:t>
            </w:r>
          </w:p>
        </w:tc>
        <w:tc>
          <w:tcPr>
            <w:tcW w:w="1701" w:type="dxa"/>
            <w:vAlign w:val="top"/>
          </w:tcPr>
          <w:p w14:paraId="0EAA951A" w14:textId="5CAC7569" w:rsidR="00797282" w:rsidRPr="002A5CB6" w:rsidRDefault="00797282" w:rsidP="00797282">
            <w:r w:rsidRPr="002A5CB6">
              <w:t>Värme</w:t>
            </w:r>
          </w:p>
        </w:tc>
        <w:tc>
          <w:tcPr>
            <w:tcW w:w="2037" w:type="dxa"/>
            <w:vAlign w:val="top"/>
          </w:tcPr>
          <w:p w14:paraId="4126CE60" w14:textId="2C87641F" w:rsidR="00797282" w:rsidRPr="00385946" w:rsidRDefault="00797282" w:rsidP="00797282">
            <w:r>
              <w:t>1</w:t>
            </w:r>
            <w:r w:rsidRPr="005427A8">
              <w:t>-V</w:t>
            </w:r>
            <w:r>
              <w:t>V02</w:t>
            </w:r>
            <w:r w:rsidRPr="005427A8">
              <w:t>-</w:t>
            </w:r>
            <w:r w:rsidRPr="008D5E25">
              <w:t>101J21</w:t>
            </w:r>
            <w:r>
              <w:t>-</w:t>
            </w:r>
            <w:r w:rsidRPr="005427A8">
              <w:t>ME</w:t>
            </w:r>
            <w:r>
              <w:t>52</w:t>
            </w:r>
          </w:p>
        </w:tc>
        <w:tc>
          <w:tcPr>
            <w:tcW w:w="914" w:type="dxa"/>
            <w:vAlign w:val="top"/>
          </w:tcPr>
          <w:p w14:paraId="43C1CC80" w14:textId="5B8C9783" w:rsidR="00797282" w:rsidRDefault="00797282" w:rsidP="00797282">
            <w:pPr>
              <w:rPr>
                <w:rFonts w:cstheme="minorHAnsi"/>
              </w:rPr>
            </w:pPr>
            <w:r>
              <w:t>1-AS012</w:t>
            </w:r>
          </w:p>
        </w:tc>
        <w:tc>
          <w:tcPr>
            <w:tcW w:w="587" w:type="dxa"/>
            <w:vAlign w:val="top"/>
          </w:tcPr>
          <w:p w14:paraId="08C8211B" w14:textId="2E5CF565" w:rsidR="00797282" w:rsidRDefault="00797282" w:rsidP="00797282">
            <w:r>
              <w:t>10</w:t>
            </w:r>
          </w:p>
        </w:tc>
        <w:tc>
          <w:tcPr>
            <w:tcW w:w="1030" w:type="dxa"/>
            <w:vAlign w:val="top"/>
          </w:tcPr>
          <w:p w14:paraId="00AAAF53" w14:textId="678E44FD" w:rsidR="00797282" w:rsidRPr="008A3562" w:rsidRDefault="00797282" w:rsidP="00797282">
            <w:r>
              <w:t>80805111</w:t>
            </w:r>
          </w:p>
        </w:tc>
        <w:tc>
          <w:tcPr>
            <w:tcW w:w="2540" w:type="dxa"/>
            <w:vAlign w:val="top"/>
          </w:tcPr>
          <w:p w14:paraId="2F14C491" w14:textId="3221D122" w:rsidR="00797282" w:rsidRPr="005427A8" w:rsidRDefault="00797282" w:rsidP="00797282">
            <w:pPr>
              <w:rPr>
                <w:rFonts w:cstheme="minorHAnsi"/>
              </w:rPr>
            </w:pPr>
          </w:p>
        </w:tc>
      </w:tr>
      <w:tr w:rsidR="00006DDE" w14:paraId="02EA3EBF" w14:textId="77777777" w:rsidTr="009C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5F80D219" w14:textId="5EB4E64C" w:rsidR="00797282" w:rsidRPr="004A14AD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9" w:type="dxa"/>
            <w:vAlign w:val="top"/>
          </w:tcPr>
          <w:p w14:paraId="22A029B6" w14:textId="3DA4348D" w:rsidR="00797282" w:rsidRPr="00385946" w:rsidRDefault="00797282" w:rsidP="00797282">
            <w:pPr>
              <w:rPr>
                <w:rFonts w:cstheme="minorHAnsi"/>
              </w:rPr>
            </w:pPr>
            <w:r w:rsidRPr="004A14AD">
              <w:rPr>
                <w:rFonts w:cstheme="minorHAnsi"/>
              </w:rPr>
              <w:t>01</w:t>
            </w:r>
          </w:p>
        </w:tc>
        <w:tc>
          <w:tcPr>
            <w:tcW w:w="1275" w:type="dxa"/>
            <w:vAlign w:val="top"/>
          </w:tcPr>
          <w:p w14:paraId="756CF931" w14:textId="1F291948" w:rsidR="00797282" w:rsidRPr="00385946" w:rsidRDefault="00797282" w:rsidP="00797282">
            <w:pPr>
              <w:rPr>
                <w:rFonts w:cstheme="minorHAnsi"/>
              </w:rPr>
            </w:pPr>
            <w:proofErr w:type="gramStart"/>
            <w:r w:rsidRPr="008D5E25">
              <w:t>101:J</w:t>
            </w:r>
            <w:proofErr w:type="gramEnd"/>
            <w:r w:rsidRPr="008D5E25">
              <w:t>21</w:t>
            </w:r>
          </w:p>
        </w:tc>
        <w:tc>
          <w:tcPr>
            <w:tcW w:w="1276" w:type="dxa"/>
          </w:tcPr>
          <w:p w14:paraId="0BF4EDDA" w14:textId="287827A8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1-VV02</w:t>
            </w:r>
          </w:p>
        </w:tc>
        <w:tc>
          <w:tcPr>
            <w:tcW w:w="3119" w:type="dxa"/>
            <w:vAlign w:val="top"/>
          </w:tcPr>
          <w:p w14:paraId="31975278" w14:textId="203E2A99" w:rsidR="00797282" w:rsidRPr="00385946" w:rsidRDefault="00797282" w:rsidP="00797282">
            <w:r>
              <w:t xml:space="preserve">Varmvatten lågdel </w:t>
            </w:r>
            <w:r w:rsidRPr="006E7044">
              <w:t>(</w:t>
            </w:r>
            <w:r>
              <w:t>Hetgas</w:t>
            </w:r>
            <w:r w:rsidRPr="006E7044">
              <w:t>)</w:t>
            </w:r>
          </w:p>
        </w:tc>
        <w:tc>
          <w:tcPr>
            <w:tcW w:w="1701" w:type="dxa"/>
            <w:vAlign w:val="top"/>
          </w:tcPr>
          <w:p w14:paraId="70A0B0FA" w14:textId="69189817" w:rsidR="00797282" w:rsidRPr="00385946" w:rsidRDefault="00797282" w:rsidP="00797282">
            <w:r w:rsidRPr="002A5CB6">
              <w:t>Värmeåtervinning</w:t>
            </w:r>
          </w:p>
        </w:tc>
        <w:tc>
          <w:tcPr>
            <w:tcW w:w="2037" w:type="dxa"/>
            <w:vAlign w:val="top"/>
          </w:tcPr>
          <w:p w14:paraId="5FB2617A" w14:textId="400DDF73" w:rsidR="00797282" w:rsidRPr="00385946" w:rsidRDefault="00797282" w:rsidP="00797282">
            <w:r>
              <w:t>1</w:t>
            </w:r>
            <w:r w:rsidRPr="005427A8">
              <w:t>-V</w:t>
            </w:r>
            <w:r>
              <w:t>V02</w:t>
            </w:r>
            <w:r w:rsidRPr="005427A8">
              <w:t>-</w:t>
            </w:r>
            <w:r w:rsidRPr="008D5E25">
              <w:t>101J21</w:t>
            </w:r>
            <w:r>
              <w:t>-</w:t>
            </w:r>
            <w:r w:rsidRPr="005427A8">
              <w:t>ME4</w:t>
            </w:r>
            <w:r>
              <w:t>2</w:t>
            </w:r>
          </w:p>
        </w:tc>
        <w:tc>
          <w:tcPr>
            <w:tcW w:w="914" w:type="dxa"/>
            <w:vAlign w:val="top"/>
          </w:tcPr>
          <w:p w14:paraId="469C3B66" w14:textId="27BCB545" w:rsidR="00797282" w:rsidRDefault="00797282" w:rsidP="00797282">
            <w:pPr>
              <w:rPr>
                <w:rFonts w:cstheme="minorHAnsi"/>
              </w:rPr>
            </w:pPr>
            <w:r>
              <w:t>1-AS012</w:t>
            </w:r>
          </w:p>
        </w:tc>
        <w:tc>
          <w:tcPr>
            <w:tcW w:w="587" w:type="dxa"/>
            <w:vAlign w:val="top"/>
          </w:tcPr>
          <w:p w14:paraId="59526C7F" w14:textId="6DFE82AC" w:rsidR="00797282" w:rsidRDefault="00797282" w:rsidP="00797282">
            <w:r>
              <w:t>11</w:t>
            </w:r>
          </w:p>
        </w:tc>
        <w:tc>
          <w:tcPr>
            <w:tcW w:w="1030" w:type="dxa"/>
            <w:vAlign w:val="top"/>
          </w:tcPr>
          <w:p w14:paraId="4A19228C" w14:textId="2E74711B" w:rsidR="00797282" w:rsidRPr="008A3562" w:rsidRDefault="00797282" w:rsidP="00797282">
            <w:r>
              <w:t>80805130</w:t>
            </w:r>
          </w:p>
        </w:tc>
        <w:tc>
          <w:tcPr>
            <w:tcW w:w="2540" w:type="dxa"/>
            <w:vAlign w:val="top"/>
          </w:tcPr>
          <w:p w14:paraId="7A78AF4E" w14:textId="4C133E0C" w:rsidR="00797282" w:rsidRPr="00385946" w:rsidRDefault="00797282" w:rsidP="00797282">
            <w:pPr>
              <w:rPr>
                <w:rFonts w:cstheme="minorHAnsi"/>
              </w:rPr>
            </w:pPr>
          </w:p>
        </w:tc>
      </w:tr>
      <w:tr w:rsidR="009C23DA" w14:paraId="1B935AD0" w14:textId="77777777" w:rsidTr="009C23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61984FEC" w14:textId="2C95E329" w:rsidR="00797282" w:rsidRPr="004A14AD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9" w:type="dxa"/>
            <w:vAlign w:val="top"/>
          </w:tcPr>
          <w:p w14:paraId="6B64876A" w14:textId="4193E3D6" w:rsidR="00797282" w:rsidRPr="004A14AD" w:rsidRDefault="00797282" w:rsidP="00797282">
            <w:pPr>
              <w:rPr>
                <w:rFonts w:cstheme="minorHAnsi"/>
              </w:rPr>
            </w:pPr>
            <w:r w:rsidRPr="004A14AD">
              <w:rPr>
                <w:rFonts w:cstheme="minorHAnsi"/>
              </w:rPr>
              <w:t>01</w:t>
            </w:r>
          </w:p>
        </w:tc>
        <w:tc>
          <w:tcPr>
            <w:tcW w:w="1275" w:type="dxa"/>
            <w:vAlign w:val="top"/>
          </w:tcPr>
          <w:p w14:paraId="0AABDE0E" w14:textId="63B0C33C" w:rsidR="00797282" w:rsidRPr="008D5E25" w:rsidRDefault="00797282" w:rsidP="00797282">
            <w:proofErr w:type="gramStart"/>
            <w:r>
              <w:t>101:L</w:t>
            </w:r>
            <w:proofErr w:type="gramEnd"/>
            <w:r>
              <w:t>21</w:t>
            </w:r>
          </w:p>
        </w:tc>
        <w:tc>
          <w:tcPr>
            <w:tcW w:w="1276" w:type="dxa"/>
          </w:tcPr>
          <w:p w14:paraId="7675DC14" w14:textId="0C107A22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1-KB01</w:t>
            </w:r>
          </w:p>
        </w:tc>
        <w:tc>
          <w:tcPr>
            <w:tcW w:w="3119" w:type="dxa"/>
            <w:vAlign w:val="top"/>
          </w:tcPr>
          <w:p w14:paraId="7E726BF7" w14:textId="17A38018" w:rsidR="00797282" w:rsidRPr="00385946" w:rsidRDefault="00797282" w:rsidP="00797282">
            <w:r>
              <w:t>Kyla högdel</w:t>
            </w:r>
          </w:p>
        </w:tc>
        <w:tc>
          <w:tcPr>
            <w:tcW w:w="1701" w:type="dxa"/>
            <w:vAlign w:val="top"/>
          </w:tcPr>
          <w:p w14:paraId="06A4DB5E" w14:textId="64A2483B" w:rsidR="00797282" w:rsidRPr="00385946" w:rsidRDefault="00797282" w:rsidP="00797282">
            <w:r>
              <w:t>Kyla</w:t>
            </w:r>
          </w:p>
        </w:tc>
        <w:tc>
          <w:tcPr>
            <w:tcW w:w="2037" w:type="dxa"/>
            <w:vAlign w:val="top"/>
          </w:tcPr>
          <w:p w14:paraId="7D8069B4" w14:textId="338DD38F" w:rsidR="00797282" w:rsidRPr="00385946" w:rsidRDefault="00797282" w:rsidP="00797282">
            <w:r>
              <w:t>1</w:t>
            </w:r>
            <w:r w:rsidRPr="005427A8">
              <w:t>-</w:t>
            </w:r>
            <w:r>
              <w:t>KB01</w:t>
            </w:r>
            <w:r w:rsidRPr="005427A8">
              <w:t>-</w:t>
            </w:r>
            <w:r w:rsidRPr="008D5E25">
              <w:t>101</w:t>
            </w:r>
            <w:r>
              <w:t>L</w:t>
            </w:r>
            <w:r w:rsidRPr="008D5E25">
              <w:t>21</w:t>
            </w:r>
            <w:r>
              <w:t>-</w:t>
            </w:r>
            <w:r w:rsidRPr="005427A8">
              <w:t>ME</w:t>
            </w:r>
            <w:r>
              <w:t>42</w:t>
            </w:r>
          </w:p>
        </w:tc>
        <w:tc>
          <w:tcPr>
            <w:tcW w:w="914" w:type="dxa"/>
            <w:vAlign w:val="top"/>
          </w:tcPr>
          <w:p w14:paraId="48D00AC9" w14:textId="51800524" w:rsidR="00797282" w:rsidRDefault="00797282" w:rsidP="00797282">
            <w:pPr>
              <w:rPr>
                <w:rFonts w:cstheme="minorHAnsi"/>
              </w:rPr>
            </w:pPr>
            <w:r>
              <w:t>1-AS011</w:t>
            </w:r>
          </w:p>
        </w:tc>
        <w:tc>
          <w:tcPr>
            <w:tcW w:w="587" w:type="dxa"/>
            <w:vAlign w:val="top"/>
          </w:tcPr>
          <w:p w14:paraId="42642650" w14:textId="775E7510" w:rsidR="00797282" w:rsidRDefault="00797282" w:rsidP="00797282">
            <w:r>
              <w:t>12</w:t>
            </w:r>
          </w:p>
        </w:tc>
        <w:tc>
          <w:tcPr>
            <w:tcW w:w="1030" w:type="dxa"/>
            <w:vAlign w:val="top"/>
          </w:tcPr>
          <w:p w14:paraId="171E91B9" w14:textId="70E55855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80805140</w:t>
            </w:r>
          </w:p>
        </w:tc>
        <w:tc>
          <w:tcPr>
            <w:tcW w:w="2540" w:type="dxa"/>
            <w:vAlign w:val="top"/>
          </w:tcPr>
          <w:p w14:paraId="6C3A81D3" w14:textId="437B8758" w:rsidR="00797282" w:rsidRDefault="00797282" w:rsidP="00797282">
            <w:pPr>
              <w:rPr>
                <w:rFonts w:cstheme="minorHAnsi"/>
              </w:rPr>
            </w:pPr>
          </w:p>
        </w:tc>
      </w:tr>
      <w:tr w:rsidR="00006DDE" w14:paraId="525BDDDC" w14:textId="77777777" w:rsidTr="009C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40154276" w14:textId="30BB9659" w:rsidR="00797282" w:rsidRPr="004A14AD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9" w:type="dxa"/>
            <w:vAlign w:val="top"/>
          </w:tcPr>
          <w:p w14:paraId="1513CAE1" w14:textId="52C08E05" w:rsidR="00797282" w:rsidRPr="004A14AD" w:rsidRDefault="00797282" w:rsidP="00797282">
            <w:pPr>
              <w:rPr>
                <w:rFonts w:cstheme="minorHAnsi"/>
              </w:rPr>
            </w:pPr>
            <w:r w:rsidRPr="004A14AD">
              <w:rPr>
                <w:rFonts w:cstheme="minorHAnsi"/>
              </w:rPr>
              <w:t>01</w:t>
            </w:r>
          </w:p>
        </w:tc>
        <w:tc>
          <w:tcPr>
            <w:tcW w:w="1275" w:type="dxa"/>
            <w:vAlign w:val="top"/>
          </w:tcPr>
          <w:p w14:paraId="335AE185" w14:textId="564B6B27" w:rsidR="00797282" w:rsidRDefault="00797282" w:rsidP="00797282">
            <w:proofErr w:type="gramStart"/>
            <w:r>
              <w:t>101:L</w:t>
            </w:r>
            <w:proofErr w:type="gramEnd"/>
            <w:r>
              <w:t>21</w:t>
            </w:r>
          </w:p>
        </w:tc>
        <w:tc>
          <w:tcPr>
            <w:tcW w:w="1276" w:type="dxa"/>
          </w:tcPr>
          <w:p w14:paraId="64A74FAD" w14:textId="7486606B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1-KB03</w:t>
            </w:r>
          </w:p>
        </w:tc>
        <w:tc>
          <w:tcPr>
            <w:tcW w:w="3119" w:type="dxa"/>
            <w:vAlign w:val="top"/>
          </w:tcPr>
          <w:p w14:paraId="408A859B" w14:textId="0E6F734F" w:rsidR="00797282" w:rsidRPr="003F1F4B" w:rsidRDefault="00797282" w:rsidP="00797282">
            <w:r>
              <w:t>Kyla lågdel</w:t>
            </w:r>
          </w:p>
        </w:tc>
        <w:tc>
          <w:tcPr>
            <w:tcW w:w="1701" w:type="dxa"/>
            <w:vAlign w:val="top"/>
          </w:tcPr>
          <w:p w14:paraId="1D34606E" w14:textId="7B546D14" w:rsidR="00797282" w:rsidRDefault="00797282" w:rsidP="00797282">
            <w:r>
              <w:t>Kyla</w:t>
            </w:r>
          </w:p>
        </w:tc>
        <w:tc>
          <w:tcPr>
            <w:tcW w:w="2037" w:type="dxa"/>
            <w:vAlign w:val="top"/>
          </w:tcPr>
          <w:p w14:paraId="7D641C9F" w14:textId="32620FCB" w:rsidR="00797282" w:rsidRPr="00385946" w:rsidRDefault="00797282" w:rsidP="00797282">
            <w:r>
              <w:t>1</w:t>
            </w:r>
            <w:r w:rsidRPr="005427A8">
              <w:t>-</w:t>
            </w:r>
            <w:r>
              <w:t>KB03</w:t>
            </w:r>
            <w:r w:rsidRPr="005427A8">
              <w:t>-</w:t>
            </w:r>
            <w:r w:rsidRPr="008D5E25">
              <w:t>101</w:t>
            </w:r>
            <w:r>
              <w:t>L</w:t>
            </w:r>
            <w:r w:rsidRPr="008D5E25">
              <w:t>21</w:t>
            </w:r>
            <w:r>
              <w:t>-</w:t>
            </w:r>
            <w:r w:rsidRPr="005427A8">
              <w:t>ME</w:t>
            </w:r>
            <w:r>
              <w:t>42</w:t>
            </w:r>
          </w:p>
        </w:tc>
        <w:tc>
          <w:tcPr>
            <w:tcW w:w="914" w:type="dxa"/>
            <w:vAlign w:val="top"/>
          </w:tcPr>
          <w:p w14:paraId="4972319A" w14:textId="594FCDB6" w:rsidR="00797282" w:rsidRDefault="00797282" w:rsidP="00797282">
            <w:pPr>
              <w:rPr>
                <w:rFonts w:cstheme="minorHAnsi"/>
              </w:rPr>
            </w:pPr>
            <w:r>
              <w:t>1-AS011</w:t>
            </w:r>
          </w:p>
        </w:tc>
        <w:tc>
          <w:tcPr>
            <w:tcW w:w="587" w:type="dxa"/>
            <w:vAlign w:val="top"/>
          </w:tcPr>
          <w:p w14:paraId="04AAF69A" w14:textId="777A0B9C" w:rsidR="00797282" w:rsidRDefault="00797282" w:rsidP="00797282">
            <w:r>
              <w:t>13</w:t>
            </w:r>
          </w:p>
        </w:tc>
        <w:tc>
          <w:tcPr>
            <w:tcW w:w="1030" w:type="dxa"/>
            <w:vAlign w:val="top"/>
          </w:tcPr>
          <w:p w14:paraId="2DC328B8" w14:textId="58FEEF21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80805142</w:t>
            </w:r>
          </w:p>
        </w:tc>
        <w:tc>
          <w:tcPr>
            <w:tcW w:w="2540" w:type="dxa"/>
            <w:vAlign w:val="top"/>
          </w:tcPr>
          <w:p w14:paraId="32FDEC38" w14:textId="77777777" w:rsidR="00797282" w:rsidRDefault="00797282" w:rsidP="00797282">
            <w:pPr>
              <w:rPr>
                <w:rFonts w:cstheme="minorHAnsi"/>
              </w:rPr>
            </w:pPr>
          </w:p>
        </w:tc>
      </w:tr>
      <w:tr w:rsidR="009C23DA" w14:paraId="3D69A964" w14:textId="77777777" w:rsidTr="009C23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007FF87A" w14:textId="296A04C1" w:rsidR="00797282" w:rsidRPr="004A14AD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9" w:type="dxa"/>
            <w:vAlign w:val="top"/>
          </w:tcPr>
          <w:p w14:paraId="1A23A1CB" w14:textId="071D0CC8" w:rsidR="00797282" w:rsidRPr="004A14AD" w:rsidRDefault="00797282" w:rsidP="00797282">
            <w:pPr>
              <w:rPr>
                <w:rFonts w:cstheme="minorHAnsi"/>
              </w:rPr>
            </w:pPr>
            <w:r w:rsidRPr="004A14AD">
              <w:rPr>
                <w:rFonts w:cstheme="minorHAnsi"/>
              </w:rPr>
              <w:t>01</w:t>
            </w:r>
          </w:p>
        </w:tc>
        <w:tc>
          <w:tcPr>
            <w:tcW w:w="1275" w:type="dxa"/>
            <w:vAlign w:val="top"/>
          </w:tcPr>
          <w:p w14:paraId="64029CE5" w14:textId="1A1BD7EE" w:rsidR="00797282" w:rsidRPr="006351E9" w:rsidRDefault="00797282" w:rsidP="00797282">
            <w:proofErr w:type="gramStart"/>
            <w:r w:rsidRPr="007B7617">
              <w:rPr>
                <w:rFonts w:cstheme="minorHAnsi"/>
              </w:rPr>
              <w:t>101:N</w:t>
            </w:r>
            <w:proofErr w:type="gramEnd"/>
            <w:r w:rsidRPr="007B7617">
              <w:rPr>
                <w:rFonts w:cstheme="minorHAnsi"/>
              </w:rPr>
              <w:t>21</w:t>
            </w:r>
          </w:p>
        </w:tc>
        <w:tc>
          <w:tcPr>
            <w:tcW w:w="1276" w:type="dxa"/>
            <w:vAlign w:val="top"/>
          </w:tcPr>
          <w:p w14:paraId="0E25E786" w14:textId="443C12C7" w:rsidR="00797282" w:rsidRPr="00784BF2" w:rsidRDefault="00797282" w:rsidP="00797282">
            <w:pPr>
              <w:rPr>
                <w:rFonts w:cstheme="minorHAnsi"/>
              </w:rPr>
            </w:pPr>
            <w:r w:rsidRPr="00784BF2">
              <w:rPr>
                <w:rFonts w:cstheme="minorHAnsi"/>
              </w:rPr>
              <w:t>1-KV01</w:t>
            </w:r>
          </w:p>
        </w:tc>
        <w:tc>
          <w:tcPr>
            <w:tcW w:w="3119" w:type="dxa"/>
            <w:vAlign w:val="top"/>
          </w:tcPr>
          <w:p w14:paraId="5349E737" w14:textId="0318FA9F" w:rsidR="00797282" w:rsidRPr="00281DCC" w:rsidRDefault="00797282" w:rsidP="00797282">
            <w:r>
              <w:t>Kallvatten högdel</w:t>
            </w:r>
          </w:p>
        </w:tc>
        <w:tc>
          <w:tcPr>
            <w:tcW w:w="1701" w:type="dxa"/>
            <w:vAlign w:val="top"/>
          </w:tcPr>
          <w:p w14:paraId="553803A5" w14:textId="5B2481FC" w:rsidR="00797282" w:rsidRPr="0069521A" w:rsidRDefault="00797282" w:rsidP="00797282">
            <w:r w:rsidRPr="00784BF2">
              <w:t>Kallvatten</w:t>
            </w:r>
          </w:p>
        </w:tc>
        <w:tc>
          <w:tcPr>
            <w:tcW w:w="2037" w:type="dxa"/>
            <w:vAlign w:val="top"/>
          </w:tcPr>
          <w:p w14:paraId="60F0A289" w14:textId="01E6DBFC" w:rsidR="00797282" w:rsidRPr="0069521A" w:rsidRDefault="00797282" w:rsidP="00797282">
            <w:r>
              <w:t>1-KV01-</w:t>
            </w:r>
            <w:r w:rsidRPr="007B7617">
              <w:t>101N21</w:t>
            </w:r>
            <w:r>
              <w:t>-MF61</w:t>
            </w:r>
          </w:p>
        </w:tc>
        <w:tc>
          <w:tcPr>
            <w:tcW w:w="914" w:type="dxa"/>
            <w:vAlign w:val="top"/>
          </w:tcPr>
          <w:p w14:paraId="5479B46F" w14:textId="5703ED14" w:rsidR="00797282" w:rsidRDefault="00797282" w:rsidP="00797282">
            <w:pPr>
              <w:rPr>
                <w:rFonts w:cstheme="minorHAnsi"/>
              </w:rPr>
            </w:pPr>
            <w:r>
              <w:t>1-AS011</w:t>
            </w:r>
          </w:p>
        </w:tc>
        <w:tc>
          <w:tcPr>
            <w:tcW w:w="587" w:type="dxa"/>
            <w:vAlign w:val="top"/>
          </w:tcPr>
          <w:p w14:paraId="0A985A8F" w14:textId="7C09E0F2" w:rsidR="00797282" w:rsidRDefault="00797282" w:rsidP="00797282">
            <w:r>
              <w:t>14</w:t>
            </w:r>
          </w:p>
        </w:tc>
        <w:tc>
          <w:tcPr>
            <w:tcW w:w="1030" w:type="dxa"/>
            <w:vAlign w:val="top"/>
          </w:tcPr>
          <w:p w14:paraId="11D6CBEF" w14:textId="50717479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78851640</w:t>
            </w:r>
          </w:p>
        </w:tc>
        <w:tc>
          <w:tcPr>
            <w:tcW w:w="2540" w:type="dxa"/>
            <w:vAlign w:val="top"/>
          </w:tcPr>
          <w:p w14:paraId="785A5B33" w14:textId="75040EF6" w:rsidR="00797282" w:rsidRDefault="00797282" w:rsidP="00797282">
            <w:pPr>
              <w:rPr>
                <w:rFonts w:cstheme="minorHAnsi"/>
              </w:rPr>
            </w:pPr>
          </w:p>
        </w:tc>
      </w:tr>
      <w:tr w:rsidR="00006DDE" w14:paraId="4987B626" w14:textId="77777777" w:rsidTr="009C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69C8988C" w14:textId="77E4ED53" w:rsidR="00797282" w:rsidRPr="004A14AD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9" w:type="dxa"/>
            <w:vAlign w:val="top"/>
          </w:tcPr>
          <w:p w14:paraId="2EA6019A" w14:textId="79C08559" w:rsidR="00797282" w:rsidRPr="004A14AD" w:rsidRDefault="00797282" w:rsidP="00797282">
            <w:pPr>
              <w:rPr>
                <w:rFonts w:cstheme="minorHAnsi"/>
              </w:rPr>
            </w:pPr>
            <w:r w:rsidRPr="004A14AD">
              <w:rPr>
                <w:rFonts w:cstheme="minorHAnsi"/>
              </w:rPr>
              <w:t>01</w:t>
            </w:r>
          </w:p>
        </w:tc>
        <w:tc>
          <w:tcPr>
            <w:tcW w:w="1275" w:type="dxa"/>
            <w:vAlign w:val="top"/>
          </w:tcPr>
          <w:p w14:paraId="31984684" w14:textId="3937854D" w:rsidR="00797282" w:rsidRPr="006351E9" w:rsidRDefault="00797282" w:rsidP="00797282">
            <w:proofErr w:type="gramStart"/>
            <w:r w:rsidRPr="007B7617">
              <w:rPr>
                <w:rFonts w:cstheme="minorHAnsi"/>
              </w:rPr>
              <w:t>101:N</w:t>
            </w:r>
            <w:proofErr w:type="gramEnd"/>
            <w:r w:rsidRPr="007B7617">
              <w:rPr>
                <w:rFonts w:cstheme="minorHAnsi"/>
              </w:rPr>
              <w:t>21</w:t>
            </w:r>
          </w:p>
        </w:tc>
        <w:tc>
          <w:tcPr>
            <w:tcW w:w="1276" w:type="dxa"/>
            <w:vAlign w:val="top"/>
          </w:tcPr>
          <w:p w14:paraId="22468D3A" w14:textId="4FA9445E" w:rsidR="00797282" w:rsidRPr="00784BF2" w:rsidRDefault="00797282" w:rsidP="00797282">
            <w:pPr>
              <w:rPr>
                <w:rFonts w:cstheme="minorHAnsi"/>
              </w:rPr>
            </w:pPr>
            <w:r w:rsidRPr="00784BF2">
              <w:rPr>
                <w:rFonts w:cstheme="minorHAnsi"/>
              </w:rPr>
              <w:t>1-KV0</w:t>
            </w:r>
            <w:r>
              <w:rPr>
                <w:rFonts w:cstheme="minorHAnsi"/>
              </w:rPr>
              <w:t>2</w:t>
            </w:r>
          </w:p>
        </w:tc>
        <w:tc>
          <w:tcPr>
            <w:tcW w:w="3119" w:type="dxa"/>
            <w:vAlign w:val="top"/>
          </w:tcPr>
          <w:p w14:paraId="39D5FA10" w14:textId="51802550" w:rsidR="00797282" w:rsidRPr="00281DCC" w:rsidRDefault="00797282" w:rsidP="00797282">
            <w:r>
              <w:t>Kallvatten lågdel</w:t>
            </w:r>
          </w:p>
        </w:tc>
        <w:tc>
          <w:tcPr>
            <w:tcW w:w="1701" w:type="dxa"/>
            <w:vAlign w:val="top"/>
          </w:tcPr>
          <w:p w14:paraId="60E715EC" w14:textId="312275BD" w:rsidR="00797282" w:rsidRPr="0069521A" w:rsidRDefault="00797282" w:rsidP="00797282">
            <w:r w:rsidRPr="00784BF2">
              <w:t>Kallvatten</w:t>
            </w:r>
          </w:p>
        </w:tc>
        <w:tc>
          <w:tcPr>
            <w:tcW w:w="2037" w:type="dxa"/>
            <w:vAlign w:val="top"/>
          </w:tcPr>
          <w:p w14:paraId="1C40DDF9" w14:textId="1091FC6F" w:rsidR="00797282" w:rsidRPr="0069521A" w:rsidRDefault="00797282" w:rsidP="00797282">
            <w:r>
              <w:t>1-KV02-</w:t>
            </w:r>
            <w:r w:rsidRPr="007B7617">
              <w:t>101N21</w:t>
            </w:r>
            <w:r>
              <w:t>-MF61</w:t>
            </w:r>
          </w:p>
        </w:tc>
        <w:tc>
          <w:tcPr>
            <w:tcW w:w="914" w:type="dxa"/>
            <w:vAlign w:val="top"/>
          </w:tcPr>
          <w:p w14:paraId="7DD419CD" w14:textId="41AA74E4" w:rsidR="00797282" w:rsidRDefault="00797282" w:rsidP="00797282">
            <w:pPr>
              <w:rPr>
                <w:rFonts w:cstheme="minorHAnsi"/>
              </w:rPr>
            </w:pPr>
            <w:r>
              <w:t>1-AS011</w:t>
            </w:r>
          </w:p>
        </w:tc>
        <w:tc>
          <w:tcPr>
            <w:tcW w:w="587" w:type="dxa"/>
            <w:vAlign w:val="top"/>
          </w:tcPr>
          <w:p w14:paraId="7F9047C2" w14:textId="19750D21" w:rsidR="00797282" w:rsidRDefault="00797282" w:rsidP="00797282">
            <w:r>
              <w:t>15</w:t>
            </w:r>
          </w:p>
        </w:tc>
        <w:tc>
          <w:tcPr>
            <w:tcW w:w="1030" w:type="dxa"/>
            <w:vAlign w:val="top"/>
          </w:tcPr>
          <w:p w14:paraId="5D1DE76B" w14:textId="62F1379C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78851641</w:t>
            </w:r>
          </w:p>
        </w:tc>
        <w:tc>
          <w:tcPr>
            <w:tcW w:w="2540" w:type="dxa"/>
            <w:vAlign w:val="top"/>
          </w:tcPr>
          <w:p w14:paraId="5F43DD25" w14:textId="37BEE4F6" w:rsidR="00797282" w:rsidRDefault="00797282" w:rsidP="00797282">
            <w:pPr>
              <w:rPr>
                <w:rFonts w:cstheme="minorHAnsi"/>
              </w:rPr>
            </w:pPr>
          </w:p>
        </w:tc>
      </w:tr>
      <w:tr w:rsidR="009C23DA" w14:paraId="2F656FCF" w14:textId="77777777" w:rsidTr="009C23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1BD142F4" w14:textId="61B129B2" w:rsidR="00797282" w:rsidRPr="004A14AD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9" w:type="dxa"/>
            <w:vAlign w:val="top"/>
          </w:tcPr>
          <w:p w14:paraId="5CCC41AA" w14:textId="068E4A9E" w:rsidR="00797282" w:rsidRPr="004A14AD" w:rsidRDefault="00797282" w:rsidP="00797282">
            <w:pPr>
              <w:rPr>
                <w:rFonts w:cstheme="minorHAnsi"/>
              </w:rPr>
            </w:pPr>
            <w:r w:rsidRPr="004A14AD">
              <w:rPr>
                <w:rFonts w:cstheme="minorHAnsi"/>
              </w:rPr>
              <w:t>01</w:t>
            </w:r>
          </w:p>
        </w:tc>
        <w:tc>
          <w:tcPr>
            <w:tcW w:w="1275" w:type="dxa"/>
            <w:vAlign w:val="top"/>
          </w:tcPr>
          <w:p w14:paraId="23000162" w14:textId="43064F75" w:rsidR="00797282" w:rsidRPr="006351E9" w:rsidRDefault="00797282" w:rsidP="00797282">
            <w:proofErr w:type="gramStart"/>
            <w:r w:rsidRPr="007B7617">
              <w:rPr>
                <w:rFonts w:cstheme="minorHAnsi"/>
              </w:rPr>
              <w:t>101:N</w:t>
            </w:r>
            <w:proofErr w:type="gramEnd"/>
            <w:r w:rsidRPr="007B7617">
              <w:rPr>
                <w:rFonts w:cstheme="minorHAnsi"/>
              </w:rPr>
              <w:t>21</w:t>
            </w:r>
          </w:p>
        </w:tc>
        <w:tc>
          <w:tcPr>
            <w:tcW w:w="1276" w:type="dxa"/>
          </w:tcPr>
          <w:p w14:paraId="2A86A8EC" w14:textId="210213AC" w:rsidR="00797282" w:rsidRPr="007B7617" w:rsidRDefault="00797282" w:rsidP="00797282">
            <w:r>
              <w:t>0-KV02</w:t>
            </w:r>
          </w:p>
        </w:tc>
        <w:tc>
          <w:tcPr>
            <w:tcW w:w="3119" w:type="dxa"/>
            <w:vAlign w:val="top"/>
          </w:tcPr>
          <w:p w14:paraId="5241D249" w14:textId="7BF614BE" w:rsidR="00797282" w:rsidRPr="00281DCC" w:rsidRDefault="00797282" w:rsidP="00797282">
            <w:pPr>
              <w:rPr>
                <w:rFonts w:cstheme="minorHAnsi"/>
              </w:rPr>
            </w:pPr>
            <w:r w:rsidRPr="007B7617">
              <w:t>Ink</w:t>
            </w:r>
            <w:r>
              <w:t>ommande</w:t>
            </w:r>
            <w:r w:rsidRPr="007B7617">
              <w:t xml:space="preserve"> </w:t>
            </w:r>
            <w:r>
              <w:t>k</w:t>
            </w:r>
            <w:r w:rsidRPr="007B7617">
              <w:t>allvatten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701" w:type="dxa"/>
            <w:vAlign w:val="top"/>
          </w:tcPr>
          <w:p w14:paraId="422D1183" w14:textId="16B61C58" w:rsidR="00797282" w:rsidRPr="0069521A" w:rsidRDefault="00797282" w:rsidP="00797282">
            <w:r w:rsidRPr="007B7617">
              <w:t>Kallvatten</w:t>
            </w:r>
          </w:p>
        </w:tc>
        <w:tc>
          <w:tcPr>
            <w:tcW w:w="2037" w:type="dxa"/>
            <w:vAlign w:val="top"/>
          </w:tcPr>
          <w:p w14:paraId="5605A402" w14:textId="10B09E90" w:rsidR="00797282" w:rsidRPr="0069521A" w:rsidRDefault="00797282" w:rsidP="00797282">
            <w:r>
              <w:t>0-KV02-</w:t>
            </w:r>
            <w:r w:rsidRPr="007B7617">
              <w:rPr>
                <w:rFonts w:cstheme="minorHAnsi"/>
              </w:rPr>
              <w:t>101N21</w:t>
            </w:r>
            <w:r>
              <w:t>-MF41</w:t>
            </w:r>
          </w:p>
        </w:tc>
        <w:tc>
          <w:tcPr>
            <w:tcW w:w="914" w:type="dxa"/>
            <w:vAlign w:val="top"/>
          </w:tcPr>
          <w:p w14:paraId="286785AB" w14:textId="33F0FD4E" w:rsidR="00797282" w:rsidRDefault="00797282" w:rsidP="00797282">
            <w:pPr>
              <w:rPr>
                <w:rFonts w:cstheme="minorHAnsi"/>
              </w:rPr>
            </w:pPr>
            <w:r>
              <w:t>1-AS011</w:t>
            </w:r>
          </w:p>
        </w:tc>
        <w:tc>
          <w:tcPr>
            <w:tcW w:w="587" w:type="dxa"/>
            <w:vAlign w:val="top"/>
          </w:tcPr>
          <w:p w14:paraId="3171BD44" w14:textId="2B7156CA" w:rsidR="00797282" w:rsidRDefault="00797282" w:rsidP="00797282">
            <w:r>
              <w:t>16</w:t>
            </w:r>
          </w:p>
        </w:tc>
        <w:tc>
          <w:tcPr>
            <w:tcW w:w="1030" w:type="dxa"/>
            <w:vAlign w:val="top"/>
          </w:tcPr>
          <w:p w14:paraId="737699B0" w14:textId="3CD91D61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00710606</w:t>
            </w:r>
          </w:p>
        </w:tc>
        <w:tc>
          <w:tcPr>
            <w:tcW w:w="2540" w:type="dxa"/>
            <w:vAlign w:val="top"/>
          </w:tcPr>
          <w:p w14:paraId="27F2F9CA" w14:textId="78B843AD" w:rsidR="00797282" w:rsidRDefault="00797282" w:rsidP="00797282"/>
        </w:tc>
      </w:tr>
      <w:tr w:rsidR="00006DDE" w14:paraId="29503C90" w14:textId="77777777" w:rsidTr="009C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5AB4DEF1" w14:textId="1F2AE0A4" w:rsidR="00797282" w:rsidRPr="004A14AD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9" w:type="dxa"/>
            <w:vAlign w:val="top"/>
          </w:tcPr>
          <w:p w14:paraId="1853963F" w14:textId="7F6EDA2D" w:rsidR="00797282" w:rsidRPr="004A14AD" w:rsidRDefault="00797282" w:rsidP="00797282">
            <w:pPr>
              <w:rPr>
                <w:rFonts w:cstheme="minorHAnsi"/>
              </w:rPr>
            </w:pPr>
            <w:r w:rsidRPr="004A14AD">
              <w:rPr>
                <w:rFonts w:cstheme="minorHAnsi"/>
              </w:rPr>
              <w:t>01</w:t>
            </w:r>
          </w:p>
        </w:tc>
        <w:tc>
          <w:tcPr>
            <w:tcW w:w="1275" w:type="dxa"/>
            <w:vAlign w:val="top"/>
          </w:tcPr>
          <w:p w14:paraId="59B7BAB7" w14:textId="2F899311" w:rsidR="00797282" w:rsidRPr="006351E9" w:rsidRDefault="00797282" w:rsidP="00797282">
            <w:proofErr w:type="gramStart"/>
            <w:r w:rsidRPr="007B7617">
              <w:rPr>
                <w:rFonts w:cstheme="minorHAnsi"/>
              </w:rPr>
              <w:t>101:N</w:t>
            </w:r>
            <w:proofErr w:type="gramEnd"/>
            <w:r w:rsidRPr="007B7617">
              <w:rPr>
                <w:rFonts w:cstheme="minorHAnsi"/>
              </w:rPr>
              <w:t>21</w:t>
            </w:r>
          </w:p>
        </w:tc>
        <w:tc>
          <w:tcPr>
            <w:tcW w:w="1276" w:type="dxa"/>
            <w:vAlign w:val="top"/>
          </w:tcPr>
          <w:p w14:paraId="3E73240D" w14:textId="1949AFEC" w:rsidR="00797282" w:rsidRPr="007B7617" w:rsidRDefault="00797282" w:rsidP="00797282">
            <w:r w:rsidRPr="00C86164">
              <w:t>0-KV02</w:t>
            </w:r>
          </w:p>
        </w:tc>
        <w:tc>
          <w:tcPr>
            <w:tcW w:w="3119" w:type="dxa"/>
            <w:vAlign w:val="top"/>
          </w:tcPr>
          <w:p w14:paraId="7882D16C" w14:textId="1FA956C9" w:rsidR="00797282" w:rsidRPr="00281DCC" w:rsidRDefault="00797282" w:rsidP="00797282">
            <w:pPr>
              <w:rPr>
                <w:rFonts w:cstheme="minorHAnsi"/>
              </w:rPr>
            </w:pPr>
            <w:r w:rsidRPr="007B7617">
              <w:t>Ink</w:t>
            </w:r>
            <w:r>
              <w:t>ommande</w:t>
            </w:r>
            <w:r w:rsidRPr="007B7617">
              <w:t xml:space="preserve"> </w:t>
            </w:r>
            <w:r>
              <w:t>k</w:t>
            </w:r>
            <w:r w:rsidRPr="007B7617">
              <w:t>allvatten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701" w:type="dxa"/>
            <w:vAlign w:val="top"/>
          </w:tcPr>
          <w:p w14:paraId="4DA91F5C" w14:textId="521CF255" w:rsidR="00797282" w:rsidRPr="0069521A" w:rsidRDefault="00797282" w:rsidP="00797282">
            <w:r w:rsidRPr="007B7617">
              <w:t>Kallvatten</w:t>
            </w:r>
          </w:p>
        </w:tc>
        <w:tc>
          <w:tcPr>
            <w:tcW w:w="2037" w:type="dxa"/>
            <w:vAlign w:val="top"/>
          </w:tcPr>
          <w:p w14:paraId="6C24E177" w14:textId="6CEE41E6" w:rsidR="00797282" w:rsidRPr="0069521A" w:rsidRDefault="00797282" w:rsidP="00797282">
            <w:r>
              <w:t>0-KV02-</w:t>
            </w:r>
            <w:r w:rsidRPr="007B7617">
              <w:rPr>
                <w:rFonts w:cstheme="minorHAnsi"/>
              </w:rPr>
              <w:t>101N21</w:t>
            </w:r>
            <w:r>
              <w:t>-MF42</w:t>
            </w:r>
          </w:p>
        </w:tc>
        <w:tc>
          <w:tcPr>
            <w:tcW w:w="914" w:type="dxa"/>
            <w:vAlign w:val="top"/>
          </w:tcPr>
          <w:p w14:paraId="79873EB7" w14:textId="2B486157" w:rsidR="00797282" w:rsidRDefault="00797282" w:rsidP="00797282">
            <w:pPr>
              <w:rPr>
                <w:rFonts w:cstheme="minorHAnsi"/>
              </w:rPr>
            </w:pPr>
            <w:r w:rsidRPr="00CD6095">
              <w:t>1-AS011</w:t>
            </w:r>
          </w:p>
        </w:tc>
        <w:tc>
          <w:tcPr>
            <w:tcW w:w="587" w:type="dxa"/>
            <w:vAlign w:val="top"/>
          </w:tcPr>
          <w:p w14:paraId="5DEA7249" w14:textId="50A39E99" w:rsidR="00797282" w:rsidRDefault="00797282" w:rsidP="00797282">
            <w:r>
              <w:t>17</w:t>
            </w:r>
          </w:p>
        </w:tc>
        <w:tc>
          <w:tcPr>
            <w:tcW w:w="1030" w:type="dxa"/>
            <w:vAlign w:val="top"/>
          </w:tcPr>
          <w:p w14:paraId="062F55A1" w14:textId="063A2138" w:rsidR="00797282" w:rsidRDefault="00797282" w:rsidP="00797282">
            <w:pPr>
              <w:rPr>
                <w:rFonts w:cstheme="minorHAnsi"/>
              </w:rPr>
            </w:pPr>
            <w:r w:rsidRPr="00C553EA">
              <w:rPr>
                <w:rFonts w:cstheme="minorHAnsi"/>
              </w:rPr>
              <w:t>007106</w:t>
            </w:r>
            <w:r>
              <w:rPr>
                <w:rFonts w:cstheme="minorHAnsi"/>
              </w:rPr>
              <w:t>21</w:t>
            </w:r>
          </w:p>
        </w:tc>
        <w:tc>
          <w:tcPr>
            <w:tcW w:w="2540" w:type="dxa"/>
            <w:vAlign w:val="top"/>
          </w:tcPr>
          <w:p w14:paraId="60F4C5AC" w14:textId="28DFEBD4" w:rsidR="00797282" w:rsidRDefault="00797282" w:rsidP="00797282">
            <w:pPr>
              <w:rPr>
                <w:rFonts w:cstheme="minorHAnsi"/>
              </w:rPr>
            </w:pPr>
          </w:p>
        </w:tc>
      </w:tr>
      <w:tr w:rsidR="009C23DA" w14:paraId="0B7095F6" w14:textId="77777777" w:rsidTr="009C23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754FB918" w14:textId="4726320F" w:rsidR="00797282" w:rsidRPr="004A14AD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9" w:type="dxa"/>
            <w:vAlign w:val="top"/>
          </w:tcPr>
          <w:p w14:paraId="1E757CD4" w14:textId="50CD76B4" w:rsidR="00797282" w:rsidRPr="004A14AD" w:rsidRDefault="00797282" w:rsidP="00797282">
            <w:pPr>
              <w:rPr>
                <w:rFonts w:cstheme="minorHAnsi"/>
              </w:rPr>
            </w:pPr>
            <w:r w:rsidRPr="004A14AD">
              <w:rPr>
                <w:rFonts w:cstheme="minorHAnsi"/>
              </w:rPr>
              <w:t>01</w:t>
            </w:r>
          </w:p>
        </w:tc>
        <w:tc>
          <w:tcPr>
            <w:tcW w:w="1275" w:type="dxa"/>
            <w:vAlign w:val="top"/>
          </w:tcPr>
          <w:p w14:paraId="1C42A696" w14:textId="48359C91" w:rsidR="00797282" w:rsidRPr="006351E9" w:rsidRDefault="00797282" w:rsidP="00797282">
            <w:proofErr w:type="gramStart"/>
            <w:r w:rsidRPr="007B7617">
              <w:rPr>
                <w:rFonts w:cstheme="minorHAnsi"/>
              </w:rPr>
              <w:t>101:N</w:t>
            </w:r>
            <w:proofErr w:type="gramEnd"/>
            <w:r w:rsidRPr="007B7617">
              <w:rPr>
                <w:rFonts w:cstheme="minorHAnsi"/>
              </w:rPr>
              <w:t>21</w:t>
            </w:r>
          </w:p>
        </w:tc>
        <w:tc>
          <w:tcPr>
            <w:tcW w:w="1276" w:type="dxa"/>
            <w:vAlign w:val="top"/>
          </w:tcPr>
          <w:p w14:paraId="614372B0" w14:textId="3AEEBF09" w:rsidR="00797282" w:rsidRPr="007B7617" w:rsidRDefault="00797282" w:rsidP="00797282">
            <w:r w:rsidRPr="00C86164">
              <w:t>0-KV02</w:t>
            </w:r>
          </w:p>
        </w:tc>
        <w:tc>
          <w:tcPr>
            <w:tcW w:w="3119" w:type="dxa"/>
            <w:vAlign w:val="top"/>
          </w:tcPr>
          <w:p w14:paraId="43FD8C9A" w14:textId="5CCA8B00" w:rsidR="00797282" w:rsidRPr="00281DCC" w:rsidRDefault="00797282" w:rsidP="00797282">
            <w:pPr>
              <w:rPr>
                <w:rFonts w:cstheme="minorHAnsi"/>
              </w:rPr>
            </w:pPr>
            <w:r w:rsidRPr="007B7617">
              <w:t>Ink</w:t>
            </w:r>
            <w:r>
              <w:t>ommande</w:t>
            </w:r>
            <w:r w:rsidRPr="007B7617">
              <w:t xml:space="preserve"> </w:t>
            </w:r>
            <w:r>
              <w:t>k</w:t>
            </w:r>
            <w:r w:rsidRPr="007B7617">
              <w:t>allvatten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701" w:type="dxa"/>
            <w:vAlign w:val="top"/>
          </w:tcPr>
          <w:p w14:paraId="7107CE0D" w14:textId="24780BE4" w:rsidR="00797282" w:rsidRPr="0069521A" w:rsidRDefault="00797282" w:rsidP="00797282">
            <w:r w:rsidRPr="007B7617">
              <w:t>Kallvatten</w:t>
            </w:r>
          </w:p>
        </w:tc>
        <w:tc>
          <w:tcPr>
            <w:tcW w:w="2037" w:type="dxa"/>
            <w:vAlign w:val="top"/>
          </w:tcPr>
          <w:p w14:paraId="5378CE52" w14:textId="720C34A3" w:rsidR="00797282" w:rsidRPr="0069521A" w:rsidRDefault="00797282" w:rsidP="00797282">
            <w:r>
              <w:t>0</w:t>
            </w:r>
            <w:r w:rsidRPr="00436080">
              <w:t>-KV02-</w:t>
            </w:r>
            <w:r w:rsidRPr="00436080">
              <w:rPr>
                <w:rFonts w:cstheme="minorHAnsi"/>
              </w:rPr>
              <w:t>101N21</w:t>
            </w:r>
            <w:r w:rsidRPr="00436080">
              <w:t>-MF4</w:t>
            </w:r>
            <w:r>
              <w:t>3</w:t>
            </w:r>
          </w:p>
        </w:tc>
        <w:tc>
          <w:tcPr>
            <w:tcW w:w="914" w:type="dxa"/>
            <w:vAlign w:val="top"/>
          </w:tcPr>
          <w:p w14:paraId="268D4529" w14:textId="12CB0955" w:rsidR="00797282" w:rsidRDefault="00797282" w:rsidP="00797282">
            <w:pPr>
              <w:rPr>
                <w:rFonts w:cstheme="minorHAnsi"/>
              </w:rPr>
            </w:pPr>
            <w:r w:rsidRPr="00CD6095">
              <w:t>1-AS011</w:t>
            </w:r>
          </w:p>
        </w:tc>
        <w:tc>
          <w:tcPr>
            <w:tcW w:w="587" w:type="dxa"/>
            <w:vAlign w:val="top"/>
          </w:tcPr>
          <w:p w14:paraId="5C8FF488" w14:textId="44647E2D" w:rsidR="00797282" w:rsidRDefault="00797282" w:rsidP="00797282">
            <w:r>
              <w:t>18</w:t>
            </w:r>
          </w:p>
        </w:tc>
        <w:tc>
          <w:tcPr>
            <w:tcW w:w="1030" w:type="dxa"/>
            <w:vAlign w:val="top"/>
          </w:tcPr>
          <w:p w14:paraId="19A4EFF5" w14:textId="7FBE2881" w:rsidR="00797282" w:rsidRDefault="00797282" w:rsidP="00797282">
            <w:pPr>
              <w:rPr>
                <w:rFonts w:cstheme="minorHAnsi"/>
              </w:rPr>
            </w:pPr>
            <w:r w:rsidRPr="00C553EA">
              <w:rPr>
                <w:rFonts w:cstheme="minorHAnsi"/>
              </w:rPr>
              <w:t>0071062</w:t>
            </w:r>
            <w:r>
              <w:rPr>
                <w:rFonts w:cstheme="minorHAnsi"/>
              </w:rPr>
              <w:t>2</w:t>
            </w:r>
          </w:p>
        </w:tc>
        <w:tc>
          <w:tcPr>
            <w:tcW w:w="2540" w:type="dxa"/>
            <w:vAlign w:val="top"/>
          </w:tcPr>
          <w:p w14:paraId="679648B8" w14:textId="3166F5EA" w:rsidR="00797282" w:rsidRDefault="00797282" w:rsidP="00797282">
            <w:pPr>
              <w:rPr>
                <w:rFonts w:cstheme="minorHAnsi"/>
              </w:rPr>
            </w:pPr>
          </w:p>
        </w:tc>
      </w:tr>
      <w:tr w:rsidR="00006DDE" w14:paraId="04A82673" w14:textId="77777777" w:rsidTr="009C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69D17C80" w14:textId="1E75D8E0" w:rsidR="00797282" w:rsidRPr="004A14AD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9" w:type="dxa"/>
            <w:vAlign w:val="top"/>
          </w:tcPr>
          <w:p w14:paraId="65C64FF1" w14:textId="15228EEB" w:rsidR="00797282" w:rsidRPr="004A14AD" w:rsidRDefault="00797282" w:rsidP="00797282">
            <w:pPr>
              <w:rPr>
                <w:rFonts w:cstheme="minorHAnsi"/>
              </w:rPr>
            </w:pPr>
            <w:r w:rsidRPr="004A14AD">
              <w:rPr>
                <w:rFonts w:cstheme="minorHAnsi"/>
              </w:rPr>
              <w:t>01</w:t>
            </w:r>
          </w:p>
        </w:tc>
        <w:tc>
          <w:tcPr>
            <w:tcW w:w="1275" w:type="dxa"/>
            <w:vAlign w:val="top"/>
          </w:tcPr>
          <w:p w14:paraId="03F5AE11" w14:textId="4498265B" w:rsidR="00797282" w:rsidRPr="006351E9" w:rsidRDefault="00797282" w:rsidP="00797282">
            <w:proofErr w:type="gramStart"/>
            <w:r w:rsidRPr="007B7617">
              <w:rPr>
                <w:rFonts w:cstheme="minorHAnsi"/>
              </w:rPr>
              <w:t>101:N</w:t>
            </w:r>
            <w:proofErr w:type="gramEnd"/>
            <w:r w:rsidRPr="007B7617">
              <w:rPr>
                <w:rFonts w:cstheme="minorHAnsi"/>
              </w:rPr>
              <w:t>21</w:t>
            </w:r>
          </w:p>
        </w:tc>
        <w:tc>
          <w:tcPr>
            <w:tcW w:w="1276" w:type="dxa"/>
            <w:vAlign w:val="top"/>
          </w:tcPr>
          <w:p w14:paraId="3E365545" w14:textId="74238EFD" w:rsidR="00797282" w:rsidRPr="007B7617" w:rsidRDefault="00797282" w:rsidP="00797282">
            <w:r w:rsidRPr="00C86164">
              <w:t>0-KV02</w:t>
            </w:r>
          </w:p>
        </w:tc>
        <w:tc>
          <w:tcPr>
            <w:tcW w:w="3119" w:type="dxa"/>
            <w:vAlign w:val="top"/>
          </w:tcPr>
          <w:p w14:paraId="032369AB" w14:textId="18F305E8" w:rsidR="00797282" w:rsidRPr="00281DCC" w:rsidRDefault="00797282" w:rsidP="00797282">
            <w:pPr>
              <w:rPr>
                <w:rFonts w:cstheme="minorHAnsi"/>
              </w:rPr>
            </w:pPr>
            <w:r w:rsidRPr="007B7617">
              <w:t>Ink</w:t>
            </w:r>
            <w:r>
              <w:t>ommande</w:t>
            </w:r>
            <w:r w:rsidRPr="007B7617">
              <w:t xml:space="preserve"> </w:t>
            </w:r>
            <w:r>
              <w:t>k</w:t>
            </w:r>
            <w:r w:rsidRPr="007B7617">
              <w:t>allvatten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701" w:type="dxa"/>
            <w:vAlign w:val="top"/>
          </w:tcPr>
          <w:p w14:paraId="00996E09" w14:textId="6816A3A2" w:rsidR="00797282" w:rsidRPr="0069521A" w:rsidRDefault="00797282" w:rsidP="00797282">
            <w:r w:rsidRPr="007B7617">
              <w:t>Kallvatten</w:t>
            </w:r>
          </w:p>
        </w:tc>
        <w:tc>
          <w:tcPr>
            <w:tcW w:w="2037" w:type="dxa"/>
            <w:vAlign w:val="top"/>
          </w:tcPr>
          <w:p w14:paraId="191F097E" w14:textId="5CE289F6" w:rsidR="00797282" w:rsidRPr="0069521A" w:rsidRDefault="00797282" w:rsidP="00797282">
            <w:r>
              <w:t>0</w:t>
            </w:r>
            <w:r w:rsidRPr="00436080">
              <w:t>-KV02-</w:t>
            </w:r>
            <w:r w:rsidRPr="00436080">
              <w:rPr>
                <w:rFonts w:cstheme="minorHAnsi"/>
              </w:rPr>
              <w:t>101N21</w:t>
            </w:r>
            <w:r w:rsidRPr="00436080">
              <w:t>-MF4</w:t>
            </w:r>
            <w:r>
              <w:t>4</w:t>
            </w:r>
          </w:p>
        </w:tc>
        <w:tc>
          <w:tcPr>
            <w:tcW w:w="914" w:type="dxa"/>
            <w:vAlign w:val="top"/>
          </w:tcPr>
          <w:p w14:paraId="626291F5" w14:textId="1231BEFC" w:rsidR="00797282" w:rsidRDefault="00797282" w:rsidP="00797282">
            <w:pPr>
              <w:rPr>
                <w:rFonts w:cstheme="minorHAnsi"/>
              </w:rPr>
            </w:pPr>
            <w:r w:rsidRPr="00CD6095">
              <w:t>1-AS011</w:t>
            </w:r>
          </w:p>
        </w:tc>
        <w:tc>
          <w:tcPr>
            <w:tcW w:w="587" w:type="dxa"/>
            <w:vAlign w:val="top"/>
          </w:tcPr>
          <w:p w14:paraId="56BBF66A" w14:textId="3D002805" w:rsidR="00797282" w:rsidRDefault="00797282" w:rsidP="00797282">
            <w:r>
              <w:t>19</w:t>
            </w:r>
          </w:p>
        </w:tc>
        <w:tc>
          <w:tcPr>
            <w:tcW w:w="1030" w:type="dxa"/>
            <w:vAlign w:val="top"/>
          </w:tcPr>
          <w:p w14:paraId="03E930D0" w14:textId="59812B89" w:rsidR="00797282" w:rsidRDefault="00797282" w:rsidP="00797282">
            <w:pPr>
              <w:rPr>
                <w:rFonts w:cstheme="minorHAnsi"/>
              </w:rPr>
            </w:pPr>
            <w:r w:rsidRPr="00C553EA">
              <w:rPr>
                <w:rFonts w:cstheme="minorHAnsi"/>
              </w:rPr>
              <w:t>007106</w:t>
            </w:r>
            <w:r>
              <w:rPr>
                <w:rFonts w:cstheme="minorHAnsi"/>
              </w:rPr>
              <w:t>07</w:t>
            </w:r>
          </w:p>
        </w:tc>
        <w:tc>
          <w:tcPr>
            <w:tcW w:w="2540" w:type="dxa"/>
            <w:vAlign w:val="top"/>
          </w:tcPr>
          <w:p w14:paraId="24023B42" w14:textId="586C6EC8" w:rsidR="00797282" w:rsidRDefault="00797282" w:rsidP="00797282">
            <w:pPr>
              <w:rPr>
                <w:rFonts w:cstheme="minorHAnsi"/>
              </w:rPr>
            </w:pPr>
          </w:p>
        </w:tc>
      </w:tr>
      <w:tr w:rsidR="009C23DA" w14:paraId="731FA28B" w14:textId="77777777" w:rsidTr="009C23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2E65039C" w14:textId="05A80976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9" w:type="dxa"/>
            <w:vAlign w:val="top"/>
          </w:tcPr>
          <w:p w14:paraId="6977B36E" w14:textId="337F1C14" w:rsidR="00797282" w:rsidRPr="004A14AD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  <w:tc>
          <w:tcPr>
            <w:tcW w:w="1275" w:type="dxa"/>
            <w:vAlign w:val="top"/>
          </w:tcPr>
          <w:p w14:paraId="302B7BF9" w14:textId="52F4A58D" w:rsidR="00797282" w:rsidRPr="007B7617" w:rsidRDefault="00797282" w:rsidP="00797282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101:K</w:t>
            </w:r>
            <w:proofErr w:type="gramEnd"/>
            <w:r>
              <w:rPr>
                <w:rFonts w:cstheme="minorHAnsi"/>
              </w:rPr>
              <w:t>01</w:t>
            </w:r>
          </w:p>
        </w:tc>
        <w:tc>
          <w:tcPr>
            <w:tcW w:w="1276" w:type="dxa"/>
            <w:vAlign w:val="top"/>
          </w:tcPr>
          <w:p w14:paraId="0F3FC059" w14:textId="7BD37667" w:rsidR="00797282" w:rsidRPr="00C86164" w:rsidRDefault="00797282" w:rsidP="00797282">
            <w:r>
              <w:t>1-VP01</w:t>
            </w:r>
          </w:p>
        </w:tc>
        <w:tc>
          <w:tcPr>
            <w:tcW w:w="3119" w:type="dxa"/>
            <w:vAlign w:val="top"/>
          </w:tcPr>
          <w:p w14:paraId="1BC2D559" w14:textId="61958485" w:rsidR="00797282" w:rsidRPr="007B7617" w:rsidRDefault="00797282" w:rsidP="00797282">
            <w:r>
              <w:t>Inkommande Fjärrvärme</w:t>
            </w:r>
          </w:p>
        </w:tc>
        <w:tc>
          <w:tcPr>
            <w:tcW w:w="1701" w:type="dxa"/>
            <w:vAlign w:val="top"/>
          </w:tcPr>
          <w:p w14:paraId="1C7F87F5" w14:textId="3D8B1FE1" w:rsidR="00797282" w:rsidRPr="007B7617" w:rsidRDefault="00797282" w:rsidP="00797282">
            <w:r>
              <w:t>Fjärrvärme</w:t>
            </w:r>
          </w:p>
        </w:tc>
        <w:tc>
          <w:tcPr>
            <w:tcW w:w="2037" w:type="dxa"/>
            <w:vAlign w:val="top"/>
          </w:tcPr>
          <w:p w14:paraId="638F8690" w14:textId="58FE729A" w:rsidR="00797282" w:rsidRDefault="00797282" w:rsidP="00797282">
            <w:r>
              <w:t>1-VP01-101K01-ME41</w:t>
            </w:r>
          </w:p>
        </w:tc>
        <w:tc>
          <w:tcPr>
            <w:tcW w:w="914" w:type="dxa"/>
            <w:vAlign w:val="top"/>
          </w:tcPr>
          <w:p w14:paraId="142A23DF" w14:textId="1C70E4D8" w:rsidR="00797282" w:rsidRPr="00CD6095" w:rsidRDefault="00797282" w:rsidP="00797282">
            <w:r w:rsidRPr="00CD6095">
              <w:t>1-AS011</w:t>
            </w:r>
          </w:p>
        </w:tc>
        <w:tc>
          <w:tcPr>
            <w:tcW w:w="587" w:type="dxa"/>
            <w:vAlign w:val="top"/>
          </w:tcPr>
          <w:p w14:paraId="2FAEE885" w14:textId="7861B13F" w:rsidR="00797282" w:rsidRDefault="00797282" w:rsidP="00797282">
            <w:r>
              <w:t>81</w:t>
            </w:r>
          </w:p>
        </w:tc>
        <w:tc>
          <w:tcPr>
            <w:tcW w:w="1030" w:type="dxa"/>
            <w:vAlign w:val="top"/>
          </w:tcPr>
          <w:p w14:paraId="641B0D3B" w14:textId="5A732D5C" w:rsidR="00797282" w:rsidRPr="00C553EA" w:rsidRDefault="00797282" w:rsidP="00797282">
            <w:pPr>
              <w:rPr>
                <w:rFonts w:cstheme="minorHAnsi"/>
              </w:rPr>
            </w:pPr>
            <w:r w:rsidRPr="005B3767">
              <w:rPr>
                <w:rFonts w:cstheme="minorHAnsi"/>
              </w:rPr>
              <w:t>68632474</w:t>
            </w:r>
          </w:p>
        </w:tc>
        <w:tc>
          <w:tcPr>
            <w:tcW w:w="2540" w:type="dxa"/>
            <w:vAlign w:val="top"/>
          </w:tcPr>
          <w:p w14:paraId="7CD7853E" w14:textId="77777777" w:rsidR="00797282" w:rsidRDefault="00797282" w:rsidP="00797282">
            <w:pPr>
              <w:rPr>
                <w:rFonts w:cstheme="minorHAnsi"/>
              </w:rPr>
            </w:pPr>
          </w:p>
        </w:tc>
      </w:tr>
      <w:tr w:rsidR="00006DDE" w14:paraId="0710F93E" w14:textId="77777777" w:rsidTr="009C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4469115B" w14:textId="77777777" w:rsidR="00797282" w:rsidRPr="004A14AD" w:rsidRDefault="00797282" w:rsidP="00797282">
            <w:pPr>
              <w:rPr>
                <w:rFonts w:cstheme="minorHAnsi"/>
              </w:rPr>
            </w:pPr>
          </w:p>
        </w:tc>
        <w:tc>
          <w:tcPr>
            <w:tcW w:w="709" w:type="dxa"/>
            <w:vAlign w:val="top"/>
          </w:tcPr>
          <w:p w14:paraId="6AE6C4B0" w14:textId="5EB44287" w:rsidR="00797282" w:rsidRPr="004A14AD" w:rsidRDefault="00797282" w:rsidP="00797282">
            <w:pPr>
              <w:rPr>
                <w:rFonts w:cstheme="minorHAnsi"/>
              </w:rPr>
            </w:pPr>
          </w:p>
        </w:tc>
        <w:tc>
          <w:tcPr>
            <w:tcW w:w="1275" w:type="dxa"/>
            <w:vAlign w:val="top"/>
          </w:tcPr>
          <w:p w14:paraId="321481DC" w14:textId="77777777" w:rsidR="00797282" w:rsidRPr="006351E9" w:rsidRDefault="00797282" w:rsidP="00797282"/>
        </w:tc>
        <w:tc>
          <w:tcPr>
            <w:tcW w:w="1276" w:type="dxa"/>
          </w:tcPr>
          <w:p w14:paraId="3E1841B4" w14:textId="77777777" w:rsidR="00797282" w:rsidRPr="00281DCC" w:rsidRDefault="00797282" w:rsidP="00797282">
            <w:pPr>
              <w:rPr>
                <w:rFonts w:cstheme="minorHAnsi"/>
              </w:rPr>
            </w:pPr>
          </w:p>
        </w:tc>
        <w:tc>
          <w:tcPr>
            <w:tcW w:w="3119" w:type="dxa"/>
            <w:vAlign w:val="top"/>
          </w:tcPr>
          <w:p w14:paraId="57C69A61" w14:textId="2CC28941" w:rsidR="00797282" w:rsidRPr="00281DCC" w:rsidRDefault="00797282" w:rsidP="00797282">
            <w:pPr>
              <w:rPr>
                <w:rFonts w:cstheme="minorHAnsi"/>
              </w:rPr>
            </w:pPr>
          </w:p>
        </w:tc>
        <w:tc>
          <w:tcPr>
            <w:tcW w:w="1701" w:type="dxa"/>
            <w:vAlign w:val="top"/>
          </w:tcPr>
          <w:p w14:paraId="791D63AF" w14:textId="77777777" w:rsidR="00797282" w:rsidRPr="0069521A" w:rsidRDefault="00797282" w:rsidP="00797282"/>
        </w:tc>
        <w:tc>
          <w:tcPr>
            <w:tcW w:w="2037" w:type="dxa"/>
            <w:vAlign w:val="top"/>
          </w:tcPr>
          <w:p w14:paraId="778638B7" w14:textId="77777777" w:rsidR="00797282" w:rsidRPr="0069521A" w:rsidRDefault="00797282" w:rsidP="00797282">
            <w:pPr>
              <w:rPr>
                <w:rFonts w:cstheme="minorHAnsi"/>
              </w:rPr>
            </w:pPr>
          </w:p>
        </w:tc>
        <w:tc>
          <w:tcPr>
            <w:tcW w:w="914" w:type="dxa"/>
            <w:vAlign w:val="top"/>
          </w:tcPr>
          <w:p w14:paraId="51ABA9DA" w14:textId="77777777" w:rsidR="00797282" w:rsidRDefault="00797282" w:rsidP="00797282">
            <w:pPr>
              <w:rPr>
                <w:rFonts w:cstheme="minorHAnsi"/>
              </w:rPr>
            </w:pPr>
          </w:p>
        </w:tc>
        <w:tc>
          <w:tcPr>
            <w:tcW w:w="587" w:type="dxa"/>
            <w:vAlign w:val="top"/>
          </w:tcPr>
          <w:p w14:paraId="733AC654" w14:textId="72E18B58" w:rsidR="00797282" w:rsidRDefault="00797282" w:rsidP="00797282"/>
        </w:tc>
        <w:tc>
          <w:tcPr>
            <w:tcW w:w="1030" w:type="dxa"/>
            <w:vAlign w:val="top"/>
          </w:tcPr>
          <w:p w14:paraId="30D77C7A" w14:textId="77777777" w:rsidR="00797282" w:rsidRDefault="00797282" w:rsidP="00797282">
            <w:pPr>
              <w:rPr>
                <w:rFonts w:cstheme="minorHAnsi"/>
              </w:rPr>
            </w:pPr>
          </w:p>
        </w:tc>
        <w:tc>
          <w:tcPr>
            <w:tcW w:w="2540" w:type="dxa"/>
            <w:vAlign w:val="top"/>
          </w:tcPr>
          <w:p w14:paraId="55CF26D1" w14:textId="77777777" w:rsidR="00797282" w:rsidRDefault="00797282" w:rsidP="00797282">
            <w:pPr>
              <w:rPr>
                <w:rFonts w:cstheme="minorHAnsi"/>
              </w:rPr>
            </w:pPr>
          </w:p>
        </w:tc>
      </w:tr>
      <w:tr w:rsidR="009C23DA" w14:paraId="0DBF3FBA" w14:textId="77777777" w:rsidTr="009C23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17122663" w14:textId="0ACDF702" w:rsidR="00797282" w:rsidRPr="004A14AD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09" w:type="dxa"/>
            <w:vAlign w:val="top"/>
          </w:tcPr>
          <w:p w14:paraId="7D56EE31" w14:textId="08F76CB6" w:rsidR="00797282" w:rsidRPr="004A14AD" w:rsidRDefault="00797282" w:rsidP="00797282">
            <w:pPr>
              <w:rPr>
                <w:rFonts w:cstheme="minorHAnsi"/>
              </w:rPr>
            </w:pPr>
            <w:r w:rsidRPr="004A14AD">
              <w:rPr>
                <w:rFonts w:cstheme="minorHAnsi"/>
              </w:rPr>
              <w:t>0</w:t>
            </w:r>
            <w:r>
              <w:rPr>
                <w:rFonts w:cstheme="minorHAnsi"/>
              </w:rPr>
              <w:t>2</w:t>
            </w:r>
          </w:p>
        </w:tc>
        <w:tc>
          <w:tcPr>
            <w:tcW w:w="1275" w:type="dxa"/>
            <w:vAlign w:val="top"/>
          </w:tcPr>
          <w:p w14:paraId="0AFCD3ED" w14:textId="5E38829C" w:rsidR="00797282" w:rsidRPr="006351E9" w:rsidRDefault="00797282" w:rsidP="00797282">
            <w:proofErr w:type="gramStart"/>
            <w:r w:rsidRPr="00CF059C">
              <w:t>102:</w:t>
            </w:r>
            <w:r>
              <w:t>J</w:t>
            </w:r>
            <w:proofErr w:type="gramEnd"/>
            <w:r>
              <w:t>32</w:t>
            </w:r>
          </w:p>
        </w:tc>
        <w:tc>
          <w:tcPr>
            <w:tcW w:w="1276" w:type="dxa"/>
          </w:tcPr>
          <w:p w14:paraId="099E1EAC" w14:textId="7EFFD2D9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1-KB03</w:t>
            </w:r>
          </w:p>
        </w:tc>
        <w:tc>
          <w:tcPr>
            <w:tcW w:w="3119" w:type="dxa"/>
            <w:vAlign w:val="top"/>
          </w:tcPr>
          <w:p w14:paraId="205AE3F8" w14:textId="1F11D17B" w:rsidR="00797282" w:rsidRPr="00281DCC" w:rsidRDefault="00797282" w:rsidP="00797282">
            <w:r>
              <w:t xml:space="preserve">Fläktluftkylare </w:t>
            </w:r>
            <w:proofErr w:type="gramStart"/>
            <w:r w:rsidRPr="00CF059C">
              <w:t>102:</w:t>
            </w:r>
            <w:r>
              <w:t>J</w:t>
            </w:r>
            <w:proofErr w:type="gramEnd"/>
            <w:r>
              <w:t>32</w:t>
            </w:r>
            <w:r w:rsidRPr="00CF059C">
              <w:t xml:space="preserve"> </w:t>
            </w:r>
            <w:r>
              <w:t>T</w:t>
            </w:r>
            <w:r w:rsidRPr="00CF059C">
              <w:t>elerum</w:t>
            </w:r>
          </w:p>
        </w:tc>
        <w:tc>
          <w:tcPr>
            <w:tcW w:w="1701" w:type="dxa"/>
            <w:vAlign w:val="top"/>
          </w:tcPr>
          <w:p w14:paraId="59E875C3" w14:textId="56D27429" w:rsidR="00797282" w:rsidRPr="0069521A" w:rsidRDefault="00797282" w:rsidP="00797282">
            <w:r>
              <w:t>Kyla</w:t>
            </w:r>
          </w:p>
        </w:tc>
        <w:tc>
          <w:tcPr>
            <w:tcW w:w="2037" w:type="dxa"/>
            <w:vAlign w:val="top"/>
          </w:tcPr>
          <w:p w14:paraId="45FA9D6B" w14:textId="7CF56891" w:rsidR="00797282" w:rsidRPr="0069521A" w:rsidRDefault="00797282" w:rsidP="00797282">
            <w:pPr>
              <w:rPr>
                <w:rFonts w:cstheme="minorHAnsi"/>
              </w:rPr>
            </w:pPr>
            <w:r w:rsidRPr="00CF059C">
              <w:rPr>
                <w:rFonts w:cstheme="minorHAnsi"/>
              </w:rPr>
              <w:t>1-KB03-</w:t>
            </w:r>
            <w:r>
              <w:rPr>
                <w:rFonts w:cstheme="minorHAnsi"/>
              </w:rPr>
              <w:t>102J32-</w:t>
            </w:r>
            <w:r w:rsidRPr="00CF059C">
              <w:rPr>
                <w:rFonts w:cstheme="minorHAnsi"/>
              </w:rPr>
              <w:t>ME</w:t>
            </w:r>
            <w:r>
              <w:rPr>
                <w:rFonts w:cstheme="minorHAnsi"/>
              </w:rPr>
              <w:t>61</w:t>
            </w:r>
          </w:p>
        </w:tc>
        <w:tc>
          <w:tcPr>
            <w:tcW w:w="914" w:type="dxa"/>
            <w:vAlign w:val="top"/>
          </w:tcPr>
          <w:p w14:paraId="25DD4A6C" w14:textId="0C5E3E49" w:rsidR="00797282" w:rsidRDefault="00797282" w:rsidP="00797282">
            <w:pPr>
              <w:rPr>
                <w:rFonts w:cstheme="minorHAnsi"/>
              </w:rPr>
            </w:pPr>
            <w:r>
              <w:t>1-AS021</w:t>
            </w:r>
          </w:p>
        </w:tc>
        <w:tc>
          <w:tcPr>
            <w:tcW w:w="587" w:type="dxa"/>
            <w:vAlign w:val="top"/>
          </w:tcPr>
          <w:p w14:paraId="3A75FB12" w14:textId="4C82B213" w:rsidR="00797282" w:rsidRDefault="00797282" w:rsidP="00797282">
            <w:r>
              <w:t>20</w:t>
            </w:r>
          </w:p>
        </w:tc>
        <w:tc>
          <w:tcPr>
            <w:tcW w:w="1030" w:type="dxa"/>
            <w:vAlign w:val="top"/>
          </w:tcPr>
          <w:p w14:paraId="5B2DBC47" w14:textId="75DC114C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80698314</w:t>
            </w:r>
          </w:p>
        </w:tc>
        <w:tc>
          <w:tcPr>
            <w:tcW w:w="2540" w:type="dxa"/>
            <w:vAlign w:val="top"/>
          </w:tcPr>
          <w:p w14:paraId="049CC85D" w14:textId="4E30C7DC" w:rsidR="00797282" w:rsidRDefault="00797282" w:rsidP="00797282">
            <w:pPr>
              <w:rPr>
                <w:rFonts w:cstheme="minorHAnsi"/>
              </w:rPr>
            </w:pPr>
          </w:p>
        </w:tc>
      </w:tr>
      <w:tr w:rsidR="00006DDE" w14:paraId="4AD3ED33" w14:textId="77777777" w:rsidTr="009C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47376FE3" w14:textId="1A89BB34" w:rsidR="00797282" w:rsidRPr="004A14AD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09" w:type="dxa"/>
            <w:vAlign w:val="top"/>
          </w:tcPr>
          <w:p w14:paraId="2AF6B112" w14:textId="322B6E69" w:rsidR="00797282" w:rsidRPr="004A14AD" w:rsidRDefault="00797282" w:rsidP="00797282">
            <w:pPr>
              <w:rPr>
                <w:rFonts w:cstheme="minorHAnsi"/>
              </w:rPr>
            </w:pPr>
            <w:r w:rsidRPr="004A14AD">
              <w:rPr>
                <w:rFonts w:cstheme="minorHAnsi"/>
              </w:rPr>
              <w:t>0</w:t>
            </w:r>
            <w:r>
              <w:rPr>
                <w:rFonts w:cstheme="minorHAnsi"/>
              </w:rPr>
              <w:t>2</w:t>
            </w:r>
          </w:p>
        </w:tc>
        <w:tc>
          <w:tcPr>
            <w:tcW w:w="1275" w:type="dxa"/>
            <w:vAlign w:val="top"/>
          </w:tcPr>
          <w:p w14:paraId="54F3CB11" w14:textId="159F5B3E" w:rsidR="00797282" w:rsidRPr="006351E9" w:rsidRDefault="00797282" w:rsidP="00797282">
            <w:proofErr w:type="gramStart"/>
            <w:r w:rsidRPr="00462391">
              <w:t>102:A</w:t>
            </w:r>
            <w:proofErr w:type="gramEnd"/>
            <w:r w:rsidRPr="00462391">
              <w:t>31</w:t>
            </w:r>
          </w:p>
        </w:tc>
        <w:tc>
          <w:tcPr>
            <w:tcW w:w="1276" w:type="dxa"/>
          </w:tcPr>
          <w:p w14:paraId="4026538E" w14:textId="4D7526DD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1-KB03</w:t>
            </w:r>
          </w:p>
        </w:tc>
        <w:tc>
          <w:tcPr>
            <w:tcW w:w="3119" w:type="dxa"/>
            <w:vAlign w:val="top"/>
          </w:tcPr>
          <w:p w14:paraId="27C2289D" w14:textId="089001A7" w:rsidR="00797282" w:rsidRPr="00281DCC" w:rsidRDefault="00F67E96" w:rsidP="00797282">
            <w:r w:rsidRPr="00241034">
              <w:t>Värmeåtervinning</w:t>
            </w:r>
            <w:r>
              <w:t xml:space="preserve"> spillvatten från kök</w:t>
            </w:r>
          </w:p>
        </w:tc>
        <w:tc>
          <w:tcPr>
            <w:tcW w:w="1701" w:type="dxa"/>
            <w:vAlign w:val="top"/>
          </w:tcPr>
          <w:p w14:paraId="5E9CD5EA" w14:textId="4701D2CD" w:rsidR="00797282" w:rsidRPr="0069521A" w:rsidRDefault="00797282" w:rsidP="00797282">
            <w:r w:rsidRPr="00C34E0B">
              <w:t>Kyla</w:t>
            </w:r>
          </w:p>
        </w:tc>
        <w:tc>
          <w:tcPr>
            <w:tcW w:w="2037" w:type="dxa"/>
            <w:vAlign w:val="top"/>
          </w:tcPr>
          <w:p w14:paraId="41C76BC4" w14:textId="605BCB9F" w:rsidR="00797282" w:rsidRPr="0069521A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1-KB03-</w:t>
            </w:r>
            <w:r w:rsidRPr="00462391">
              <w:t>102A31</w:t>
            </w:r>
            <w:r>
              <w:rPr>
                <w:rFonts w:cstheme="minorHAnsi"/>
              </w:rPr>
              <w:t>-ME61</w:t>
            </w:r>
          </w:p>
        </w:tc>
        <w:tc>
          <w:tcPr>
            <w:tcW w:w="914" w:type="dxa"/>
            <w:vAlign w:val="top"/>
          </w:tcPr>
          <w:p w14:paraId="1F595374" w14:textId="30074B2D" w:rsidR="00797282" w:rsidRDefault="00797282" w:rsidP="00797282">
            <w:pPr>
              <w:rPr>
                <w:rFonts w:cstheme="minorHAnsi"/>
              </w:rPr>
            </w:pPr>
            <w:r>
              <w:t>1-AS021</w:t>
            </w:r>
          </w:p>
        </w:tc>
        <w:tc>
          <w:tcPr>
            <w:tcW w:w="587" w:type="dxa"/>
            <w:vAlign w:val="top"/>
          </w:tcPr>
          <w:p w14:paraId="1A7E1E6A" w14:textId="14430A21" w:rsidR="00797282" w:rsidRDefault="00797282" w:rsidP="00797282">
            <w:r>
              <w:t>21</w:t>
            </w:r>
          </w:p>
        </w:tc>
        <w:tc>
          <w:tcPr>
            <w:tcW w:w="1030" w:type="dxa"/>
            <w:vAlign w:val="top"/>
          </w:tcPr>
          <w:p w14:paraId="736184AC" w14:textId="6B2AA48B" w:rsidR="00797282" w:rsidRDefault="00797282" w:rsidP="00797282">
            <w:pPr>
              <w:rPr>
                <w:rFonts w:cstheme="minorHAnsi"/>
              </w:rPr>
            </w:pPr>
            <w:r w:rsidRPr="00CA41BD">
              <w:rPr>
                <w:rFonts w:cstheme="minorHAnsi"/>
              </w:rPr>
              <w:t>80738743</w:t>
            </w:r>
          </w:p>
        </w:tc>
        <w:tc>
          <w:tcPr>
            <w:tcW w:w="2540" w:type="dxa"/>
            <w:vAlign w:val="top"/>
          </w:tcPr>
          <w:p w14:paraId="7F2BB537" w14:textId="2412F2AC" w:rsidR="00797282" w:rsidRDefault="00797282" w:rsidP="00797282">
            <w:pPr>
              <w:rPr>
                <w:rFonts w:cstheme="minorHAnsi"/>
              </w:rPr>
            </w:pPr>
          </w:p>
        </w:tc>
      </w:tr>
      <w:tr w:rsidR="009C23DA" w14:paraId="1AB8BDEA" w14:textId="77777777" w:rsidTr="009C23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05E48010" w14:textId="77777777" w:rsidR="00797282" w:rsidRPr="004A14AD" w:rsidRDefault="00797282" w:rsidP="00797282">
            <w:pPr>
              <w:rPr>
                <w:rFonts w:cstheme="minorHAnsi"/>
              </w:rPr>
            </w:pPr>
          </w:p>
        </w:tc>
        <w:tc>
          <w:tcPr>
            <w:tcW w:w="709" w:type="dxa"/>
            <w:vAlign w:val="top"/>
          </w:tcPr>
          <w:p w14:paraId="75FDC662" w14:textId="7B8A5B7B" w:rsidR="00797282" w:rsidRPr="004A14AD" w:rsidRDefault="00797282" w:rsidP="00797282">
            <w:pPr>
              <w:rPr>
                <w:rFonts w:cstheme="minorHAnsi"/>
              </w:rPr>
            </w:pPr>
          </w:p>
        </w:tc>
        <w:tc>
          <w:tcPr>
            <w:tcW w:w="1275" w:type="dxa"/>
            <w:vAlign w:val="top"/>
          </w:tcPr>
          <w:p w14:paraId="23B08FB8" w14:textId="77777777" w:rsidR="00797282" w:rsidRPr="00462391" w:rsidRDefault="00797282" w:rsidP="00797282"/>
        </w:tc>
        <w:tc>
          <w:tcPr>
            <w:tcW w:w="1276" w:type="dxa"/>
          </w:tcPr>
          <w:p w14:paraId="469BB55C" w14:textId="77777777" w:rsidR="00797282" w:rsidRPr="003C2932" w:rsidRDefault="00797282" w:rsidP="00797282">
            <w:pPr>
              <w:rPr>
                <w:rFonts w:cstheme="minorHAnsi"/>
              </w:rPr>
            </w:pPr>
          </w:p>
        </w:tc>
        <w:tc>
          <w:tcPr>
            <w:tcW w:w="3119" w:type="dxa"/>
            <w:vAlign w:val="top"/>
          </w:tcPr>
          <w:p w14:paraId="478651E5" w14:textId="41C1E5DA" w:rsidR="00797282" w:rsidRPr="003C2932" w:rsidRDefault="00797282" w:rsidP="00797282">
            <w:pPr>
              <w:rPr>
                <w:rFonts w:cstheme="minorHAnsi"/>
              </w:rPr>
            </w:pPr>
          </w:p>
        </w:tc>
        <w:tc>
          <w:tcPr>
            <w:tcW w:w="1701" w:type="dxa"/>
            <w:vAlign w:val="top"/>
          </w:tcPr>
          <w:p w14:paraId="0700A60C" w14:textId="77777777" w:rsidR="00797282" w:rsidRPr="00C34E0B" w:rsidRDefault="00797282" w:rsidP="00797282">
            <w:pPr>
              <w:rPr>
                <w:rFonts w:cstheme="minorHAnsi"/>
              </w:rPr>
            </w:pPr>
          </w:p>
        </w:tc>
        <w:tc>
          <w:tcPr>
            <w:tcW w:w="2037" w:type="dxa"/>
            <w:vAlign w:val="top"/>
          </w:tcPr>
          <w:p w14:paraId="3EEEC465" w14:textId="77777777" w:rsidR="00797282" w:rsidRDefault="00797282" w:rsidP="00797282">
            <w:pPr>
              <w:rPr>
                <w:rFonts w:cstheme="minorHAnsi"/>
              </w:rPr>
            </w:pPr>
          </w:p>
        </w:tc>
        <w:tc>
          <w:tcPr>
            <w:tcW w:w="914" w:type="dxa"/>
            <w:vAlign w:val="top"/>
          </w:tcPr>
          <w:p w14:paraId="68F12CB5" w14:textId="77777777" w:rsidR="00797282" w:rsidRDefault="00797282" w:rsidP="00797282">
            <w:pPr>
              <w:rPr>
                <w:rFonts w:cstheme="minorHAnsi"/>
              </w:rPr>
            </w:pPr>
          </w:p>
        </w:tc>
        <w:tc>
          <w:tcPr>
            <w:tcW w:w="587" w:type="dxa"/>
            <w:vAlign w:val="top"/>
          </w:tcPr>
          <w:p w14:paraId="074D09AD" w14:textId="77777777" w:rsidR="00797282" w:rsidRDefault="00797282" w:rsidP="00797282"/>
        </w:tc>
        <w:tc>
          <w:tcPr>
            <w:tcW w:w="1030" w:type="dxa"/>
            <w:vAlign w:val="top"/>
          </w:tcPr>
          <w:p w14:paraId="3178F73C" w14:textId="77777777" w:rsidR="00797282" w:rsidRDefault="00797282" w:rsidP="00797282">
            <w:pPr>
              <w:rPr>
                <w:rFonts w:cstheme="minorHAnsi"/>
              </w:rPr>
            </w:pPr>
          </w:p>
        </w:tc>
        <w:tc>
          <w:tcPr>
            <w:tcW w:w="2540" w:type="dxa"/>
            <w:vAlign w:val="top"/>
          </w:tcPr>
          <w:p w14:paraId="08B173EB" w14:textId="77777777" w:rsidR="00797282" w:rsidRDefault="00797282" w:rsidP="00797282">
            <w:pPr>
              <w:rPr>
                <w:rFonts w:cstheme="minorHAnsi"/>
              </w:rPr>
            </w:pPr>
          </w:p>
        </w:tc>
      </w:tr>
      <w:tr w:rsidR="00006DDE" w14:paraId="4429FE8A" w14:textId="77777777" w:rsidTr="009C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149DCFBA" w14:textId="30DF8B90" w:rsidR="00797282" w:rsidRPr="004A14AD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09" w:type="dxa"/>
            <w:vAlign w:val="top"/>
          </w:tcPr>
          <w:p w14:paraId="7F2F63BD" w14:textId="3BBB1EEA" w:rsidR="00797282" w:rsidRPr="004A14AD" w:rsidRDefault="00797282" w:rsidP="00797282">
            <w:pPr>
              <w:rPr>
                <w:rFonts w:cstheme="minorHAnsi"/>
              </w:rPr>
            </w:pPr>
            <w:r w:rsidRPr="004A14AD">
              <w:rPr>
                <w:rFonts w:cstheme="minorHAnsi"/>
              </w:rPr>
              <w:t>0</w:t>
            </w:r>
            <w:r>
              <w:rPr>
                <w:rFonts w:cstheme="minorHAnsi"/>
              </w:rPr>
              <w:t>3</w:t>
            </w:r>
          </w:p>
        </w:tc>
        <w:tc>
          <w:tcPr>
            <w:tcW w:w="1275" w:type="dxa"/>
            <w:vAlign w:val="top"/>
          </w:tcPr>
          <w:p w14:paraId="581254E0" w14:textId="616E7833" w:rsidR="00797282" w:rsidRPr="00462391" w:rsidRDefault="00797282" w:rsidP="00797282">
            <w:proofErr w:type="gramStart"/>
            <w:r w:rsidRPr="00A25859">
              <w:t>103:</w:t>
            </w:r>
            <w:r>
              <w:t>J</w:t>
            </w:r>
            <w:proofErr w:type="gramEnd"/>
            <w:r>
              <w:t>41</w:t>
            </w:r>
          </w:p>
        </w:tc>
        <w:tc>
          <w:tcPr>
            <w:tcW w:w="1276" w:type="dxa"/>
            <w:vAlign w:val="top"/>
          </w:tcPr>
          <w:p w14:paraId="4DA9F8B9" w14:textId="1EA951C5" w:rsidR="00797282" w:rsidRDefault="00797282" w:rsidP="00797282">
            <w:pPr>
              <w:rPr>
                <w:rFonts w:cstheme="minorHAnsi"/>
              </w:rPr>
            </w:pPr>
            <w:r w:rsidRPr="00EC7196">
              <w:rPr>
                <w:rFonts w:cstheme="minorHAnsi"/>
              </w:rPr>
              <w:t>1-KB03</w:t>
            </w:r>
          </w:p>
        </w:tc>
        <w:tc>
          <w:tcPr>
            <w:tcW w:w="3119" w:type="dxa"/>
            <w:vAlign w:val="top"/>
          </w:tcPr>
          <w:p w14:paraId="524F0218" w14:textId="352AFFF4" w:rsidR="00797282" w:rsidRPr="003C2932" w:rsidRDefault="00797282" w:rsidP="00797282">
            <w:r>
              <w:t xml:space="preserve">Fläktluftkylare </w:t>
            </w:r>
            <w:proofErr w:type="gramStart"/>
            <w:r w:rsidRPr="00A25859">
              <w:t>103:J</w:t>
            </w:r>
            <w:proofErr w:type="gramEnd"/>
            <w:r w:rsidRPr="00A25859">
              <w:t>41 RRU</w:t>
            </w:r>
          </w:p>
        </w:tc>
        <w:tc>
          <w:tcPr>
            <w:tcW w:w="1701" w:type="dxa"/>
            <w:vAlign w:val="top"/>
          </w:tcPr>
          <w:p w14:paraId="3C104210" w14:textId="0AEAF79B" w:rsidR="00797282" w:rsidRPr="00C34E0B" w:rsidRDefault="00797282" w:rsidP="00797282">
            <w:pPr>
              <w:rPr>
                <w:rFonts w:cstheme="minorHAnsi"/>
              </w:rPr>
            </w:pPr>
            <w:r w:rsidRPr="007473CF">
              <w:t>Kyla</w:t>
            </w:r>
          </w:p>
        </w:tc>
        <w:tc>
          <w:tcPr>
            <w:tcW w:w="2037" w:type="dxa"/>
            <w:vAlign w:val="top"/>
          </w:tcPr>
          <w:p w14:paraId="56C33681" w14:textId="58316EF2" w:rsidR="00797282" w:rsidRDefault="00797282" w:rsidP="00797282">
            <w:pPr>
              <w:rPr>
                <w:rFonts w:cstheme="minorHAnsi"/>
              </w:rPr>
            </w:pPr>
            <w:r>
              <w:t>1-KB03-103J41-ME61</w:t>
            </w:r>
          </w:p>
        </w:tc>
        <w:tc>
          <w:tcPr>
            <w:tcW w:w="914" w:type="dxa"/>
            <w:vAlign w:val="top"/>
          </w:tcPr>
          <w:p w14:paraId="1A0ED2C6" w14:textId="1DF852D1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1-AS031</w:t>
            </w:r>
          </w:p>
        </w:tc>
        <w:tc>
          <w:tcPr>
            <w:tcW w:w="587" w:type="dxa"/>
            <w:vAlign w:val="top"/>
          </w:tcPr>
          <w:p w14:paraId="45B8BC96" w14:textId="5A8DE9C6" w:rsidR="00797282" w:rsidRDefault="00797282" w:rsidP="00797282">
            <w:r>
              <w:t>22</w:t>
            </w:r>
          </w:p>
        </w:tc>
        <w:tc>
          <w:tcPr>
            <w:tcW w:w="1030" w:type="dxa"/>
            <w:vAlign w:val="top"/>
          </w:tcPr>
          <w:p w14:paraId="5B27AB58" w14:textId="6503BC9E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80682251</w:t>
            </w:r>
          </w:p>
        </w:tc>
        <w:tc>
          <w:tcPr>
            <w:tcW w:w="2540" w:type="dxa"/>
            <w:vAlign w:val="top"/>
          </w:tcPr>
          <w:p w14:paraId="1BE53B8B" w14:textId="71BD2714" w:rsidR="00797282" w:rsidRDefault="00797282" w:rsidP="00797282"/>
        </w:tc>
      </w:tr>
      <w:tr w:rsidR="009C23DA" w14:paraId="59D32DCC" w14:textId="77777777" w:rsidTr="009C23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69026F58" w14:textId="0AF9ECB5" w:rsidR="00797282" w:rsidRPr="004A14AD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09" w:type="dxa"/>
            <w:vAlign w:val="top"/>
          </w:tcPr>
          <w:p w14:paraId="3F5BC5F5" w14:textId="0DE36E12" w:rsidR="00797282" w:rsidRPr="004A14AD" w:rsidRDefault="00797282" w:rsidP="00797282">
            <w:pPr>
              <w:rPr>
                <w:rFonts w:cstheme="minorHAnsi"/>
              </w:rPr>
            </w:pPr>
            <w:r w:rsidRPr="004A14AD">
              <w:rPr>
                <w:rFonts w:cstheme="minorHAnsi"/>
              </w:rPr>
              <w:t>0</w:t>
            </w:r>
            <w:r>
              <w:rPr>
                <w:rFonts w:cstheme="minorHAnsi"/>
              </w:rPr>
              <w:t>3</w:t>
            </w:r>
          </w:p>
        </w:tc>
        <w:tc>
          <w:tcPr>
            <w:tcW w:w="1275" w:type="dxa"/>
            <w:vAlign w:val="top"/>
          </w:tcPr>
          <w:p w14:paraId="3EC616AE" w14:textId="33CE07FD" w:rsidR="00797282" w:rsidRPr="00462391" w:rsidRDefault="00797282" w:rsidP="00797282">
            <w:r w:rsidRPr="00A25859">
              <w:t>103:051</w:t>
            </w:r>
          </w:p>
        </w:tc>
        <w:tc>
          <w:tcPr>
            <w:tcW w:w="1276" w:type="dxa"/>
            <w:vAlign w:val="top"/>
          </w:tcPr>
          <w:p w14:paraId="3C6CC3FB" w14:textId="60B2AF55" w:rsidR="00797282" w:rsidRDefault="00797282" w:rsidP="00797282">
            <w:pPr>
              <w:rPr>
                <w:rFonts w:cstheme="minorHAnsi"/>
              </w:rPr>
            </w:pPr>
            <w:r w:rsidRPr="00EC7196">
              <w:rPr>
                <w:rFonts w:cstheme="minorHAnsi"/>
              </w:rPr>
              <w:t>1-KB03</w:t>
            </w:r>
          </w:p>
        </w:tc>
        <w:tc>
          <w:tcPr>
            <w:tcW w:w="3119" w:type="dxa"/>
            <w:vAlign w:val="top"/>
          </w:tcPr>
          <w:p w14:paraId="5060E069" w14:textId="323BA71F" w:rsidR="00797282" w:rsidRPr="003C2932" w:rsidRDefault="00797282" w:rsidP="00797282">
            <w:r w:rsidRPr="00241034">
              <w:t>Värmeåtervinning</w:t>
            </w:r>
            <w:r>
              <w:t xml:space="preserve"> spillvatten</w:t>
            </w:r>
            <w:r w:rsidR="00F67E96">
              <w:t xml:space="preserve"> från kök</w:t>
            </w:r>
          </w:p>
        </w:tc>
        <w:tc>
          <w:tcPr>
            <w:tcW w:w="1701" w:type="dxa"/>
            <w:vAlign w:val="top"/>
          </w:tcPr>
          <w:p w14:paraId="2F8DF5C3" w14:textId="0292B16F" w:rsidR="00797282" w:rsidRPr="00C34E0B" w:rsidRDefault="00797282" w:rsidP="00797282">
            <w:pPr>
              <w:rPr>
                <w:rFonts w:cstheme="minorHAnsi"/>
              </w:rPr>
            </w:pPr>
            <w:r w:rsidRPr="007473CF">
              <w:t>Kyla</w:t>
            </w:r>
          </w:p>
        </w:tc>
        <w:tc>
          <w:tcPr>
            <w:tcW w:w="2037" w:type="dxa"/>
            <w:vAlign w:val="top"/>
          </w:tcPr>
          <w:p w14:paraId="7419F69B" w14:textId="50ADA7F9" w:rsidR="00797282" w:rsidRDefault="00797282" w:rsidP="00797282">
            <w:pPr>
              <w:rPr>
                <w:rFonts w:cstheme="minorHAnsi"/>
              </w:rPr>
            </w:pPr>
            <w:r>
              <w:t>1-KB03-103O51-ME61</w:t>
            </w:r>
          </w:p>
        </w:tc>
        <w:tc>
          <w:tcPr>
            <w:tcW w:w="914" w:type="dxa"/>
            <w:vAlign w:val="top"/>
          </w:tcPr>
          <w:p w14:paraId="23167E10" w14:textId="3111D238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1-AS031</w:t>
            </w:r>
          </w:p>
        </w:tc>
        <w:tc>
          <w:tcPr>
            <w:tcW w:w="587" w:type="dxa"/>
            <w:vAlign w:val="top"/>
          </w:tcPr>
          <w:p w14:paraId="30EEF911" w14:textId="13BA8D95" w:rsidR="00797282" w:rsidRDefault="00797282" w:rsidP="00797282">
            <w:r>
              <w:t>23</w:t>
            </w:r>
          </w:p>
        </w:tc>
        <w:tc>
          <w:tcPr>
            <w:tcW w:w="1030" w:type="dxa"/>
            <w:vAlign w:val="top"/>
          </w:tcPr>
          <w:p w14:paraId="5AD5BF11" w14:textId="303AF052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80682272</w:t>
            </w:r>
          </w:p>
        </w:tc>
        <w:tc>
          <w:tcPr>
            <w:tcW w:w="2540" w:type="dxa"/>
            <w:vAlign w:val="top"/>
          </w:tcPr>
          <w:p w14:paraId="550FCA5D" w14:textId="05F4871B" w:rsidR="00797282" w:rsidRDefault="00797282" w:rsidP="00797282">
            <w:pPr>
              <w:rPr>
                <w:rFonts w:cstheme="minorHAnsi"/>
              </w:rPr>
            </w:pPr>
          </w:p>
        </w:tc>
      </w:tr>
      <w:tr w:rsidR="00006DDE" w14:paraId="7CC44F01" w14:textId="77777777" w:rsidTr="009C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5EE0172A" w14:textId="30FA839E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09" w:type="dxa"/>
            <w:vAlign w:val="top"/>
          </w:tcPr>
          <w:p w14:paraId="5347CE06" w14:textId="1550FBFF" w:rsidR="00797282" w:rsidRPr="004A14AD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</w:p>
        </w:tc>
        <w:tc>
          <w:tcPr>
            <w:tcW w:w="1275" w:type="dxa"/>
            <w:vAlign w:val="top"/>
          </w:tcPr>
          <w:p w14:paraId="04B79978" w14:textId="536A2B31" w:rsidR="00797282" w:rsidRPr="00462391" w:rsidRDefault="00797282" w:rsidP="00797282">
            <w:proofErr w:type="gramStart"/>
            <w:r>
              <w:t>103:B</w:t>
            </w:r>
            <w:proofErr w:type="gramEnd"/>
            <w:r>
              <w:t>41</w:t>
            </w:r>
          </w:p>
        </w:tc>
        <w:tc>
          <w:tcPr>
            <w:tcW w:w="1276" w:type="dxa"/>
          </w:tcPr>
          <w:p w14:paraId="003C3828" w14:textId="109FC863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1-KV02</w:t>
            </w:r>
          </w:p>
        </w:tc>
        <w:tc>
          <w:tcPr>
            <w:tcW w:w="3119" w:type="dxa"/>
            <w:vAlign w:val="top"/>
          </w:tcPr>
          <w:p w14:paraId="1287498B" w14:textId="6EE271FF" w:rsidR="00797282" w:rsidRPr="003C2932" w:rsidRDefault="00797282" w:rsidP="00797282">
            <w:r>
              <w:t>SL Yta Kallvatten</w:t>
            </w:r>
          </w:p>
        </w:tc>
        <w:tc>
          <w:tcPr>
            <w:tcW w:w="1701" w:type="dxa"/>
            <w:vAlign w:val="top"/>
          </w:tcPr>
          <w:p w14:paraId="6B1D0EC5" w14:textId="6709C7AB" w:rsidR="00797282" w:rsidRPr="00C34E0B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Kallvatten</w:t>
            </w:r>
          </w:p>
        </w:tc>
        <w:tc>
          <w:tcPr>
            <w:tcW w:w="2037" w:type="dxa"/>
            <w:vAlign w:val="top"/>
          </w:tcPr>
          <w:p w14:paraId="54CC7B06" w14:textId="7D3DE028" w:rsidR="00797282" w:rsidRDefault="00797282" w:rsidP="00797282">
            <w:pPr>
              <w:rPr>
                <w:rFonts w:cstheme="minorHAnsi"/>
              </w:rPr>
            </w:pPr>
            <w:r>
              <w:t>1-KV02-103B41-MF61</w:t>
            </w:r>
          </w:p>
        </w:tc>
        <w:tc>
          <w:tcPr>
            <w:tcW w:w="914" w:type="dxa"/>
            <w:vAlign w:val="top"/>
          </w:tcPr>
          <w:p w14:paraId="43987EE7" w14:textId="49CD5418" w:rsidR="00797282" w:rsidRDefault="00797282" w:rsidP="00797282">
            <w:pPr>
              <w:rPr>
                <w:rFonts w:cstheme="minorHAnsi"/>
              </w:rPr>
            </w:pPr>
            <w:r w:rsidRPr="007512D2">
              <w:rPr>
                <w:rFonts w:cstheme="minorHAnsi"/>
              </w:rPr>
              <w:t>1-AS031</w:t>
            </w:r>
          </w:p>
        </w:tc>
        <w:tc>
          <w:tcPr>
            <w:tcW w:w="587" w:type="dxa"/>
            <w:vAlign w:val="top"/>
          </w:tcPr>
          <w:p w14:paraId="4C494912" w14:textId="651FF668" w:rsidR="00797282" w:rsidRDefault="00797282" w:rsidP="00797282">
            <w:r>
              <w:t>24</w:t>
            </w:r>
          </w:p>
        </w:tc>
        <w:tc>
          <w:tcPr>
            <w:tcW w:w="1030" w:type="dxa"/>
            <w:vAlign w:val="top"/>
          </w:tcPr>
          <w:p w14:paraId="3285199F" w14:textId="3EC85623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78847522</w:t>
            </w:r>
          </w:p>
        </w:tc>
        <w:tc>
          <w:tcPr>
            <w:tcW w:w="2540" w:type="dxa"/>
            <w:vAlign w:val="top"/>
          </w:tcPr>
          <w:p w14:paraId="3734B9AF" w14:textId="77777777" w:rsidR="00797282" w:rsidRDefault="00797282" w:rsidP="00797282">
            <w:pPr>
              <w:rPr>
                <w:rFonts w:cstheme="minorHAnsi"/>
              </w:rPr>
            </w:pPr>
          </w:p>
        </w:tc>
      </w:tr>
      <w:tr w:rsidR="009C23DA" w14:paraId="66224F72" w14:textId="77777777" w:rsidTr="009C23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7D2D9AC7" w14:textId="15981027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09" w:type="dxa"/>
            <w:vAlign w:val="top"/>
          </w:tcPr>
          <w:p w14:paraId="4E6F4033" w14:textId="7D533BE4" w:rsidR="00797282" w:rsidRPr="004A14AD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</w:p>
        </w:tc>
        <w:tc>
          <w:tcPr>
            <w:tcW w:w="1275" w:type="dxa"/>
            <w:vAlign w:val="top"/>
          </w:tcPr>
          <w:p w14:paraId="1CFEC20A" w14:textId="2DB123FD" w:rsidR="00797282" w:rsidRPr="00462391" w:rsidRDefault="00797282" w:rsidP="00797282">
            <w:proofErr w:type="gramStart"/>
            <w:r>
              <w:t>103:B</w:t>
            </w:r>
            <w:proofErr w:type="gramEnd"/>
            <w:r>
              <w:t>41</w:t>
            </w:r>
          </w:p>
        </w:tc>
        <w:tc>
          <w:tcPr>
            <w:tcW w:w="1276" w:type="dxa"/>
          </w:tcPr>
          <w:p w14:paraId="1AA42C09" w14:textId="06930212" w:rsidR="00797282" w:rsidRPr="00B2452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1-VV02</w:t>
            </w:r>
          </w:p>
        </w:tc>
        <w:tc>
          <w:tcPr>
            <w:tcW w:w="3119" w:type="dxa"/>
            <w:vAlign w:val="top"/>
          </w:tcPr>
          <w:p w14:paraId="7466C77B" w14:textId="56551F72" w:rsidR="00797282" w:rsidRPr="003C2932" w:rsidRDefault="00797282" w:rsidP="00797282">
            <w:r w:rsidRPr="00B24522">
              <w:t>SL Yta</w:t>
            </w:r>
            <w:r>
              <w:t xml:space="preserve"> Varmvatten</w:t>
            </w:r>
          </w:p>
        </w:tc>
        <w:tc>
          <w:tcPr>
            <w:tcW w:w="1701" w:type="dxa"/>
            <w:vAlign w:val="top"/>
          </w:tcPr>
          <w:p w14:paraId="25FFAF53" w14:textId="4869B594" w:rsidR="00797282" w:rsidRPr="00C34E0B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Varmvatten</w:t>
            </w:r>
          </w:p>
        </w:tc>
        <w:tc>
          <w:tcPr>
            <w:tcW w:w="2037" w:type="dxa"/>
            <w:vAlign w:val="top"/>
          </w:tcPr>
          <w:p w14:paraId="5CF5BD85" w14:textId="1A67CBE7" w:rsidR="00797282" w:rsidRDefault="00797282" w:rsidP="00797282">
            <w:pPr>
              <w:rPr>
                <w:rFonts w:cstheme="minorHAnsi"/>
              </w:rPr>
            </w:pPr>
            <w:r>
              <w:t>1-VV02-103B41-MF61</w:t>
            </w:r>
          </w:p>
        </w:tc>
        <w:tc>
          <w:tcPr>
            <w:tcW w:w="914" w:type="dxa"/>
            <w:vAlign w:val="top"/>
          </w:tcPr>
          <w:p w14:paraId="5A748443" w14:textId="1B062E4B" w:rsidR="00797282" w:rsidRDefault="00797282" w:rsidP="00797282">
            <w:pPr>
              <w:rPr>
                <w:rFonts w:cstheme="minorHAnsi"/>
              </w:rPr>
            </w:pPr>
            <w:r w:rsidRPr="007512D2">
              <w:rPr>
                <w:rFonts w:cstheme="minorHAnsi"/>
              </w:rPr>
              <w:t>1-AS031</w:t>
            </w:r>
          </w:p>
        </w:tc>
        <w:tc>
          <w:tcPr>
            <w:tcW w:w="587" w:type="dxa"/>
            <w:vAlign w:val="top"/>
          </w:tcPr>
          <w:p w14:paraId="4302DC3A" w14:textId="572AB0C3" w:rsidR="00797282" w:rsidRDefault="00797282" w:rsidP="00797282">
            <w:r>
              <w:t>25</w:t>
            </w:r>
          </w:p>
        </w:tc>
        <w:tc>
          <w:tcPr>
            <w:tcW w:w="1030" w:type="dxa"/>
            <w:vAlign w:val="top"/>
          </w:tcPr>
          <w:p w14:paraId="5FC76766" w14:textId="7EC9558B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78847521</w:t>
            </w:r>
          </w:p>
        </w:tc>
        <w:tc>
          <w:tcPr>
            <w:tcW w:w="2540" w:type="dxa"/>
            <w:vAlign w:val="top"/>
          </w:tcPr>
          <w:p w14:paraId="7FD69515" w14:textId="77777777" w:rsidR="00797282" w:rsidRDefault="00797282" w:rsidP="00797282">
            <w:pPr>
              <w:rPr>
                <w:rFonts w:cstheme="minorHAnsi"/>
              </w:rPr>
            </w:pPr>
          </w:p>
        </w:tc>
      </w:tr>
      <w:tr w:rsidR="00006DDE" w14:paraId="05A553E4" w14:textId="77777777" w:rsidTr="009C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64636B03" w14:textId="05B07426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09" w:type="dxa"/>
            <w:vAlign w:val="top"/>
          </w:tcPr>
          <w:p w14:paraId="0C22943C" w14:textId="4C43E98C" w:rsidR="00797282" w:rsidRPr="004A14AD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</w:p>
        </w:tc>
        <w:tc>
          <w:tcPr>
            <w:tcW w:w="1275" w:type="dxa"/>
            <w:vAlign w:val="top"/>
          </w:tcPr>
          <w:p w14:paraId="259D6C0F" w14:textId="2CB00063" w:rsidR="00797282" w:rsidRPr="00462391" w:rsidRDefault="00797282" w:rsidP="00797282">
            <w:proofErr w:type="gramStart"/>
            <w:r>
              <w:t>103:B</w:t>
            </w:r>
            <w:proofErr w:type="gramEnd"/>
            <w:r>
              <w:t>41</w:t>
            </w:r>
          </w:p>
        </w:tc>
        <w:tc>
          <w:tcPr>
            <w:tcW w:w="1276" w:type="dxa"/>
          </w:tcPr>
          <w:p w14:paraId="4B13A936" w14:textId="433059F5" w:rsidR="00797282" w:rsidRPr="00B2452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1-VVC2</w:t>
            </w:r>
          </w:p>
        </w:tc>
        <w:tc>
          <w:tcPr>
            <w:tcW w:w="3119" w:type="dxa"/>
            <w:vAlign w:val="top"/>
          </w:tcPr>
          <w:p w14:paraId="23474003" w14:textId="0879FE0B" w:rsidR="00797282" w:rsidRPr="003C2932" w:rsidRDefault="00797282" w:rsidP="00797282">
            <w:pPr>
              <w:rPr>
                <w:rFonts w:cstheme="minorHAnsi"/>
              </w:rPr>
            </w:pPr>
            <w:r w:rsidRPr="00B24522">
              <w:rPr>
                <w:rFonts w:cstheme="minorHAnsi"/>
              </w:rPr>
              <w:t>SL Yta</w:t>
            </w:r>
            <w:r>
              <w:rPr>
                <w:rFonts w:cstheme="minorHAnsi"/>
              </w:rPr>
              <w:t xml:space="preserve"> VVC</w:t>
            </w:r>
          </w:p>
        </w:tc>
        <w:tc>
          <w:tcPr>
            <w:tcW w:w="1701" w:type="dxa"/>
            <w:vAlign w:val="top"/>
          </w:tcPr>
          <w:p w14:paraId="7F6F6E48" w14:textId="1292EF7B" w:rsidR="00797282" w:rsidRPr="00C34E0B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VVC</w:t>
            </w:r>
          </w:p>
        </w:tc>
        <w:tc>
          <w:tcPr>
            <w:tcW w:w="2037" w:type="dxa"/>
            <w:vAlign w:val="top"/>
          </w:tcPr>
          <w:p w14:paraId="70E6AD06" w14:textId="29FA08F1" w:rsidR="00797282" w:rsidRDefault="00797282" w:rsidP="00797282">
            <w:pPr>
              <w:rPr>
                <w:rFonts w:cstheme="minorHAnsi"/>
              </w:rPr>
            </w:pPr>
            <w:r>
              <w:t>1-VVC2-103B41-MF61</w:t>
            </w:r>
          </w:p>
        </w:tc>
        <w:tc>
          <w:tcPr>
            <w:tcW w:w="914" w:type="dxa"/>
            <w:vAlign w:val="top"/>
          </w:tcPr>
          <w:p w14:paraId="5C88BC89" w14:textId="7835D56C" w:rsidR="00797282" w:rsidRDefault="00797282" w:rsidP="00797282">
            <w:pPr>
              <w:rPr>
                <w:rFonts w:cstheme="minorHAnsi"/>
              </w:rPr>
            </w:pPr>
            <w:r w:rsidRPr="007512D2">
              <w:rPr>
                <w:rFonts w:cstheme="minorHAnsi"/>
              </w:rPr>
              <w:t>1-AS031</w:t>
            </w:r>
          </w:p>
        </w:tc>
        <w:tc>
          <w:tcPr>
            <w:tcW w:w="587" w:type="dxa"/>
            <w:vAlign w:val="top"/>
          </w:tcPr>
          <w:p w14:paraId="04B5A944" w14:textId="44498233" w:rsidR="00797282" w:rsidRDefault="00797282" w:rsidP="00797282">
            <w:r>
              <w:t>26</w:t>
            </w:r>
          </w:p>
        </w:tc>
        <w:tc>
          <w:tcPr>
            <w:tcW w:w="1030" w:type="dxa"/>
            <w:vAlign w:val="top"/>
          </w:tcPr>
          <w:p w14:paraId="482B52D8" w14:textId="4A851ADB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78847524</w:t>
            </w:r>
          </w:p>
        </w:tc>
        <w:tc>
          <w:tcPr>
            <w:tcW w:w="2540" w:type="dxa"/>
            <w:vAlign w:val="top"/>
          </w:tcPr>
          <w:p w14:paraId="41160AB3" w14:textId="77777777" w:rsidR="00797282" w:rsidRDefault="00797282" w:rsidP="00797282">
            <w:pPr>
              <w:rPr>
                <w:rFonts w:cstheme="minorHAnsi"/>
              </w:rPr>
            </w:pPr>
          </w:p>
        </w:tc>
      </w:tr>
      <w:tr w:rsidR="009C23DA" w14:paraId="336BF95E" w14:textId="77777777" w:rsidTr="009C23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603CCA82" w14:textId="5D649052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3</w:t>
            </w:r>
          </w:p>
        </w:tc>
        <w:tc>
          <w:tcPr>
            <w:tcW w:w="709" w:type="dxa"/>
            <w:vAlign w:val="top"/>
          </w:tcPr>
          <w:p w14:paraId="4E2B64CA" w14:textId="2F4E0C5B" w:rsidR="00797282" w:rsidRPr="004A14AD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</w:p>
        </w:tc>
        <w:tc>
          <w:tcPr>
            <w:tcW w:w="1275" w:type="dxa"/>
            <w:vAlign w:val="top"/>
          </w:tcPr>
          <w:p w14:paraId="71C68726" w14:textId="6C677126" w:rsidR="00797282" w:rsidRPr="00462391" w:rsidRDefault="00797282" w:rsidP="00797282">
            <w:proofErr w:type="gramStart"/>
            <w:r>
              <w:t>103:B</w:t>
            </w:r>
            <w:proofErr w:type="gramEnd"/>
            <w:r>
              <w:t>41</w:t>
            </w:r>
          </w:p>
        </w:tc>
        <w:tc>
          <w:tcPr>
            <w:tcW w:w="1276" w:type="dxa"/>
          </w:tcPr>
          <w:p w14:paraId="31D08D74" w14:textId="24976564" w:rsidR="00797282" w:rsidRPr="00B2452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1-KB04</w:t>
            </w:r>
          </w:p>
        </w:tc>
        <w:tc>
          <w:tcPr>
            <w:tcW w:w="3119" w:type="dxa"/>
            <w:vAlign w:val="top"/>
          </w:tcPr>
          <w:p w14:paraId="683BC0FA" w14:textId="70BB3686" w:rsidR="00797282" w:rsidRPr="003C2932" w:rsidRDefault="00797282" w:rsidP="00797282">
            <w:pPr>
              <w:rPr>
                <w:rFonts w:cstheme="minorHAnsi"/>
              </w:rPr>
            </w:pPr>
            <w:r w:rsidRPr="00B24522">
              <w:rPr>
                <w:rFonts w:cstheme="minorHAnsi"/>
              </w:rPr>
              <w:t>SL Yta</w:t>
            </w:r>
            <w:r w:rsidRPr="007473CF">
              <w:t xml:space="preserve"> </w:t>
            </w:r>
            <w:r w:rsidRPr="00204B97">
              <w:t>Komfortkyla</w:t>
            </w:r>
          </w:p>
        </w:tc>
        <w:tc>
          <w:tcPr>
            <w:tcW w:w="1701" w:type="dxa"/>
            <w:vAlign w:val="top"/>
          </w:tcPr>
          <w:p w14:paraId="5767208B" w14:textId="02641BFE" w:rsidR="00797282" w:rsidRPr="00C34E0B" w:rsidRDefault="00797282" w:rsidP="00797282">
            <w:pPr>
              <w:rPr>
                <w:rFonts w:cstheme="minorHAnsi"/>
              </w:rPr>
            </w:pPr>
            <w:r w:rsidRPr="007473CF">
              <w:t>Kyla</w:t>
            </w:r>
          </w:p>
        </w:tc>
        <w:tc>
          <w:tcPr>
            <w:tcW w:w="2037" w:type="dxa"/>
            <w:vAlign w:val="top"/>
          </w:tcPr>
          <w:p w14:paraId="2A5859A7" w14:textId="5592887C" w:rsidR="00797282" w:rsidRDefault="00797282" w:rsidP="00797282">
            <w:pPr>
              <w:rPr>
                <w:rFonts w:cstheme="minorHAnsi"/>
              </w:rPr>
            </w:pPr>
            <w:r>
              <w:t>1-KB04-103B41-ME61</w:t>
            </w:r>
          </w:p>
        </w:tc>
        <w:tc>
          <w:tcPr>
            <w:tcW w:w="914" w:type="dxa"/>
            <w:vAlign w:val="top"/>
          </w:tcPr>
          <w:p w14:paraId="1A741763" w14:textId="718AD324" w:rsidR="00797282" w:rsidRDefault="00797282" w:rsidP="00797282">
            <w:pPr>
              <w:rPr>
                <w:rFonts w:cstheme="minorHAnsi"/>
              </w:rPr>
            </w:pPr>
            <w:r w:rsidRPr="007512D2">
              <w:rPr>
                <w:rFonts w:cstheme="minorHAnsi"/>
              </w:rPr>
              <w:t>1-AS031</w:t>
            </w:r>
          </w:p>
        </w:tc>
        <w:tc>
          <w:tcPr>
            <w:tcW w:w="587" w:type="dxa"/>
            <w:vAlign w:val="top"/>
          </w:tcPr>
          <w:p w14:paraId="72B201E2" w14:textId="75D2F19A" w:rsidR="00797282" w:rsidRDefault="00797282" w:rsidP="00797282">
            <w:r>
              <w:t>27</w:t>
            </w:r>
          </w:p>
        </w:tc>
        <w:tc>
          <w:tcPr>
            <w:tcW w:w="1030" w:type="dxa"/>
            <w:vAlign w:val="top"/>
          </w:tcPr>
          <w:p w14:paraId="31FF41E6" w14:textId="086A330E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80741251</w:t>
            </w:r>
          </w:p>
        </w:tc>
        <w:tc>
          <w:tcPr>
            <w:tcW w:w="2540" w:type="dxa"/>
            <w:vAlign w:val="top"/>
          </w:tcPr>
          <w:p w14:paraId="288FE5B4" w14:textId="77777777" w:rsidR="00797282" w:rsidRDefault="00797282" w:rsidP="00797282">
            <w:pPr>
              <w:rPr>
                <w:rFonts w:cstheme="minorHAnsi"/>
              </w:rPr>
            </w:pPr>
          </w:p>
        </w:tc>
      </w:tr>
      <w:tr w:rsidR="00006DDE" w14:paraId="2288A063" w14:textId="77777777" w:rsidTr="009C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29C1F926" w14:textId="1472CC2B" w:rsidR="00797282" w:rsidRDefault="00797282" w:rsidP="00797282">
            <w:pPr>
              <w:rPr>
                <w:rFonts w:cstheme="minorHAnsi"/>
              </w:rPr>
            </w:pPr>
            <w:r>
              <w:t>3</w:t>
            </w:r>
          </w:p>
        </w:tc>
        <w:tc>
          <w:tcPr>
            <w:tcW w:w="709" w:type="dxa"/>
            <w:vAlign w:val="top"/>
          </w:tcPr>
          <w:p w14:paraId="117FE346" w14:textId="38A4BDA5" w:rsidR="00797282" w:rsidRDefault="00797282" w:rsidP="00797282">
            <w:pPr>
              <w:rPr>
                <w:rFonts w:cstheme="minorHAnsi"/>
              </w:rPr>
            </w:pPr>
            <w:r w:rsidRPr="004A14AD">
              <w:t>0</w:t>
            </w:r>
            <w:r>
              <w:t>3</w:t>
            </w:r>
          </w:p>
        </w:tc>
        <w:tc>
          <w:tcPr>
            <w:tcW w:w="1275" w:type="dxa"/>
            <w:vAlign w:val="top"/>
          </w:tcPr>
          <w:p w14:paraId="723EBE4E" w14:textId="013D0648" w:rsidR="00797282" w:rsidRDefault="00797282" w:rsidP="00797282">
            <w:proofErr w:type="gramStart"/>
            <w:r w:rsidRPr="00EC44B8">
              <w:t>10</w:t>
            </w:r>
            <w:r>
              <w:t>3</w:t>
            </w:r>
            <w:r w:rsidRPr="00EC44B8">
              <w:t>:</w:t>
            </w:r>
            <w:r>
              <w:t>B</w:t>
            </w:r>
            <w:proofErr w:type="gramEnd"/>
            <w:r>
              <w:t>41</w:t>
            </w:r>
          </w:p>
        </w:tc>
        <w:tc>
          <w:tcPr>
            <w:tcW w:w="1276" w:type="dxa"/>
          </w:tcPr>
          <w:p w14:paraId="6C17BA48" w14:textId="5EDCFF00" w:rsidR="00797282" w:rsidRDefault="00797282" w:rsidP="00797282">
            <w:pPr>
              <w:rPr>
                <w:rFonts w:cstheme="minorHAnsi"/>
              </w:rPr>
            </w:pPr>
            <w:r>
              <w:t>1-KV02</w:t>
            </w:r>
          </w:p>
        </w:tc>
        <w:tc>
          <w:tcPr>
            <w:tcW w:w="3119" w:type="dxa"/>
            <w:vAlign w:val="top"/>
          </w:tcPr>
          <w:p w14:paraId="65525769" w14:textId="14A12296" w:rsidR="00797282" w:rsidRPr="00B24522" w:rsidRDefault="00797282" w:rsidP="00797282">
            <w:pPr>
              <w:rPr>
                <w:rFonts w:cstheme="minorHAnsi"/>
              </w:rPr>
            </w:pPr>
            <w:r>
              <w:t xml:space="preserve">HG 1:04 </w:t>
            </w:r>
            <w:r w:rsidRPr="00C959FE">
              <w:t>Kallvatten</w:t>
            </w:r>
          </w:p>
        </w:tc>
        <w:tc>
          <w:tcPr>
            <w:tcW w:w="1701" w:type="dxa"/>
            <w:vAlign w:val="top"/>
          </w:tcPr>
          <w:p w14:paraId="22F04FB5" w14:textId="3C1A12AD" w:rsidR="00797282" w:rsidRPr="007473CF" w:rsidRDefault="00797282" w:rsidP="00797282">
            <w:r w:rsidRPr="003A6ECF">
              <w:t>Kallvatten</w:t>
            </w:r>
          </w:p>
        </w:tc>
        <w:tc>
          <w:tcPr>
            <w:tcW w:w="2037" w:type="dxa"/>
            <w:vAlign w:val="top"/>
          </w:tcPr>
          <w:p w14:paraId="782E9031" w14:textId="5595E08E" w:rsidR="00797282" w:rsidRDefault="00797282" w:rsidP="00797282">
            <w:r>
              <w:t>1-KV02-103B41-MF62</w:t>
            </w:r>
          </w:p>
        </w:tc>
        <w:tc>
          <w:tcPr>
            <w:tcW w:w="914" w:type="dxa"/>
            <w:vAlign w:val="top"/>
          </w:tcPr>
          <w:p w14:paraId="2D5EA5E8" w14:textId="04446A67" w:rsidR="00797282" w:rsidRPr="007512D2" w:rsidRDefault="00797282" w:rsidP="00797282">
            <w:pPr>
              <w:rPr>
                <w:rFonts w:cstheme="minorHAnsi"/>
              </w:rPr>
            </w:pPr>
            <w:r w:rsidRPr="004A109B">
              <w:t>1-A</w:t>
            </w:r>
            <w:r>
              <w:t>S</w:t>
            </w:r>
            <w:r w:rsidRPr="004A109B">
              <w:t>0</w:t>
            </w:r>
            <w:r>
              <w:t>3</w:t>
            </w:r>
            <w:r w:rsidRPr="004A109B">
              <w:t>1</w:t>
            </w:r>
          </w:p>
        </w:tc>
        <w:tc>
          <w:tcPr>
            <w:tcW w:w="587" w:type="dxa"/>
            <w:vAlign w:val="top"/>
          </w:tcPr>
          <w:p w14:paraId="230F83BC" w14:textId="66E5AE15" w:rsidR="00797282" w:rsidRDefault="00797282" w:rsidP="00797282">
            <w:r>
              <w:t>55</w:t>
            </w:r>
          </w:p>
        </w:tc>
        <w:tc>
          <w:tcPr>
            <w:tcW w:w="1030" w:type="dxa"/>
            <w:vAlign w:val="top"/>
          </w:tcPr>
          <w:p w14:paraId="253D7D98" w14:textId="3144230D" w:rsidR="00797282" w:rsidRPr="004B10F4" w:rsidRDefault="004B10F4" w:rsidP="00797282">
            <w:pPr>
              <w:rPr>
                <w:highlight w:val="red"/>
              </w:rPr>
            </w:pPr>
            <w:proofErr w:type="gramStart"/>
            <w:r w:rsidRPr="004B10F4">
              <w:rPr>
                <w:highlight w:val="red"/>
              </w:rPr>
              <w:t>84992385</w:t>
            </w:r>
            <w:proofErr w:type="gramEnd"/>
          </w:p>
        </w:tc>
        <w:tc>
          <w:tcPr>
            <w:tcW w:w="2540" w:type="dxa"/>
            <w:vAlign w:val="top"/>
          </w:tcPr>
          <w:p w14:paraId="4307EFD5" w14:textId="5AA906BD" w:rsidR="00797282" w:rsidRDefault="00797282" w:rsidP="00797282">
            <w:pPr>
              <w:rPr>
                <w:rFonts w:cstheme="minorHAnsi"/>
              </w:rPr>
            </w:pPr>
            <w:r>
              <w:rPr>
                <w:rFonts w:cstheme="minorHAnsi"/>
              </w:rPr>
              <w:t>Framtida i HGA05</w:t>
            </w:r>
          </w:p>
        </w:tc>
      </w:tr>
      <w:tr w:rsidR="009C23DA" w14:paraId="1E8B21E0" w14:textId="77777777" w:rsidTr="009C23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4F380210" w14:textId="4689ECF3" w:rsidR="00797282" w:rsidRDefault="00797282" w:rsidP="00797282">
            <w:pPr>
              <w:rPr>
                <w:rFonts w:cstheme="minorHAnsi"/>
              </w:rPr>
            </w:pPr>
            <w:r>
              <w:t>3</w:t>
            </w:r>
          </w:p>
        </w:tc>
        <w:tc>
          <w:tcPr>
            <w:tcW w:w="709" w:type="dxa"/>
            <w:vAlign w:val="top"/>
          </w:tcPr>
          <w:p w14:paraId="32B3F408" w14:textId="283C8E0E" w:rsidR="00797282" w:rsidRDefault="00797282" w:rsidP="00797282">
            <w:pPr>
              <w:rPr>
                <w:rFonts w:cstheme="minorHAnsi"/>
              </w:rPr>
            </w:pPr>
            <w:r w:rsidRPr="004A14AD">
              <w:t>0</w:t>
            </w:r>
            <w:r>
              <w:t>3</w:t>
            </w:r>
          </w:p>
        </w:tc>
        <w:tc>
          <w:tcPr>
            <w:tcW w:w="1275" w:type="dxa"/>
            <w:vAlign w:val="top"/>
          </w:tcPr>
          <w:p w14:paraId="3CA5B70A" w14:textId="196B84F8" w:rsidR="00797282" w:rsidRDefault="00797282" w:rsidP="00797282">
            <w:proofErr w:type="gramStart"/>
            <w:r w:rsidRPr="007C2030">
              <w:t>103:B</w:t>
            </w:r>
            <w:proofErr w:type="gramEnd"/>
            <w:r w:rsidRPr="007C2030">
              <w:t>41</w:t>
            </w:r>
          </w:p>
        </w:tc>
        <w:tc>
          <w:tcPr>
            <w:tcW w:w="1276" w:type="dxa"/>
          </w:tcPr>
          <w:p w14:paraId="3C6BD632" w14:textId="14861D12" w:rsidR="00797282" w:rsidRDefault="00797282" w:rsidP="00797282">
            <w:pPr>
              <w:rPr>
                <w:rFonts w:cstheme="minorHAnsi"/>
              </w:rPr>
            </w:pPr>
            <w:r>
              <w:t>1-VV02/VVC2</w:t>
            </w:r>
          </w:p>
        </w:tc>
        <w:tc>
          <w:tcPr>
            <w:tcW w:w="3119" w:type="dxa"/>
            <w:vAlign w:val="top"/>
          </w:tcPr>
          <w:p w14:paraId="100514A8" w14:textId="37D774A9" w:rsidR="00797282" w:rsidRPr="00B24522" w:rsidRDefault="00797282" w:rsidP="00797282">
            <w:pPr>
              <w:rPr>
                <w:rFonts w:cstheme="minorHAnsi"/>
              </w:rPr>
            </w:pPr>
            <w:r>
              <w:t>HG</w:t>
            </w:r>
            <w:r w:rsidRPr="00756F33">
              <w:t xml:space="preserve"> 1:0</w:t>
            </w:r>
            <w:r>
              <w:t>4 Varmvatten/VVC</w:t>
            </w:r>
          </w:p>
        </w:tc>
        <w:tc>
          <w:tcPr>
            <w:tcW w:w="1701" w:type="dxa"/>
            <w:vAlign w:val="top"/>
          </w:tcPr>
          <w:p w14:paraId="2DF6385D" w14:textId="7C120309" w:rsidR="00797282" w:rsidRPr="007473CF" w:rsidRDefault="00797282" w:rsidP="00797282">
            <w:r>
              <w:t>Varmvatten/VVC</w:t>
            </w:r>
          </w:p>
        </w:tc>
        <w:tc>
          <w:tcPr>
            <w:tcW w:w="2037" w:type="dxa"/>
            <w:vAlign w:val="top"/>
          </w:tcPr>
          <w:p w14:paraId="59DD1EA0" w14:textId="78716D40" w:rsidR="00797282" w:rsidRDefault="00797282" w:rsidP="00797282">
            <w:r>
              <w:t>1-VV02-103B41-ME61</w:t>
            </w:r>
          </w:p>
        </w:tc>
        <w:tc>
          <w:tcPr>
            <w:tcW w:w="914" w:type="dxa"/>
            <w:vAlign w:val="top"/>
          </w:tcPr>
          <w:p w14:paraId="12ECCDF9" w14:textId="1258C348" w:rsidR="00797282" w:rsidRPr="007512D2" w:rsidRDefault="00797282" w:rsidP="00797282">
            <w:pPr>
              <w:rPr>
                <w:rFonts w:cstheme="minorHAnsi"/>
              </w:rPr>
            </w:pPr>
            <w:r w:rsidRPr="004A109B">
              <w:t>1-A</w:t>
            </w:r>
            <w:r>
              <w:t>S</w:t>
            </w:r>
            <w:r w:rsidRPr="004A109B">
              <w:t>0</w:t>
            </w:r>
            <w:r>
              <w:t>3</w:t>
            </w:r>
            <w:r w:rsidRPr="004A109B">
              <w:t>1</w:t>
            </w:r>
          </w:p>
        </w:tc>
        <w:tc>
          <w:tcPr>
            <w:tcW w:w="587" w:type="dxa"/>
            <w:vAlign w:val="top"/>
          </w:tcPr>
          <w:p w14:paraId="21A687E0" w14:textId="509A9A28" w:rsidR="00797282" w:rsidRPr="003A61C9" w:rsidRDefault="00797282" w:rsidP="00797282">
            <w:r w:rsidRPr="003A61C9">
              <w:t>56</w:t>
            </w:r>
          </w:p>
        </w:tc>
        <w:tc>
          <w:tcPr>
            <w:tcW w:w="1030" w:type="dxa"/>
            <w:vAlign w:val="top"/>
          </w:tcPr>
          <w:p w14:paraId="0CB75B9E" w14:textId="2E3545A6" w:rsidR="00797282" w:rsidRPr="003A61C9" w:rsidRDefault="004872F7" w:rsidP="00797282">
            <w:proofErr w:type="gramStart"/>
            <w:r w:rsidRPr="003A61C9">
              <w:t>84</w:t>
            </w:r>
            <w:r w:rsidR="004B10F4" w:rsidRPr="003A61C9">
              <w:t>994837</w:t>
            </w:r>
            <w:proofErr w:type="gramEnd"/>
          </w:p>
        </w:tc>
        <w:tc>
          <w:tcPr>
            <w:tcW w:w="2540" w:type="dxa"/>
            <w:vAlign w:val="top"/>
          </w:tcPr>
          <w:p w14:paraId="71427B8F" w14:textId="1557E64A" w:rsidR="00797282" w:rsidRDefault="00797282" w:rsidP="00797282">
            <w:pPr>
              <w:rPr>
                <w:rFonts w:cstheme="minorHAnsi"/>
              </w:rPr>
            </w:pPr>
            <w:r w:rsidRPr="009259DC">
              <w:rPr>
                <w:rFonts w:cstheme="minorHAnsi"/>
              </w:rPr>
              <w:t>Framtida i HGA05</w:t>
            </w:r>
          </w:p>
        </w:tc>
      </w:tr>
      <w:tr w:rsidR="00006DDE" w14:paraId="02A2E252" w14:textId="77777777" w:rsidTr="009C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546465A0" w14:textId="77777777" w:rsidR="00797282" w:rsidRPr="004A14AD" w:rsidRDefault="00797282" w:rsidP="00797282">
            <w:pPr>
              <w:rPr>
                <w:rFonts w:cstheme="minorHAnsi"/>
              </w:rPr>
            </w:pPr>
          </w:p>
        </w:tc>
        <w:tc>
          <w:tcPr>
            <w:tcW w:w="709" w:type="dxa"/>
            <w:vAlign w:val="top"/>
          </w:tcPr>
          <w:p w14:paraId="31A35FE1" w14:textId="55270129" w:rsidR="00797282" w:rsidRPr="004A14AD" w:rsidRDefault="00797282" w:rsidP="00797282">
            <w:pPr>
              <w:rPr>
                <w:rFonts w:cstheme="minorHAnsi"/>
              </w:rPr>
            </w:pPr>
          </w:p>
        </w:tc>
        <w:tc>
          <w:tcPr>
            <w:tcW w:w="1275" w:type="dxa"/>
            <w:vAlign w:val="top"/>
          </w:tcPr>
          <w:p w14:paraId="63A21AF2" w14:textId="77777777" w:rsidR="00797282" w:rsidRPr="00462391" w:rsidRDefault="00797282" w:rsidP="00797282"/>
        </w:tc>
        <w:tc>
          <w:tcPr>
            <w:tcW w:w="1276" w:type="dxa"/>
          </w:tcPr>
          <w:p w14:paraId="2E7A2972" w14:textId="77777777" w:rsidR="00797282" w:rsidRPr="003C2932" w:rsidRDefault="00797282" w:rsidP="00797282">
            <w:pPr>
              <w:rPr>
                <w:rFonts w:cstheme="minorHAnsi"/>
              </w:rPr>
            </w:pPr>
          </w:p>
        </w:tc>
        <w:tc>
          <w:tcPr>
            <w:tcW w:w="3119" w:type="dxa"/>
            <w:vAlign w:val="top"/>
          </w:tcPr>
          <w:p w14:paraId="5CF09871" w14:textId="3A7ED33A" w:rsidR="00797282" w:rsidRPr="003C2932" w:rsidRDefault="00797282" w:rsidP="00797282">
            <w:pPr>
              <w:rPr>
                <w:rFonts w:cstheme="minorHAnsi"/>
              </w:rPr>
            </w:pPr>
          </w:p>
        </w:tc>
        <w:tc>
          <w:tcPr>
            <w:tcW w:w="1701" w:type="dxa"/>
            <w:vAlign w:val="top"/>
          </w:tcPr>
          <w:p w14:paraId="151521C9" w14:textId="77777777" w:rsidR="00797282" w:rsidRPr="00C34E0B" w:rsidRDefault="00797282" w:rsidP="00797282">
            <w:pPr>
              <w:rPr>
                <w:rFonts w:cstheme="minorHAnsi"/>
              </w:rPr>
            </w:pPr>
          </w:p>
        </w:tc>
        <w:tc>
          <w:tcPr>
            <w:tcW w:w="2037" w:type="dxa"/>
            <w:vAlign w:val="top"/>
          </w:tcPr>
          <w:p w14:paraId="66BDE3B9" w14:textId="77777777" w:rsidR="00797282" w:rsidRDefault="00797282" w:rsidP="00797282">
            <w:pPr>
              <w:rPr>
                <w:rFonts w:cstheme="minorHAnsi"/>
              </w:rPr>
            </w:pPr>
          </w:p>
        </w:tc>
        <w:tc>
          <w:tcPr>
            <w:tcW w:w="914" w:type="dxa"/>
            <w:vAlign w:val="top"/>
          </w:tcPr>
          <w:p w14:paraId="1DD629E5" w14:textId="77777777" w:rsidR="00797282" w:rsidRDefault="00797282" w:rsidP="00797282">
            <w:pPr>
              <w:rPr>
                <w:rFonts w:cstheme="minorHAnsi"/>
              </w:rPr>
            </w:pPr>
          </w:p>
        </w:tc>
        <w:tc>
          <w:tcPr>
            <w:tcW w:w="587" w:type="dxa"/>
            <w:vAlign w:val="top"/>
          </w:tcPr>
          <w:p w14:paraId="3C11E911" w14:textId="77777777" w:rsidR="00797282" w:rsidRDefault="00797282" w:rsidP="00797282"/>
        </w:tc>
        <w:tc>
          <w:tcPr>
            <w:tcW w:w="1030" w:type="dxa"/>
            <w:vAlign w:val="top"/>
          </w:tcPr>
          <w:p w14:paraId="162717D5" w14:textId="77777777" w:rsidR="00797282" w:rsidRDefault="00797282" w:rsidP="00797282">
            <w:pPr>
              <w:rPr>
                <w:rFonts w:cstheme="minorHAnsi"/>
              </w:rPr>
            </w:pPr>
          </w:p>
        </w:tc>
        <w:tc>
          <w:tcPr>
            <w:tcW w:w="2540" w:type="dxa"/>
            <w:vAlign w:val="top"/>
          </w:tcPr>
          <w:p w14:paraId="74C9F402" w14:textId="77777777" w:rsidR="00797282" w:rsidRDefault="00797282" w:rsidP="00797282">
            <w:pPr>
              <w:rPr>
                <w:rFonts w:cstheme="minorHAnsi"/>
              </w:rPr>
            </w:pPr>
          </w:p>
        </w:tc>
      </w:tr>
      <w:tr w:rsidR="009C23DA" w14:paraId="5F267CA6" w14:textId="77777777" w:rsidTr="009C23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79D54BAC" w14:textId="70C19D24" w:rsidR="00797282" w:rsidRPr="004A14AD" w:rsidRDefault="00797282" w:rsidP="00797282">
            <w:r>
              <w:t>3</w:t>
            </w:r>
          </w:p>
        </w:tc>
        <w:tc>
          <w:tcPr>
            <w:tcW w:w="709" w:type="dxa"/>
            <w:vAlign w:val="top"/>
          </w:tcPr>
          <w:p w14:paraId="750E11D6" w14:textId="4000CD6B" w:rsidR="00797282" w:rsidRPr="004A14AD" w:rsidRDefault="00797282" w:rsidP="00797282">
            <w:r w:rsidRPr="004A14AD">
              <w:t>0</w:t>
            </w:r>
            <w:r>
              <w:t>4</w:t>
            </w:r>
          </w:p>
        </w:tc>
        <w:tc>
          <w:tcPr>
            <w:tcW w:w="1275" w:type="dxa"/>
            <w:vAlign w:val="top"/>
          </w:tcPr>
          <w:p w14:paraId="37CF3488" w14:textId="4920FEA4" w:rsidR="00797282" w:rsidRPr="00462391" w:rsidRDefault="00797282" w:rsidP="00797282">
            <w:r w:rsidRPr="00EC44B8">
              <w:t>104:</w:t>
            </w:r>
            <w:r>
              <w:t>H51</w:t>
            </w:r>
          </w:p>
        </w:tc>
        <w:tc>
          <w:tcPr>
            <w:tcW w:w="1276" w:type="dxa"/>
          </w:tcPr>
          <w:p w14:paraId="130050CF" w14:textId="6BD3E88E" w:rsidR="00797282" w:rsidRDefault="00797282" w:rsidP="00797282">
            <w:r>
              <w:t>1-KV02</w:t>
            </w:r>
          </w:p>
        </w:tc>
        <w:tc>
          <w:tcPr>
            <w:tcW w:w="3119" w:type="dxa"/>
            <w:vAlign w:val="top"/>
          </w:tcPr>
          <w:p w14:paraId="231F0D90" w14:textId="02F1D836" w:rsidR="00797282" w:rsidRPr="003C2932" w:rsidRDefault="00797282" w:rsidP="00797282">
            <w:r>
              <w:t>Fontänanläggning</w:t>
            </w:r>
          </w:p>
        </w:tc>
        <w:tc>
          <w:tcPr>
            <w:tcW w:w="1701" w:type="dxa"/>
            <w:vAlign w:val="top"/>
          </w:tcPr>
          <w:p w14:paraId="79582414" w14:textId="65EC0D75" w:rsidR="00797282" w:rsidRPr="00C34E0B" w:rsidRDefault="00797282" w:rsidP="00797282">
            <w:r>
              <w:t>Kallvatten</w:t>
            </w:r>
          </w:p>
        </w:tc>
        <w:tc>
          <w:tcPr>
            <w:tcW w:w="2037" w:type="dxa"/>
            <w:vAlign w:val="top"/>
          </w:tcPr>
          <w:p w14:paraId="456CFA24" w14:textId="3D73B100" w:rsidR="00797282" w:rsidRPr="00EC44B8" w:rsidRDefault="00797282" w:rsidP="00797282">
            <w:r w:rsidRPr="00D97F06">
              <w:t>1-</w:t>
            </w:r>
            <w:r>
              <w:t>KV02</w:t>
            </w:r>
            <w:r w:rsidRPr="00D97F06">
              <w:t>-</w:t>
            </w:r>
            <w:r w:rsidRPr="00BF2D3A">
              <w:t>10</w:t>
            </w:r>
            <w:r>
              <w:t>4H51-</w:t>
            </w:r>
            <w:r w:rsidRPr="00D97F06">
              <w:t>M</w:t>
            </w:r>
            <w:r>
              <w:t>F</w:t>
            </w:r>
            <w:r w:rsidRPr="00D97F06">
              <w:t>61</w:t>
            </w:r>
          </w:p>
        </w:tc>
        <w:tc>
          <w:tcPr>
            <w:tcW w:w="914" w:type="dxa"/>
          </w:tcPr>
          <w:p w14:paraId="5809D772" w14:textId="56EC88D5" w:rsidR="00797282" w:rsidRDefault="00797282" w:rsidP="00797282">
            <w:r>
              <w:t>1-AL041</w:t>
            </w:r>
          </w:p>
        </w:tc>
        <w:tc>
          <w:tcPr>
            <w:tcW w:w="587" w:type="dxa"/>
            <w:vAlign w:val="top"/>
          </w:tcPr>
          <w:p w14:paraId="00C5200F" w14:textId="6A5A8977" w:rsidR="00797282" w:rsidRDefault="00797282" w:rsidP="00797282">
            <w:r>
              <w:t>28</w:t>
            </w:r>
          </w:p>
        </w:tc>
        <w:tc>
          <w:tcPr>
            <w:tcW w:w="1030" w:type="dxa"/>
            <w:vAlign w:val="top"/>
          </w:tcPr>
          <w:p w14:paraId="256B7EEC" w14:textId="3C4313D8" w:rsidR="00797282" w:rsidRDefault="00797282" w:rsidP="00797282">
            <w:r>
              <w:t>78847525</w:t>
            </w:r>
          </w:p>
        </w:tc>
        <w:tc>
          <w:tcPr>
            <w:tcW w:w="2540" w:type="dxa"/>
            <w:vAlign w:val="top"/>
          </w:tcPr>
          <w:p w14:paraId="27F0E24D" w14:textId="08DB9700" w:rsidR="00797282" w:rsidRDefault="00797282" w:rsidP="00797282"/>
        </w:tc>
      </w:tr>
      <w:tr w:rsidR="00006DDE" w14:paraId="1BAFF788" w14:textId="77777777" w:rsidTr="009C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46B65F52" w14:textId="4EB64F09" w:rsidR="00797282" w:rsidRPr="004A14AD" w:rsidRDefault="00797282" w:rsidP="00797282">
            <w:r>
              <w:t>3</w:t>
            </w:r>
          </w:p>
        </w:tc>
        <w:tc>
          <w:tcPr>
            <w:tcW w:w="709" w:type="dxa"/>
            <w:vAlign w:val="top"/>
          </w:tcPr>
          <w:p w14:paraId="48A467A7" w14:textId="44352AC3" w:rsidR="00797282" w:rsidRPr="004A14AD" w:rsidRDefault="00797282" w:rsidP="00797282">
            <w:r w:rsidRPr="004A14AD">
              <w:t>0</w:t>
            </w:r>
            <w:r>
              <w:t>4</w:t>
            </w:r>
          </w:p>
        </w:tc>
        <w:tc>
          <w:tcPr>
            <w:tcW w:w="1275" w:type="dxa"/>
            <w:vAlign w:val="top"/>
          </w:tcPr>
          <w:p w14:paraId="6629443D" w14:textId="56CFEC3C" w:rsidR="00797282" w:rsidRPr="00462391" w:rsidRDefault="00797282" w:rsidP="00797282">
            <w:proofErr w:type="gramStart"/>
            <w:r w:rsidRPr="00EC44B8">
              <w:t>104:</w:t>
            </w:r>
            <w:r>
              <w:t>O</w:t>
            </w:r>
            <w:proofErr w:type="gramEnd"/>
            <w:r>
              <w:t>11</w:t>
            </w:r>
          </w:p>
        </w:tc>
        <w:tc>
          <w:tcPr>
            <w:tcW w:w="1276" w:type="dxa"/>
          </w:tcPr>
          <w:p w14:paraId="5973EAF0" w14:textId="1A3525DC" w:rsidR="00797282" w:rsidRDefault="00797282" w:rsidP="00797282">
            <w:r>
              <w:t>1-KV02</w:t>
            </w:r>
          </w:p>
        </w:tc>
        <w:tc>
          <w:tcPr>
            <w:tcW w:w="3119" w:type="dxa"/>
            <w:vAlign w:val="top"/>
          </w:tcPr>
          <w:p w14:paraId="582BB871" w14:textId="5DF8B514" w:rsidR="00797282" w:rsidRPr="003C2932" w:rsidRDefault="00797282" w:rsidP="00797282">
            <w:r>
              <w:t>HG 1:03 Nödkyla KA1</w:t>
            </w:r>
          </w:p>
        </w:tc>
        <w:tc>
          <w:tcPr>
            <w:tcW w:w="1701" w:type="dxa"/>
            <w:vAlign w:val="top"/>
          </w:tcPr>
          <w:p w14:paraId="204FB08D" w14:textId="07274566" w:rsidR="00797282" w:rsidRPr="00C34E0B" w:rsidRDefault="00797282" w:rsidP="00797282">
            <w:r w:rsidRPr="003A6ECF">
              <w:t>Kallvatten</w:t>
            </w:r>
          </w:p>
        </w:tc>
        <w:tc>
          <w:tcPr>
            <w:tcW w:w="2037" w:type="dxa"/>
            <w:vAlign w:val="top"/>
          </w:tcPr>
          <w:p w14:paraId="2C34E179" w14:textId="2EF7EDCE" w:rsidR="00797282" w:rsidRPr="00EC44B8" w:rsidRDefault="00797282" w:rsidP="00797282">
            <w:r>
              <w:t>1-KV02-104O11-MF61</w:t>
            </w:r>
          </w:p>
        </w:tc>
        <w:tc>
          <w:tcPr>
            <w:tcW w:w="914" w:type="dxa"/>
            <w:vAlign w:val="top"/>
          </w:tcPr>
          <w:p w14:paraId="2FDDF0CA" w14:textId="529FDBE8" w:rsidR="00797282" w:rsidRDefault="00797282" w:rsidP="00797282">
            <w:r w:rsidRPr="004A109B">
              <w:t>1-AL041</w:t>
            </w:r>
          </w:p>
        </w:tc>
        <w:tc>
          <w:tcPr>
            <w:tcW w:w="587" w:type="dxa"/>
            <w:vAlign w:val="top"/>
          </w:tcPr>
          <w:p w14:paraId="03BAA70B" w14:textId="5A49AE0D" w:rsidR="00797282" w:rsidRDefault="00797282" w:rsidP="00797282">
            <w:r>
              <w:t>30</w:t>
            </w:r>
          </w:p>
        </w:tc>
        <w:tc>
          <w:tcPr>
            <w:tcW w:w="1030" w:type="dxa"/>
            <w:vAlign w:val="top"/>
          </w:tcPr>
          <w:p w14:paraId="2AA6FA6F" w14:textId="04721F78" w:rsidR="00797282" w:rsidRDefault="00797282" w:rsidP="00797282">
            <w:r>
              <w:t>78816801</w:t>
            </w:r>
          </w:p>
        </w:tc>
        <w:tc>
          <w:tcPr>
            <w:tcW w:w="2540" w:type="dxa"/>
            <w:vAlign w:val="top"/>
          </w:tcPr>
          <w:p w14:paraId="62E238F5" w14:textId="5603353A" w:rsidR="00797282" w:rsidRDefault="00797282" w:rsidP="00797282"/>
        </w:tc>
      </w:tr>
      <w:tr w:rsidR="009C23DA" w14:paraId="58A99432" w14:textId="77777777" w:rsidTr="009C23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2138E927" w14:textId="4302E7E8" w:rsidR="00797282" w:rsidRPr="004A14AD" w:rsidRDefault="00797282" w:rsidP="00797282">
            <w:r>
              <w:t>3</w:t>
            </w:r>
          </w:p>
        </w:tc>
        <w:tc>
          <w:tcPr>
            <w:tcW w:w="709" w:type="dxa"/>
            <w:vAlign w:val="top"/>
          </w:tcPr>
          <w:p w14:paraId="065F6647" w14:textId="71A34FCA" w:rsidR="00797282" w:rsidRPr="004A14AD" w:rsidRDefault="00797282" w:rsidP="00797282">
            <w:r w:rsidRPr="004A14AD">
              <w:t>0</w:t>
            </w:r>
            <w:r>
              <w:t>4</w:t>
            </w:r>
          </w:p>
        </w:tc>
        <w:tc>
          <w:tcPr>
            <w:tcW w:w="1275" w:type="dxa"/>
            <w:vAlign w:val="top"/>
          </w:tcPr>
          <w:p w14:paraId="14E36F16" w14:textId="673B6C6B" w:rsidR="00797282" w:rsidRPr="00462391" w:rsidRDefault="00797282" w:rsidP="00797282">
            <w:proofErr w:type="gramStart"/>
            <w:r w:rsidRPr="00EC44B8">
              <w:t>104:</w:t>
            </w:r>
            <w:r>
              <w:t>K</w:t>
            </w:r>
            <w:proofErr w:type="gramEnd"/>
            <w:r>
              <w:t>31</w:t>
            </w:r>
          </w:p>
        </w:tc>
        <w:tc>
          <w:tcPr>
            <w:tcW w:w="1276" w:type="dxa"/>
          </w:tcPr>
          <w:p w14:paraId="12B58AAF" w14:textId="035FCE87" w:rsidR="00797282" w:rsidRDefault="00797282" w:rsidP="00797282">
            <w:r>
              <w:t>1-KV02</w:t>
            </w:r>
          </w:p>
        </w:tc>
        <w:tc>
          <w:tcPr>
            <w:tcW w:w="3119" w:type="dxa"/>
            <w:vAlign w:val="top"/>
          </w:tcPr>
          <w:p w14:paraId="742968CB" w14:textId="58F6E4D4" w:rsidR="00797282" w:rsidRPr="003C2932" w:rsidRDefault="00797282" w:rsidP="00797282">
            <w:r>
              <w:t xml:space="preserve">HG 1:03 </w:t>
            </w:r>
            <w:r w:rsidRPr="00C959FE">
              <w:t>Kallvatten</w:t>
            </w:r>
          </w:p>
        </w:tc>
        <w:tc>
          <w:tcPr>
            <w:tcW w:w="1701" w:type="dxa"/>
            <w:vAlign w:val="top"/>
          </w:tcPr>
          <w:p w14:paraId="73A630B9" w14:textId="339C3F04" w:rsidR="00797282" w:rsidRPr="00C34E0B" w:rsidRDefault="00797282" w:rsidP="00797282">
            <w:r w:rsidRPr="003A6ECF">
              <w:t>Kallvatten</w:t>
            </w:r>
          </w:p>
        </w:tc>
        <w:tc>
          <w:tcPr>
            <w:tcW w:w="2037" w:type="dxa"/>
            <w:vAlign w:val="top"/>
          </w:tcPr>
          <w:p w14:paraId="49A82883" w14:textId="6495F6F3" w:rsidR="00797282" w:rsidRPr="00041568" w:rsidRDefault="00797282" w:rsidP="00797282">
            <w:r>
              <w:t>1-KV02-104K31-MF61</w:t>
            </w:r>
          </w:p>
        </w:tc>
        <w:tc>
          <w:tcPr>
            <w:tcW w:w="914" w:type="dxa"/>
            <w:vAlign w:val="top"/>
          </w:tcPr>
          <w:p w14:paraId="2628876D" w14:textId="57797F1F" w:rsidR="00797282" w:rsidRDefault="00797282" w:rsidP="00797282">
            <w:r w:rsidRPr="004A109B">
              <w:t>1-AL041</w:t>
            </w:r>
          </w:p>
        </w:tc>
        <w:tc>
          <w:tcPr>
            <w:tcW w:w="587" w:type="dxa"/>
            <w:vAlign w:val="top"/>
          </w:tcPr>
          <w:p w14:paraId="5326F471" w14:textId="493FC862" w:rsidR="00797282" w:rsidRDefault="00797282" w:rsidP="00797282">
            <w:r>
              <w:t>31</w:t>
            </w:r>
          </w:p>
        </w:tc>
        <w:tc>
          <w:tcPr>
            <w:tcW w:w="1030" w:type="dxa"/>
            <w:vAlign w:val="top"/>
          </w:tcPr>
          <w:p w14:paraId="187C7E80" w14:textId="2B0EC749" w:rsidR="00797282" w:rsidRDefault="00797282" w:rsidP="00797282">
            <w:r>
              <w:t>78849017</w:t>
            </w:r>
          </w:p>
        </w:tc>
        <w:tc>
          <w:tcPr>
            <w:tcW w:w="2540" w:type="dxa"/>
            <w:vAlign w:val="top"/>
          </w:tcPr>
          <w:p w14:paraId="7B0DBA1B" w14:textId="1516477A" w:rsidR="00797282" w:rsidRDefault="00797282" w:rsidP="00797282"/>
        </w:tc>
      </w:tr>
      <w:tr w:rsidR="00006DDE" w14:paraId="0627BE81" w14:textId="77777777" w:rsidTr="009C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477A9D59" w14:textId="61878EBD" w:rsidR="00797282" w:rsidRPr="004A14AD" w:rsidRDefault="00797282" w:rsidP="00797282">
            <w:r>
              <w:t>3</w:t>
            </w:r>
          </w:p>
        </w:tc>
        <w:tc>
          <w:tcPr>
            <w:tcW w:w="709" w:type="dxa"/>
            <w:vAlign w:val="top"/>
          </w:tcPr>
          <w:p w14:paraId="084721D2" w14:textId="30FF26A7" w:rsidR="00797282" w:rsidRPr="004A14AD" w:rsidRDefault="00797282" w:rsidP="00797282">
            <w:r w:rsidRPr="004A14AD">
              <w:t>0</w:t>
            </w:r>
            <w:r>
              <w:t>4</w:t>
            </w:r>
          </w:p>
        </w:tc>
        <w:tc>
          <w:tcPr>
            <w:tcW w:w="1275" w:type="dxa"/>
            <w:vAlign w:val="top"/>
          </w:tcPr>
          <w:p w14:paraId="2BE9362E" w14:textId="51FC3FC4" w:rsidR="00797282" w:rsidRPr="00462391" w:rsidRDefault="00797282" w:rsidP="00797282">
            <w:proofErr w:type="gramStart"/>
            <w:r w:rsidRPr="00EC44B8">
              <w:t>104:</w:t>
            </w:r>
            <w:r>
              <w:t>K</w:t>
            </w:r>
            <w:proofErr w:type="gramEnd"/>
            <w:r>
              <w:t>31</w:t>
            </w:r>
          </w:p>
        </w:tc>
        <w:tc>
          <w:tcPr>
            <w:tcW w:w="1276" w:type="dxa"/>
          </w:tcPr>
          <w:p w14:paraId="7458B7FA" w14:textId="488337D1" w:rsidR="00797282" w:rsidRDefault="00797282" w:rsidP="00797282">
            <w:r>
              <w:t>1-VV02/VVC2</w:t>
            </w:r>
          </w:p>
        </w:tc>
        <w:tc>
          <w:tcPr>
            <w:tcW w:w="3119" w:type="dxa"/>
            <w:vAlign w:val="top"/>
          </w:tcPr>
          <w:p w14:paraId="2CD041BA" w14:textId="7CC0325B" w:rsidR="00797282" w:rsidRPr="003C2932" w:rsidRDefault="00797282" w:rsidP="00797282">
            <w:r>
              <w:t>HG</w:t>
            </w:r>
            <w:r w:rsidRPr="00756F33">
              <w:t xml:space="preserve"> 1:03</w:t>
            </w:r>
            <w:r>
              <w:t xml:space="preserve"> Varmvatten/VVC</w:t>
            </w:r>
          </w:p>
        </w:tc>
        <w:tc>
          <w:tcPr>
            <w:tcW w:w="1701" w:type="dxa"/>
            <w:vAlign w:val="top"/>
          </w:tcPr>
          <w:p w14:paraId="4C764D31" w14:textId="6A025AA8" w:rsidR="00797282" w:rsidRPr="00C34E0B" w:rsidRDefault="00797282" w:rsidP="00797282">
            <w:r>
              <w:t>Varmvatten/VVC</w:t>
            </w:r>
          </w:p>
        </w:tc>
        <w:tc>
          <w:tcPr>
            <w:tcW w:w="2037" w:type="dxa"/>
            <w:vAlign w:val="top"/>
          </w:tcPr>
          <w:p w14:paraId="717C3BB9" w14:textId="356A39C4" w:rsidR="00797282" w:rsidRPr="00041568" w:rsidRDefault="00797282" w:rsidP="00797282">
            <w:r>
              <w:t>1-VV02-104K31-ME61</w:t>
            </w:r>
          </w:p>
        </w:tc>
        <w:tc>
          <w:tcPr>
            <w:tcW w:w="914" w:type="dxa"/>
            <w:vAlign w:val="top"/>
          </w:tcPr>
          <w:p w14:paraId="24EC1535" w14:textId="6B0EA2FF" w:rsidR="00797282" w:rsidRDefault="00797282" w:rsidP="00797282">
            <w:r w:rsidRPr="004A109B">
              <w:t>1-AL041</w:t>
            </w:r>
          </w:p>
        </w:tc>
        <w:tc>
          <w:tcPr>
            <w:tcW w:w="587" w:type="dxa"/>
            <w:vAlign w:val="top"/>
          </w:tcPr>
          <w:p w14:paraId="460C09C3" w14:textId="5C952932" w:rsidR="00797282" w:rsidRDefault="00797282" w:rsidP="00797282">
            <w:r>
              <w:t>32</w:t>
            </w:r>
          </w:p>
        </w:tc>
        <w:tc>
          <w:tcPr>
            <w:tcW w:w="1030" w:type="dxa"/>
            <w:vAlign w:val="top"/>
          </w:tcPr>
          <w:p w14:paraId="56DF6ADC" w14:textId="009CAE7E" w:rsidR="00797282" w:rsidRDefault="00797282" w:rsidP="00797282">
            <w:r>
              <w:t>80761591</w:t>
            </w:r>
          </w:p>
        </w:tc>
        <w:tc>
          <w:tcPr>
            <w:tcW w:w="2540" w:type="dxa"/>
            <w:vAlign w:val="top"/>
          </w:tcPr>
          <w:p w14:paraId="54135EC6" w14:textId="12C0CA19" w:rsidR="00797282" w:rsidRDefault="00797282" w:rsidP="00797282"/>
        </w:tc>
      </w:tr>
      <w:tr w:rsidR="009C23DA" w14:paraId="6CAA1313" w14:textId="77777777" w:rsidTr="009C23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2B126D55" w14:textId="287BD23C" w:rsidR="00797282" w:rsidRPr="004A14AD" w:rsidRDefault="00797282" w:rsidP="00797282">
            <w:r>
              <w:t>3</w:t>
            </w:r>
          </w:p>
        </w:tc>
        <w:tc>
          <w:tcPr>
            <w:tcW w:w="709" w:type="dxa"/>
            <w:vAlign w:val="top"/>
          </w:tcPr>
          <w:p w14:paraId="31D2D720" w14:textId="0DCA75B6" w:rsidR="00797282" w:rsidRPr="004A14AD" w:rsidRDefault="00797282" w:rsidP="00797282">
            <w:r w:rsidRPr="004A14AD">
              <w:t>0</w:t>
            </w:r>
            <w:r>
              <w:t>4</w:t>
            </w:r>
          </w:p>
        </w:tc>
        <w:tc>
          <w:tcPr>
            <w:tcW w:w="1275" w:type="dxa"/>
            <w:vAlign w:val="top"/>
          </w:tcPr>
          <w:p w14:paraId="0093AE43" w14:textId="11264CDD" w:rsidR="00797282" w:rsidRPr="00EC44B8" w:rsidRDefault="00797282" w:rsidP="00797282">
            <w:proofErr w:type="gramStart"/>
            <w:r w:rsidRPr="00EC44B8">
              <w:t>104:</w:t>
            </w:r>
            <w:r>
              <w:t>J</w:t>
            </w:r>
            <w:proofErr w:type="gramEnd"/>
            <w:r>
              <w:t>31</w:t>
            </w:r>
          </w:p>
        </w:tc>
        <w:tc>
          <w:tcPr>
            <w:tcW w:w="1276" w:type="dxa"/>
          </w:tcPr>
          <w:p w14:paraId="006DA4B3" w14:textId="6A0AE222" w:rsidR="00797282" w:rsidRDefault="00797282" w:rsidP="00797282">
            <w:r>
              <w:t>1-KB03</w:t>
            </w:r>
          </w:p>
        </w:tc>
        <w:tc>
          <w:tcPr>
            <w:tcW w:w="3119" w:type="dxa"/>
            <w:vAlign w:val="top"/>
          </w:tcPr>
          <w:p w14:paraId="3C90E654" w14:textId="1092B0E5" w:rsidR="00797282" w:rsidRPr="003C2932" w:rsidRDefault="00797282" w:rsidP="00797282">
            <w:r>
              <w:t>HG</w:t>
            </w:r>
            <w:r w:rsidRPr="00756F33">
              <w:t xml:space="preserve"> 1:03</w:t>
            </w:r>
            <w:r>
              <w:t xml:space="preserve"> Kylaggregat KA1</w:t>
            </w:r>
          </w:p>
        </w:tc>
        <w:tc>
          <w:tcPr>
            <w:tcW w:w="1701" w:type="dxa"/>
            <w:vAlign w:val="top"/>
          </w:tcPr>
          <w:p w14:paraId="1DE101E1" w14:textId="217ED62E" w:rsidR="00797282" w:rsidRPr="00C34E0B" w:rsidRDefault="00797282" w:rsidP="00797282">
            <w:r>
              <w:t>Kyla</w:t>
            </w:r>
          </w:p>
        </w:tc>
        <w:tc>
          <w:tcPr>
            <w:tcW w:w="2037" w:type="dxa"/>
            <w:vAlign w:val="top"/>
          </w:tcPr>
          <w:p w14:paraId="5C11E01D" w14:textId="1278AF90" w:rsidR="00797282" w:rsidRPr="00041568" w:rsidRDefault="00797282" w:rsidP="00797282">
            <w:r>
              <w:t>1-KB03-104J31-ME61</w:t>
            </w:r>
          </w:p>
        </w:tc>
        <w:tc>
          <w:tcPr>
            <w:tcW w:w="914" w:type="dxa"/>
            <w:vAlign w:val="top"/>
          </w:tcPr>
          <w:p w14:paraId="34CFAE66" w14:textId="50B1FC20" w:rsidR="00797282" w:rsidRDefault="00797282" w:rsidP="00797282">
            <w:r w:rsidRPr="004A109B">
              <w:t>1-AL041</w:t>
            </w:r>
          </w:p>
        </w:tc>
        <w:tc>
          <w:tcPr>
            <w:tcW w:w="587" w:type="dxa"/>
            <w:vAlign w:val="top"/>
          </w:tcPr>
          <w:p w14:paraId="1E624E2E" w14:textId="5F3371E7" w:rsidR="00797282" w:rsidRDefault="00797282" w:rsidP="00797282">
            <w:r>
              <w:t>33</w:t>
            </w:r>
          </w:p>
        </w:tc>
        <w:tc>
          <w:tcPr>
            <w:tcW w:w="1030" w:type="dxa"/>
            <w:vAlign w:val="top"/>
          </w:tcPr>
          <w:p w14:paraId="3C5E0D5B" w14:textId="6DA35FE6" w:rsidR="00797282" w:rsidRDefault="00797282" w:rsidP="00797282">
            <w:r>
              <w:t>80761593</w:t>
            </w:r>
          </w:p>
        </w:tc>
        <w:tc>
          <w:tcPr>
            <w:tcW w:w="2540" w:type="dxa"/>
            <w:vAlign w:val="top"/>
          </w:tcPr>
          <w:p w14:paraId="7F33434E" w14:textId="77777777" w:rsidR="00797282" w:rsidRDefault="00797282" w:rsidP="00797282"/>
        </w:tc>
      </w:tr>
      <w:tr w:rsidR="00006DDE" w14:paraId="5786EA82" w14:textId="77777777" w:rsidTr="009C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0388A48F" w14:textId="313D1F04" w:rsidR="00797282" w:rsidRPr="004A14AD" w:rsidRDefault="00797282" w:rsidP="00797282">
            <w:r>
              <w:t>3</w:t>
            </w:r>
          </w:p>
        </w:tc>
        <w:tc>
          <w:tcPr>
            <w:tcW w:w="709" w:type="dxa"/>
            <w:vAlign w:val="top"/>
          </w:tcPr>
          <w:p w14:paraId="25BD2341" w14:textId="00D4ECAF" w:rsidR="00797282" w:rsidRPr="004A14AD" w:rsidRDefault="00797282" w:rsidP="00797282">
            <w:r w:rsidRPr="004A14AD">
              <w:t>0</w:t>
            </w:r>
            <w:r>
              <w:t>4</w:t>
            </w:r>
          </w:p>
        </w:tc>
        <w:tc>
          <w:tcPr>
            <w:tcW w:w="1275" w:type="dxa"/>
            <w:vAlign w:val="top"/>
          </w:tcPr>
          <w:p w14:paraId="63FE41F0" w14:textId="01A16443" w:rsidR="00797282" w:rsidRPr="00EC44B8" w:rsidRDefault="00797282" w:rsidP="00797282">
            <w:proofErr w:type="gramStart"/>
            <w:r w:rsidRPr="00EC44B8">
              <w:t>104:</w:t>
            </w:r>
            <w:r>
              <w:t>F</w:t>
            </w:r>
            <w:proofErr w:type="gramEnd"/>
            <w:r>
              <w:t>31</w:t>
            </w:r>
          </w:p>
        </w:tc>
        <w:tc>
          <w:tcPr>
            <w:tcW w:w="1276" w:type="dxa"/>
          </w:tcPr>
          <w:p w14:paraId="412E1E3E" w14:textId="52CA03D9" w:rsidR="00797282" w:rsidRDefault="00797282" w:rsidP="00797282">
            <w:r>
              <w:t>1-KV02</w:t>
            </w:r>
          </w:p>
        </w:tc>
        <w:tc>
          <w:tcPr>
            <w:tcW w:w="3119" w:type="dxa"/>
            <w:vAlign w:val="top"/>
          </w:tcPr>
          <w:p w14:paraId="2C347F69" w14:textId="2727E94E" w:rsidR="00797282" w:rsidRDefault="00797282" w:rsidP="00797282">
            <w:r>
              <w:t>HG 1:05 Nödkyla KA2</w:t>
            </w:r>
          </w:p>
        </w:tc>
        <w:tc>
          <w:tcPr>
            <w:tcW w:w="1701" w:type="dxa"/>
            <w:vAlign w:val="top"/>
          </w:tcPr>
          <w:p w14:paraId="7508B635" w14:textId="5BA3E0A2" w:rsidR="00797282" w:rsidRPr="00862AE8" w:rsidRDefault="00797282" w:rsidP="00797282">
            <w:r w:rsidRPr="003A6ECF">
              <w:t>Kallvatten</w:t>
            </w:r>
          </w:p>
        </w:tc>
        <w:tc>
          <w:tcPr>
            <w:tcW w:w="2037" w:type="dxa"/>
            <w:vAlign w:val="top"/>
          </w:tcPr>
          <w:p w14:paraId="6A431200" w14:textId="38ED9808" w:rsidR="00797282" w:rsidRPr="00D97F06" w:rsidRDefault="00797282" w:rsidP="00797282">
            <w:r>
              <w:t>1-KV02-104F31-MF61</w:t>
            </w:r>
          </w:p>
        </w:tc>
        <w:tc>
          <w:tcPr>
            <w:tcW w:w="914" w:type="dxa"/>
            <w:vAlign w:val="top"/>
          </w:tcPr>
          <w:p w14:paraId="2A1688DB" w14:textId="0DEE3FBA" w:rsidR="00797282" w:rsidRPr="0062257A" w:rsidRDefault="00797282" w:rsidP="00797282">
            <w:r w:rsidRPr="004A109B">
              <w:t>1-AL041</w:t>
            </w:r>
          </w:p>
        </w:tc>
        <w:tc>
          <w:tcPr>
            <w:tcW w:w="587" w:type="dxa"/>
            <w:vAlign w:val="top"/>
          </w:tcPr>
          <w:p w14:paraId="3D8D00E4" w14:textId="124CDC59" w:rsidR="00797282" w:rsidRDefault="00797282" w:rsidP="00797282">
            <w:r>
              <w:t>34</w:t>
            </w:r>
          </w:p>
        </w:tc>
        <w:tc>
          <w:tcPr>
            <w:tcW w:w="1030" w:type="dxa"/>
            <w:vAlign w:val="top"/>
          </w:tcPr>
          <w:p w14:paraId="656801AB" w14:textId="70D1B258" w:rsidR="00797282" w:rsidRDefault="00797282" w:rsidP="00797282">
            <w:r>
              <w:t>78849021</w:t>
            </w:r>
          </w:p>
        </w:tc>
        <w:tc>
          <w:tcPr>
            <w:tcW w:w="2540" w:type="dxa"/>
            <w:vAlign w:val="top"/>
          </w:tcPr>
          <w:p w14:paraId="6214EAF7" w14:textId="77777777" w:rsidR="00797282" w:rsidRDefault="00797282" w:rsidP="00797282"/>
        </w:tc>
      </w:tr>
      <w:tr w:rsidR="009C23DA" w14:paraId="4A909693" w14:textId="77777777" w:rsidTr="009C23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69ABA0CB" w14:textId="10DBA06B" w:rsidR="00797282" w:rsidRPr="004A14AD" w:rsidRDefault="00797282" w:rsidP="00797282">
            <w:r>
              <w:t>3</w:t>
            </w:r>
          </w:p>
        </w:tc>
        <w:tc>
          <w:tcPr>
            <w:tcW w:w="709" w:type="dxa"/>
            <w:vAlign w:val="top"/>
          </w:tcPr>
          <w:p w14:paraId="3E4FD7CD" w14:textId="5977F2D4" w:rsidR="00797282" w:rsidRPr="004A14AD" w:rsidRDefault="00797282" w:rsidP="00797282">
            <w:r w:rsidRPr="004A14AD">
              <w:t>0</w:t>
            </w:r>
            <w:r>
              <w:t>4</w:t>
            </w:r>
          </w:p>
        </w:tc>
        <w:tc>
          <w:tcPr>
            <w:tcW w:w="1275" w:type="dxa"/>
            <w:vAlign w:val="top"/>
          </w:tcPr>
          <w:p w14:paraId="1816B2EF" w14:textId="160FA47D" w:rsidR="00797282" w:rsidRPr="00EC44B8" w:rsidRDefault="00797282" w:rsidP="00797282">
            <w:proofErr w:type="gramStart"/>
            <w:r w:rsidRPr="00EC44B8">
              <w:t>104:</w:t>
            </w:r>
            <w:r>
              <w:t>A</w:t>
            </w:r>
            <w:proofErr w:type="gramEnd"/>
            <w:r>
              <w:t>61</w:t>
            </w:r>
          </w:p>
        </w:tc>
        <w:tc>
          <w:tcPr>
            <w:tcW w:w="1276" w:type="dxa"/>
            <w:vAlign w:val="top"/>
          </w:tcPr>
          <w:p w14:paraId="4625CC0B" w14:textId="7B97BC8D" w:rsidR="00797282" w:rsidRDefault="00797282" w:rsidP="00797282">
            <w:r w:rsidRPr="008D56C8">
              <w:t>1-VS03</w:t>
            </w:r>
          </w:p>
        </w:tc>
        <w:tc>
          <w:tcPr>
            <w:tcW w:w="3119" w:type="dxa"/>
            <w:vAlign w:val="top"/>
          </w:tcPr>
          <w:p w14:paraId="39DB3E09" w14:textId="64DC2516" w:rsidR="00797282" w:rsidRDefault="00797282" w:rsidP="00797282">
            <w:r>
              <w:t>HG</w:t>
            </w:r>
            <w:r w:rsidRPr="00756F33">
              <w:t xml:space="preserve"> 1:</w:t>
            </w:r>
            <w:r>
              <w:t>09</w:t>
            </w:r>
            <w:r w:rsidRPr="00862AE8">
              <w:t xml:space="preserve"> Ridåvärmare</w:t>
            </w:r>
          </w:p>
        </w:tc>
        <w:tc>
          <w:tcPr>
            <w:tcW w:w="1701" w:type="dxa"/>
            <w:vAlign w:val="top"/>
          </w:tcPr>
          <w:p w14:paraId="2AE7B67D" w14:textId="0FEEDCFB" w:rsidR="00797282" w:rsidRPr="00862AE8" w:rsidRDefault="00797282" w:rsidP="00797282">
            <w:r w:rsidRPr="00862AE8">
              <w:t xml:space="preserve">Värme </w:t>
            </w:r>
          </w:p>
        </w:tc>
        <w:tc>
          <w:tcPr>
            <w:tcW w:w="2037" w:type="dxa"/>
            <w:vAlign w:val="top"/>
          </w:tcPr>
          <w:p w14:paraId="16509D5F" w14:textId="44957DE4" w:rsidR="00797282" w:rsidRPr="00D97F06" w:rsidRDefault="00797282" w:rsidP="00797282">
            <w:r w:rsidRPr="00D97F06">
              <w:t>1-VS03-</w:t>
            </w:r>
            <w:r w:rsidRPr="00BF2D3A">
              <w:t>10</w:t>
            </w:r>
            <w:r>
              <w:t>4A61-</w:t>
            </w:r>
            <w:r w:rsidRPr="00D97F06">
              <w:t>ME61</w:t>
            </w:r>
          </w:p>
        </w:tc>
        <w:tc>
          <w:tcPr>
            <w:tcW w:w="914" w:type="dxa"/>
            <w:vAlign w:val="top"/>
          </w:tcPr>
          <w:p w14:paraId="2DB215B0" w14:textId="360B7C47" w:rsidR="00797282" w:rsidRPr="0062257A" w:rsidRDefault="00797282" w:rsidP="00797282">
            <w:r w:rsidRPr="0062257A">
              <w:t>1-AL041</w:t>
            </w:r>
          </w:p>
        </w:tc>
        <w:tc>
          <w:tcPr>
            <w:tcW w:w="587" w:type="dxa"/>
            <w:vAlign w:val="top"/>
          </w:tcPr>
          <w:p w14:paraId="23F6C20D" w14:textId="111DBEFD" w:rsidR="00797282" w:rsidRDefault="00797282" w:rsidP="00797282">
            <w:r>
              <w:t>35</w:t>
            </w:r>
          </w:p>
        </w:tc>
        <w:tc>
          <w:tcPr>
            <w:tcW w:w="1030" w:type="dxa"/>
            <w:vAlign w:val="top"/>
          </w:tcPr>
          <w:p w14:paraId="4C7F40A4" w14:textId="07262692" w:rsidR="00797282" w:rsidRDefault="009D70C8" w:rsidP="00797282">
            <w:r>
              <w:t>84601035</w:t>
            </w:r>
          </w:p>
        </w:tc>
        <w:tc>
          <w:tcPr>
            <w:tcW w:w="2540" w:type="dxa"/>
            <w:vAlign w:val="top"/>
          </w:tcPr>
          <w:p w14:paraId="48DFBE33" w14:textId="497355D5" w:rsidR="00797282" w:rsidRDefault="00797282" w:rsidP="00797282"/>
        </w:tc>
      </w:tr>
      <w:tr w:rsidR="00006DDE" w14:paraId="71844E8D" w14:textId="77777777" w:rsidTr="009C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01B4F8F0" w14:textId="54A5D2AE" w:rsidR="00797282" w:rsidRPr="004A14AD" w:rsidRDefault="00797282" w:rsidP="00797282">
            <w:r>
              <w:t>3</w:t>
            </w:r>
          </w:p>
        </w:tc>
        <w:tc>
          <w:tcPr>
            <w:tcW w:w="709" w:type="dxa"/>
            <w:vAlign w:val="top"/>
          </w:tcPr>
          <w:p w14:paraId="76FAB027" w14:textId="0ED44DAF" w:rsidR="00797282" w:rsidRPr="004A14AD" w:rsidRDefault="00797282" w:rsidP="00797282">
            <w:r w:rsidRPr="004A14AD">
              <w:t>0</w:t>
            </w:r>
            <w:r>
              <w:t>4</w:t>
            </w:r>
          </w:p>
        </w:tc>
        <w:tc>
          <w:tcPr>
            <w:tcW w:w="1275" w:type="dxa"/>
            <w:vAlign w:val="top"/>
          </w:tcPr>
          <w:p w14:paraId="0A44C288" w14:textId="404FF367" w:rsidR="00797282" w:rsidRPr="00462391" w:rsidRDefault="00797282" w:rsidP="00797282">
            <w:proofErr w:type="gramStart"/>
            <w:r w:rsidRPr="00EC44B8">
              <w:t>104:A</w:t>
            </w:r>
            <w:proofErr w:type="gramEnd"/>
            <w:r w:rsidRPr="00EC44B8">
              <w:t>12</w:t>
            </w:r>
          </w:p>
        </w:tc>
        <w:tc>
          <w:tcPr>
            <w:tcW w:w="1276" w:type="dxa"/>
            <w:vAlign w:val="top"/>
          </w:tcPr>
          <w:p w14:paraId="3B86896B" w14:textId="07295CF2" w:rsidR="00797282" w:rsidRDefault="00797282" w:rsidP="00797282">
            <w:r w:rsidRPr="008D56C8">
              <w:t>1-VS03</w:t>
            </w:r>
          </w:p>
        </w:tc>
        <w:tc>
          <w:tcPr>
            <w:tcW w:w="3119" w:type="dxa"/>
            <w:vAlign w:val="top"/>
          </w:tcPr>
          <w:p w14:paraId="0AE78059" w14:textId="7AF24679" w:rsidR="00797282" w:rsidRPr="003C2932" w:rsidRDefault="00797282" w:rsidP="00797282">
            <w:r>
              <w:t>HG</w:t>
            </w:r>
            <w:r w:rsidRPr="00756F33">
              <w:t xml:space="preserve"> 1:</w:t>
            </w:r>
            <w:r>
              <w:t>10</w:t>
            </w:r>
            <w:r w:rsidRPr="00862AE8">
              <w:t xml:space="preserve"> Ridåvärmare</w:t>
            </w:r>
          </w:p>
        </w:tc>
        <w:tc>
          <w:tcPr>
            <w:tcW w:w="1701" w:type="dxa"/>
            <w:vAlign w:val="top"/>
          </w:tcPr>
          <w:p w14:paraId="6E339EDC" w14:textId="7BA1F988" w:rsidR="00797282" w:rsidRPr="00C34E0B" w:rsidRDefault="00797282" w:rsidP="00797282">
            <w:r w:rsidRPr="00862AE8">
              <w:t xml:space="preserve">Värme </w:t>
            </w:r>
          </w:p>
        </w:tc>
        <w:tc>
          <w:tcPr>
            <w:tcW w:w="2037" w:type="dxa"/>
            <w:vAlign w:val="top"/>
          </w:tcPr>
          <w:p w14:paraId="4D625788" w14:textId="4C3A204A" w:rsidR="00797282" w:rsidRPr="00041568" w:rsidRDefault="00797282" w:rsidP="00797282">
            <w:r w:rsidRPr="00D97F06">
              <w:t>1-VS03-</w:t>
            </w:r>
            <w:r w:rsidRPr="00BF2D3A">
              <w:t>10</w:t>
            </w:r>
            <w:r>
              <w:t>4A12-</w:t>
            </w:r>
            <w:r w:rsidRPr="00D97F06">
              <w:t>ME61</w:t>
            </w:r>
          </w:p>
        </w:tc>
        <w:tc>
          <w:tcPr>
            <w:tcW w:w="914" w:type="dxa"/>
            <w:vAlign w:val="top"/>
          </w:tcPr>
          <w:p w14:paraId="3BBDE255" w14:textId="1C7B0425" w:rsidR="00797282" w:rsidRDefault="00797282" w:rsidP="00797282">
            <w:r w:rsidRPr="0062257A">
              <w:t>1-AL041</w:t>
            </w:r>
          </w:p>
        </w:tc>
        <w:tc>
          <w:tcPr>
            <w:tcW w:w="587" w:type="dxa"/>
            <w:vAlign w:val="top"/>
          </w:tcPr>
          <w:p w14:paraId="50C4CEC0" w14:textId="26D4857E" w:rsidR="00797282" w:rsidRDefault="00797282" w:rsidP="00797282">
            <w:r>
              <w:t>36</w:t>
            </w:r>
          </w:p>
        </w:tc>
        <w:tc>
          <w:tcPr>
            <w:tcW w:w="1030" w:type="dxa"/>
            <w:vAlign w:val="top"/>
          </w:tcPr>
          <w:p w14:paraId="293C8D7E" w14:textId="6D2CEAF3" w:rsidR="00797282" w:rsidRDefault="002102E9" w:rsidP="00797282">
            <w:r w:rsidRPr="002102E9">
              <w:t>80735894</w:t>
            </w:r>
          </w:p>
        </w:tc>
        <w:tc>
          <w:tcPr>
            <w:tcW w:w="2540" w:type="dxa"/>
            <w:vAlign w:val="top"/>
          </w:tcPr>
          <w:p w14:paraId="130CEA47" w14:textId="6F3E4DD5" w:rsidR="00797282" w:rsidRDefault="00797282" w:rsidP="00797282"/>
        </w:tc>
      </w:tr>
      <w:tr w:rsidR="009C23DA" w14:paraId="0F71EC32" w14:textId="77777777" w:rsidTr="009C23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5779D398" w14:textId="789044AF" w:rsidR="00797282" w:rsidRPr="004A14AD" w:rsidRDefault="00797282" w:rsidP="00797282">
            <w:r>
              <w:t>3</w:t>
            </w:r>
          </w:p>
        </w:tc>
        <w:tc>
          <w:tcPr>
            <w:tcW w:w="709" w:type="dxa"/>
            <w:vAlign w:val="top"/>
          </w:tcPr>
          <w:p w14:paraId="48D249A1" w14:textId="2A45EBF5" w:rsidR="00797282" w:rsidRPr="004A14AD" w:rsidRDefault="00797282" w:rsidP="00797282">
            <w:r w:rsidRPr="004A14AD">
              <w:t>0</w:t>
            </w:r>
            <w:r>
              <w:t>4</w:t>
            </w:r>
          </w:p>
        </w:tc>
        <w:tc>
          <w:tcPr>
            <w:tcW w:w="1275" w:type="dxa"/>
            <w:vAlign w:val="top"/>
          </w:tcPr>
          <w:p w14:paraId="465F858C" w14:textId="6F527A1F" w:rsidR="00797282" w:rsidRPr="00462391" w:rsidRDefault="00797282" w:rsidP="00797282">
            <w:proofErr w:type="gramStart"/>
            <w:r w:rsidRPr="00EC44B8">
              <w:t>104:</w:t>
            </w:r>
            <w:r>
              <w:t>P</w:t>
            </w:r>
            <w:proofErr w:type="gramEnd"/>
            <w:r>
              <w:t>51</w:t>
            </w:r>
          </w:p>
        </w:tc>
        <w:tc>
          <w:tcPr>
            <w:tcW w:w="1276" w:type="dxa"/>
            <w:vAlign w:val="top"/>
          </w:tcPr>
          <w:p w14:paraId="7D91182A" w14:textId="58DF5CCC" w:rsidR="00797282" w:rsidRDefault="00797282" w:rsidP="00797282">
            <w:r w:rsidRPr="008D56C8">
              <w:t>1-VS03</w:t>
            </w:r>
          </w:p>
        </w:tc>
        <w:tc>
          <w:tcPr>
            <w:tcW w:w="3119" w:type="dxa"/>
            <w:vAlign w:val="top"/>
          </w:tcPr>
          <w:p w14:paraId="59932074" w14:textId="23AB4C0B" w:rsidR="00797282" w:rsidRPr="003C2932" w:rsidRDefault="00797282" w:rsidP="00797282">
            <w:r>
              <w:t>HG</w:t>
            </w:r>
            <w:r w:rsidRPr="00756F33">
              <w:t xml:space="preserve"> 1:</w:t>
            </w:r>
            <w:r>
              <w:t>11</w:t>
            </w:r>
            <w:r w:rsidRPr="00862AE8">
              <w:t xml:space="preserve"> Ridåvärmare</w:t>
            </w:r>
          </w:p>
        </w:tc>
        <w:tc>
          <w:tcPr>
            <w:tcW w:w="1701" w:type="dxa"/>
            <w:vAlign w:val="top"/>
          </w:tcPr>
          <w:p w14:paraId="7C50DEC0" w14:textId="07314AB9" w:rsidR="00797282" w:rsidRPr="00C34E0B" w:rsidRDefault="00797282" w:rsidP="00797282">
            <w:r w:rsidRPr="00862AE8">
              <w:t xml:space="preserve">Värme </w:t>
            </w:r>
          </w:p>
        </w:tc>
        <w:tc>
          <w:tcPr>
            <w:tcW w:w="2037" w:type="dxa"/>
            <w:vAlign w:val="top"/>
          </w:tcPr>
          <w:p w14:paraId="457E5912" w14:textId="5554EFA3" w:rsidR="00797282" w:rsidRPr="00041568" w:rsidRDefault="00797282" w:rsidP="00797282">
            <w:r w:rsidRPr="00D97F06">
              <w:t>1-VS03-</w:t>
            </w:r>
            <w:r w:rsidRPr="00BF2D3A">
              <w:t>10</w:t>
            </w:r>
            <w:r>
              <w:t>4P51-</w:t>
            </w:r>
            <w:r w:rsidRPr="00D97F06">
              <w:t>ME61</w:t>
            </w:r>
          </w:p>
        </w:tc>
        <w:tc>
          <w:tcPr>
            <w:tcW w:w="914" w:type="dxa"/>
            <w:vAlign w:val="top"/>
          </w:tcPr>
          <w:p w14:paraId="576453A8" w14:textId="365AC234" w:rsidR="00797282" w:rsidRDefault="00797282" w:rsidP="00797282">
            <w:r w:rsidRPr="0062257A">
              <w:t>1-AL041</w:t>
            </w:r>
          </w:p>
        </w:tc>
        <w:tc>
          <w:tcPr>
            <w:tcW w:w="587" w:type="dxa"/>
            <w:vAlign w:val="top"/>
          </w:tcPr>
          <w:p w14:paraId="1B2BE1FB" w14:textId="47A629C9" w:rsidR="00797282" w:rsidRDefault="00797282" w:rsidP="00797282">
            <w:r>
              <w:t>37</w:t>
            </w:r>
          </w:p>
        </w:tc>
        <w:tc>
          <w:tcPr>
            <w:tcW w:w="1030" w:type="dxa"/>
            <w:vAlign w:val="top"/>
          </w:tcPr>
          <w:p w14:paraId="7D8916DF" w14:textId="4D3C99A0" w:rsidR="00797282" w:rsidRDefault="00797282" w:rsidP="00797282">
            <w:r>
              <w:t>80845084</w:t>
            </w:r>
          </w:p>
        </w:tc>
        <w:tc>
          <w:tcPr>
            <w:tcW w:w="2540" w:type="dxa"/>
            <w:vAlign w:val="top"/>
          </w:tcPr>
          <w:p w14:paraId="0F3F6E2A" w14:textId="4A824682" w:rsidR="00797282" w:rsidRDefault="00797282" w:rsidP="00797282"/>
        </w:tc>
      </w:tr>
      <w:tr w:rsidR="00006DDE" w14:paraId="67BAE481" w14:textId="77777777" w:rsidTr="009C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7E83DBED" w14:textId="51A7E7DB" w:rsidR="00797282" w:rsidRPr="00CA577C" w:rsidRDefault="00797282" w:rsidP="00797282">
            <w:r w:rsidRPr="00CA577C">
              <w:t>3</w:t>
            </w:r>
          </w:p>
        </w:tc>
        <w:tc>
          <w:tcPr>
            <w:tcW w:w="709" w:type="dxa"/>
          </w:tcPr>
          <w:p w14:paraId="61169D56" w14:textId="42958E60" w:rsidR="00797282" w:rsidRPr="00CA577C" w:rsidRDefault="00797282" w:rsidP="00797282">
            <w:r w:rsidRPr="00CA577C">
              <w:t>04</w:t>
            </w:r>
          </w:p>
        </w:tc>
        <w:tc>
          <w:tcPr>
            <w:tcW w:w="1275" w:type="dxa"/>
          </w:tcPr>
          <w:p w14:paraId="3B9EE819" w14:textId="7A601BC0" w:rsidR="00797282" w:rsidRPr="00CA577C" w:rsidRDefault="00797282" w:rsidP="00797282">
            <w:proofErr w:type="gramStart"/>
            <w:r w:rsidRPr="00CA577C">
              <w:t>104:F</w:t>
            </w:r>
            <w:proofErr w:type="gramEnd"/>
            <w:r w:rsidRPr="00CA577C">
              <w:t>31</w:t>
            </w:r>
          </w:p>
        </w:tc>
        <w:tc>
          <w:tcPr>
            <w:tcW w:w="1276" w:type="dxa"/>
          </w:tcPr>
          <w:p w14:paraId="5A3AEA96" w14:textId="54158B6F" w:rsidR="00797282" w:rsidRPr="00CA577C" w:rsidRDefault="00797282" w:rsidP="00797282">
            <w:r w:rsidRPr="00CA577C">
              <w:t>1-KB03</w:t>
            </w:r>
          </w:p>
        </w:tc>
        <w:tc>
          <w:tcPr>
            <w:tcW w:w="3119" w:type="dxa"/>
          </w:tcPr>
          <w:p w14:paraId="21465EBA" w14:textId="599316BC" w:rsidR="00797282" w:rsidRPr="00CA577C" w:rsidRDefault="00797282" w:rsidP="00797282">
            <w:r w:rsidRPr="00CA577C">
              <w:t>HG 1:05 Kylaggregat KA2</w:t>
            </w:r>
          </w:p>
        </w:tc>
        <w:tc>
          <w:tcPr>
            <w:tcW w:w="1701" w:type="dxa"/>
          </w:tcPr>
          <w:p w14:paraId="23ACBE11" w14:textId="7ADC1C56" w:rsidR="00797282" w:rsidRPr="00CA577C" w:rsidRDefault="00797282" w:rsidP="00797282">
            <w:r w:rsidRPr="00CA577C">
              <w:t>Kyla</w:t>
            </w:r>
          </w:p>
        </w:tc>
        <w:tc>
          <w:tcPr>
            <w:tcW w:w="2037" w:type="dxa"/>
          </w:tcPr>
          <w:p w14:paraId="35046A5E" w14:textId="76FE6190" w:rsidR="00797282" w:rsidRPr="00CA577C" w:rsidRDefault="00797282" w:rsidP="00797282">
            <w:r w:rsidRPr="00CA577C">
              <w:t>1-KB03-104F31-ME61</w:t>
            </w:r>
          </w:p>
        </w:tc>
        <w:tc>
          <w:tcPr>
            <w:tcW w:w="914" w:type="dxa"/>
          </w:tcPr>
          <w:p w14:paraId="057169F9" w14:textId="009E57B6" w:rsidR="00797282" w:rsidRPr="00CA577C" w:rsidRDefault="00797282" w:rsidP="00797282">
            <w:r w:rsidRPr="00CA577C">
              <w:t>1-AL041</w:t>
            </w:r>
          </w:p>
        </w:tc>
        <w:tc>
          <w:tcPr>
            <w:tcW w:w="587" w:type="dxa"/>
          </w:tcPr>
          <w:p w14:paraId="6AFB366B" w14:textId="55D9B9A6" w:rsidR="00797282" w:rsidRPr="00CA577C" w:rsidRDefault="00797282" w:rsidP="00797282">
            <w:r w:rsidRPr="00CA577C">
              <w:t>45</w:t>
            </w:r>
          </w:p>
        </w:tc>
        <w:tc>
          <w:tcPr>
            <w:tcW w:w="1030" w:type="dxa"/>
          </w:tcPr>
          <w:p w14:paraId="42639338" w14:textId="6A0FBA5A" w:rsidR="00797282" w:rsidRPr="00CA577C" w:rsidRDefault="00797282" w:rsidP="00797282">
            <w:r w:rsidRPr="00CA577C">
              <w:t>80947486</w:t>
            </w:r>
          </w:p>
        </w:tc>
        <w:tc>
          <w:tcPr>
            <w:tcW w:w="2540" w:type="dxa"/>
          </w:tcPr>
          <w:p w14:paraId="01139800" w14:textId="77777777" w:rsidR="00797282" w:rsidRPr="00CA577C" w:rsidRDefault="00797282" w:rsidP="00797282"/>
        </w:tc>
      </w:tr>
      <w:tr w:rsidR="009C23DA" w14:paraId="3588073C" w14:textId="77777777" w:rsidTr="009C23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35B797C9" w14:textId="5A178555" w:rsidR="00797282" w:rsidRDefault="00797282" w:rsidP="00797282">
            <w:pPr>
              <w:rPr>
                <w:highlight w:val="yellow"/>
              </w:rPr>
            </w:pPr>
            <w:r>
              <w:t>3</w:t>
            </w:r>
          </w:p>
        </w:tc>
        <w:tc>
          <w:tcPr>
            <w:tcW w:w="709" w:type="dxa"/>
            <w:vAlign w:val="top"/>
          </w:tcPr>
          <w:p w14:paraId="5F46D97A" w14:textId="013DB0E3" w:rsidR="00797282" w:rsidRPr="00864F3A" w:rsidRDefault="00797282" w:rsidP="00797282">
            <w:r w:rsidRPr="00864F3A">
              <w:t>04</w:t>
            </w:r>
          </w:p>
        </w:tc>
        <w:tc>
          <w:tcPr>
            <w:tcW w:w="1275" w:type="dxa"/>
            <w:vAlign w:val="top"/>
          </w:tcPr>
          <w:p w14:paraId="3C1206E5" w14:textId="089C91CC" w:rsidR="00797282" w:rsidRPr="00CC318D" w:rsidRDefault="00797282" w:rsidP="00797282">
            <w:pPr>
              <w:rPr>
                <w:highlight w:val="yellow"/>
              </w:rPr>
            </w:pPr>
            <w:proofErr w:type="gramStart"/>
            <w:r w:rsidRPr="00EC44B8">
              <w:t>10</w:t>
            </w:r>
            <w:r>
              <w:t>4</w:t>
            </w:r>
            <w:r w:rsidRPr="00EC44B8">
              <w:t>:</w:t>
            </w:r>
            <w:r>
              <w:t>B</w:t>
            </w:r>
            <w:proofErr w:type="gramEnd"/>
            <w:r>
              <w:t>51</w:t>
            </w:r>
          </w:p>
        </w:tc>
        <w:tc>
          <w:tcPr>
            <w:tcW w:w="1276" w:type="dxa"/>
          </w:tcPr>
          <w:p w14:paraId="1A9F5669" w14:textId="753765CB" w:rsidR="00797282" w:rsidRPr="00CC318D" w:rsidRDefault="00797282" w:rsidP="00797282">
            <w:pPr>
              <w:rPr>
                <w:highlight w:val="yellow"/>
              </w:rPr>
            </w:pPr>
            <w:r>
              <w:t>1-KV02</w:t>
            </w:r>
          </w:p>
        </w:tc>
        <w:tc>
          <w:tcPr>
            <w:tcW w:w="3119" w:type="dxa"/>
            <w:vAlign w:val="top"/>
          </w:tcPr>
          <w:p w14:paraId="6DC2BE1A" w14:textId="55F0EB35" w:rsidR="00797282" w:rsidRPr="00CC318D" w:rsidRDefault="00797282" w:rsidP="00797282">
            <w:pPr>
              <w:rPr>
                <w:highlight w:val="yellow"/>
              </w:rPr>
            </w:pPr>
            <w:r>
              <w:t xml:space="preserve">HG 1:07 </w:t>
            </w:r>
            <w:r w:rsidRPr="00C959FE">
              <w:t>Kallvatten</w:t>
            </w:r>
          </w:p>
        </w:tc>
        <w:tc>
          <w:tcPr>
            <w:tcW w:w="1701" w:type="dxa"/>
            <w:vAlign w:val="top"/>
          </w:tcPr>
          <w:p w14:paraId="6303E1FB" w14:textId="3372B8D6" w:rsidR="00797282" w:rsidRPr="00CC318D" w:rsidRDefault="00797282" w:rsidP="00797282">
            <w:pPr>
              <w:rPr>
                <w:highlight w:val="yellow"/>
              </w:rPr>
            </w:pPr>
            <w:r w:rsidRPr="003A6ECF">
              <w:t>Kallvatten</w:t>
            </w:r>
          </w:p>
        </w:tc>
        <w:tc>
          <w:tcPr>
            <w:tcW w:w="2037" w:type="dxa"/>
            <w:vAlign w:val="top"/>
          </w:tcPr>
          <w:p w14:paraId="270141D0" w14:textId="798B840D" w:rsidR="00797282" w:rsidRPr="00CC318D" w:rsidRDefault="00797282" w:rsidP="00797282">
            <w:pPr>
              <w:rPr>
                <w:highlight w:val="yellow"/>
              </w:rPr>
            </w:pPr>
            <w:r>
              <w:t>1-KV02-</w:t>
            </w:r>
            <w:r w:rsidRPr="00EC44B8">
              <w:t>10</w:t>
            </w:r>
            <w:r>
              <w:t>4B51-MF61</w:t>
            </w:r>
          </w:p>
        </w:tc>
        <w:tc>
          <w:tcPr>
            <w:tcW w:w="914" w:type="dxa"/>
            <w:vAlign w:val="top"/>
          </w:tcPr>
          <w:p w14:paraId="7646840D" w14:textId="5D34A77D" w:rsidR="00797282" w:rsidRPr="00864F3A" w:rsidRDefault="00797282" w:rsidP="00797282">
            <w:r w:rsidRPr="00864F3A">
              <w:t>1-AL041</w:t>
            </w:r>
          </w:p>
        </w:tc>
        <w:tc>
          <w:tcPr>
            <w:tcW w:w="587" w:type="dxa"/>
            <w:vAlign w:val="top"/>
          </w:tcPr>
          <w:p w14:paraId="0A44EF78" w14:textId="3AB89A5A" w:rsidR="00797282" w:rsidRPr="006233A0" w:rsidRDefault="00797282" w:rsidP="00797282">
            <w:r w:rsidRPr="006233A0">
              <w:t>57</w:t>
            </w:r>
          </w:p>
        </w:tc>
        <w:tc>
          <w:tcPr>
            <w:tcW w:w="1030" w:type="dxa"/>
            <w:vAlign w:val="top"/>
          </w:tcPr>
          <w:p w14:paraId="11A3951B" w14:textId="71C8385B" w:rsidR="00797282" w:rsidRPr="006233A0" w:rsidRDefault="00797282" w:rsidP="00797282">
            <w:r w:rsidRPr="006233A0">
              <w:t>80983384</w:t>
            </w:r>
          </w:p>
        </w:tc>
        <w:tc>
          <w:tcPr>
            <w:tcW w:w="2540" w:type="dxa"/>
            <w:vAlign w:val="top"/>
          </w:tcPr>
          <w:p w14:paraId="4B9BDD5D" w14:textId="1390A193" w:rsidR="00797282" w:rsidRPr="006233A0" w:rsidRDefault="00797282" w:rsidP="00797282"/>
        </w:tc>
      </w:tr>
      <w:tr w:rsidR="00006DDE" w14:paraId="7AE865A1" w14:textId="77777777" w:rsidTr="009C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32BBA5C8" w14:textId="5197FACD" w:rsidR="00797282" w:rsidRDefault="00797282" w:rsidP="00797282">
            <w:pPr>
              <w:rPr>
                <w:highlight w:val="yellow"/>
              </w:rPr>
            </w:pPr>
            <w:r>
              <w:t>3</w:t>
            </w:r>
          </w:p>
        </w:tc>
        <w:tc>
          <w:tcPr>
            <w:tcW w:w="709" w:type="dxa"/>
            <w:vAlign w:val="top"/>
          </w:tcPr>
          <w:p w14:paraId="63D3BE06" w14:textId="3B70FFBB" w:rsidR="00797282" w:rsidRPr="00864F3A" w:rsidRDefault="00797282" w:rsidP="00797282">
            <w:r w:rsidRPr="00864F3A">
              <w:t>04</w:t>
            </w:r>
          </w:p>
        </w:tc>
        <w:tc>
          <w:tcPr>
            <w:tcW w:w="1275" w:type="dxa"/>
            <w:vAlign w:val="top"/>
          </w:tcPr>
          <w:p w14:paraId="4D2DDA40" w14:textId="7538D2E2" w:rsidR="00797282" w:rsidRPr="00CC318D" w:rsidRDefault="00797282" w:rsidP="00797282">
            <w:pPr>
              <w:rPr>
                <w:highlight w:val="yellow"/>
              </w:rPr>
            </w:pPr>
            <w:proofErr w:type="gramStart"/>
            <w:r w:rsidRPr="00320FC3">
              <w:t>104:B</w:t>
            </w:r>
            <w:proofErr w:type="gramEnd"/>
            <w:r w:rsidRPr="00320FC3">
              <w:t>51</w:t>
            </w:r>
          </w:p>
        </w:tc>
        <w:tc>
          <w:tcPr>
            <w:tcW w:w="1276" w:type="dxa"/>
          </w:tcPr>
          <w:p w14:paraId="731A9C91" w14:textId="7271CF52" w:rsidR="00797282" w:rsidRPr="00CC318D" w:rsidRDefault="00797282" w:rsidP="00797282">
            <w:pPr>
              <w:rPr>
                <w:highlight w:val="yellow"/>
              </w:rPr>
            </w:pPr>
            <w:r>
              <w:t>1-VV02/VVC2</w:t>
            </w:r>
          </w:p>
        </w:tc>
        <w:tc>
          <w:tcPr>
            <w:tcW w:w="3119" w:type="dxa"/>
            <w:vAlign w:val="top"/>
          </w:tcPr>
          <w:p w14:paraId="5EF56647" w14:textId="369B130B" w:rsidR="00797282" w:rsidRPr="00CC318D" w:rsidRDefault="00797282" w:rsidP="00797282">
            <w:pPr>
              <w:rPr>
                <w:highlight w:val="yellow"/>
              </w:rPr>
            </w:pPr>
            <w:r>
              <w:t>HG</w:t>
            </w:r>
            <w:r w:rsidRPr="00756F33">
              <w:t xml:space="preserve"> 1:0</w:t>
            </w:r>
            <w:r>
              <w:t>7 Varmvatten/VVC</w:t>
            </w:r>
          </w:p>
        </w:tc>
        <w:tc>
          <w:tcPr>
            <w:tcW w:w="1701" w:type="dxa"/>
            <w:vAlign w:val="top"/>
          </w:tcPr>
          <w:p w14:paraId="07619886" w14:textId="0408693D" w:rsidR="00797282" w:rsidRPr="00CC318D" w:rsidRDefault="00797282" w:rsidP="00797282">
            <w:pPr>
              <w:rPr>
                <w:highlight w:val="yellow"/>
              </w:rPr>
            </w:pPr>
            <w:r>
              <w:t>Varmvatten/VVC</w:t>
            </w:r>
          </w:p>
        </w:tc>
        <w:tc>
          <w:tcPr>
            <w:tcW w:w="2037" w:type="dxa"/>
            <w:vAlign w:val="top"/>
          </w:tcPr>
          <w:p w14:paraId="46250148" w14:textId="30BE6760" w:rsidR="00797282" w:rsidRPr="00CC318D" w:rsidRDefault="00797282" w:rsidP="00797282">
            <w:pPr>
              <w:rPr>
                <w:highlight w:val="yellow"/>
              </w:rPr>
            </w:pPr>
            <w:r>
              <w:t>1-VV02-</w:t>
            </w:r>
            <w:r w:rsidRPr="00EC44B8">
              <w:t>10</w:t>
            </w:r>
            <w:r>
              <w:t>4B51-ME61</w:t>
            </w:r>
          </w:p>
        </w:tc>
        <w:tc>
          <w:tcPr>
            <w:tcW w:w="914" w:type="dxa"/>
            <w:vAlign w:val="top"/>
          </w:tcPr>
          <w:p w14:paraId="14AEEE44" w14:textId="514ECF5F" w:rsidR="00797282" w:rsidRPr="00864F3A" w:rsidRDefault="00797282" w:rsidP="00797282">
            <w:r w:rsidRPr="00864F3A">
              <w:t>1-AL041</w:t>
            </w:r>
          </w:p>
        </w:tc>
        <w:tc>
          <w:tcPr>
            <w:tcW w:w="587" w:type="dxa"/>
            <w:vAlign w:val="top"/>
          </w:tcPr>
          <w:p w14:paraId="15F768A5" w14:textId="3B6BBDC6" w:rsidR="00797282" w:rsidRPr="00CC318D" w:rsidRDefault="00797282" w:rsidP="00797282">
            <w:pPr>
              <w:rPr>
                <w:highlight w:val="yellow"/>
              </w:rPr>
            </w:pPr>
            <w:r>
              <w:t>58</w:t>
            </w:r>
          </w:p>
        </w:tc>
        <w:tc>
          <w:tcPr>
            <w:tcW w:w="1030" w:type="dxa"/>
            <w:vAlign w:val="top"/>
          </w:tcPr>
          <w:p w14:paraId="4F762F6C" w14:textId="107574FD" w:rsidR="00797282" w:rsidRDefault="00797282" w:rsidP="00797282">
            <w:r>
              <w:t>80983383</w:t>
            </w:r>
          </w:p>
        </w:tc>
        <w:tc>
          <w:tcPr>
            <w:tcW w:w="2540" w:type="dxa"/>
            <w:vAlign w:val="top"/>
          </w:tcPr>
          <w:p w14:paraId="040625E5" w14:textId="2E9333C2" w:rsidR="00797282" w:rsidRDefault="00797282" w:rsidP="00797282"/>
        </w:tc>
      </w:tr>
      <w:tr w:rsidR="009C23DA" w14:paraId="6EFE7CBB" w14:textId="77777777" w:rsidTr="009C23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51C496A1" w14:textId="77777777" w:rsidR="00797282" w:rsidRDefault="00797282" w:rsidP="00797282">
            <w:pPr>
              <w:rPr>
                <w:highlight w:val="yellow"/>
              </w:rPr>
            </w:pPr>
          </w:p>
        </w:tc>
        <w:tc>
          <w:tcPr>
            <w:tcW w:w="709" w:type="dxa"/>
          </w:tcPr>
          <w:p w14:paraId="7DD37720" w14:textId="77777777" w:rsidR="00797282" w:rsidRPr="00CC318D" w:rsidRDefault="00797282" w:rsidP="00797282">
            <w:pPr>
              <w:rPr>
                <w:highlight w:val="yellow"/>
              </w:rPr>
            </w:pPr>
          </w:p>
        </w:tc>
        <w:tc>
          <w:tcPr>
            <w:tcW w:w="1275" w:type="dxa"/>
          </w:tcPr>
          <w:p w14:paraId="348E0242" w14:textId="77777777" w:rsidR="00797282" w:rsidRPr="00CC318D" w:rsidRDefault="00797282" w:rsidP="00797282">
            <w:pPr>
              <w:rPr>
                <w:highlight w:val="yellow"/>
              </w:rPr>
            </w:pPr>
          </w:p>
        </w:tc>
        <w:tc>
          <w:tcPr>
            <w:tcW w:w="1276" w:type="dxa"/>
          </w:tcPr>
          <w:p w14:paraId="46F96CBA" w14:textId="77777777" w:rsidR="00797282" w:rsidRPr="00CC318D" w:rsidRDefault="00797282" w:rsidP="00797282">
            <w:pPr>
              <w:rPr>
                <w:highlight w:val="yellow"/>
              </w:rPr>
            </w:pPr>
          </w:p>
        </w:tc>
        <w:tc>
          <w:tcPr>
            <w:tcW w:w="3119" w:type="dxa"/>
          </w:tcPr>
          <w:p w14:paraId="69CCF1BC" w14:textId="77777777" w:rsidR="00797282" w:rsidRPr="00CC318D" w:rsidRDefault="00797282" w:rsidP="00797282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7662B526" w14:textId="77777777" w:rsidR="00797282" w:rsidRPr="00CC318D" w:rsidRDefault="00797282" w:rsidP="00797282">
            <w:pPr>
              <w:rPr>
                <w:highlight w:val="yellow"/>
              </w:rPr>
            </w:pPr>
          </w:p>
        </w:tc>
        <w:tc>
          <w:tcPr>
            <w:tcW w:w="2037" w:type="dxa"/>
          </w:tcPr>
          <w:p w14:paraId="43CC7CAC" w14:textId="77777777" w:rsidR="00797282" w:rsidRPr="00CC318D" w:rsidRDefault="00797282" w:rsidP="00797282">
            <w:pPr>
              <w:rPr>
                <w:highlight w:val="yellow"/>
              </w:rPr>
            </w:pPr>
          </w:p>
        </w:tc>
        <w:tc>
          <w:tcPr>
            <w:tcW w:w="914" w:type="dxa"/>
          </w:tcPr>
          <w:p w14:paraId="16D7B4B8" w14:textId="77777777" w:rsidR="00797282" w:rsidRPr="00CC318D" w:rsidRDefault="00797282" w:rsidP="00797282">
            <w:pPr>
              <w:rPr>
                <w:highlight w:val="yellow"/>
              </w:rPr>
            </w:pPr>
          </w:p>
        </w:tc>
        <w:tc>
          <w:tcPr>
            <w:tcW w:w="587" w:type="dxa"/>
          </w:tcPr>
          <w:p w14:paraId="6C3CAF56" w14:textId="77777777" w:rsidR="00797282" w:rsidRPr="00CC318D" w:rsidRDefault="00797282" w:rsidP="00797282">
            <w:pPr>
              <w:rPr>
                <w:highlight w:val="yellow"/>
              </w:rPr>
            </w:pPr>
          </w:p>
        </w:tc>
        <w:tc>
          <w:tcPr>
            <w:tcW w:w="1030" w:type="dxa"/>
          </w:tcPr>
          <w:p w14:paraId="6F1F74CB" w14:textId="77777777" w:rsidR="00797282" w:rsidRDefault="00797282" w:rsidP="00797282">
            <w:pPr>
              <w:rPr>
                <w:highlight w:val="yellow"/>
              </w:rPr>
            </w:pPr>
          </w:p>
        </w:tc>
        <w:tc>
          <w:tcPr>
            <w:tcW w:w="2540" w:type="dxa"/>
          </w:tcPr>
          <w:p w14:paraId="24D08802" w14:textId="77777777" w:rsidR="00797282" w:rsidRDefault="00797282" w:rsidP="00797282"/>
        </w:tc>
      </w:tr>
      <w:tr w:rsidR="00006DDE" w14:paraId="277B6829" w14:textId="77777777" w:rsidTr="009C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2F9FAE96" w14:textId="3176A72F" w:rsidR="00797282" w:rsidRPr="00C959FE" w:rsidRDefault="00797282" w:rsidP="00797282">
            <w:r>
              <w:t>3</w:t>
            </w:r>
          </w:p>
        </w:tc>
        <w:tc>
          <w:tcPr>
            <w:tcW w:w="709" w:type="dxa"/>
          </w:tcPr>
          <w:p w14:paraId="494AE612" w14:textId="6C3B079B" w:rsidR="00797282" w:rsidRPr="00C959FE" w:rsidRDefault="00797282" w:rsidP="00797282">
            <w:r w:rsidRPr="00C959FE">
              <w:t>05</w:t>
            </w:r>
          </w:p>
        </w:tc>
        <w:tc>
          <w:tcPr>
            <w:tcW w:w="1275" w:type="dxa"/>
          </w:tcPr>
          <w:p w14:paraId="596923BE" w14:textId="4546405A" w:rsidR="00797282" w:rsidRPr="00C959FE" w:rsidRDefault="00797282" w:rsidP="00797282">
            <w:proofErr w:type="gramStart"/>
            <w:r w:rsidRPr="00C959FE">
              <w:t>105:T</w:t>
            </w:r>
            <w:proofErr w:type="gramEnd"/>
            <w:r w:rsidRPr="00C959FE">
              <w:t>61</w:t>
            </w:r>
          </w:p>
        </w:tc>
        <w:tc>
          <w:tcPr>
            <w:tcW w:w="1276" w:type="dxa"/>
            <w:vAlign w:val="top"/>
          </w:tcPr>
          <w:p w14:paraId="4734394F" w14:textId="2CD5B07C" w:rsidR="00797282" w:rsidRPr="00C959FE" w:rsidRDefault="00797282" w:rsidP="00797282">
            <w:r w:rsidRPr="00DE3B8A">
              <w:t>1-VS03</w:t>
            </w:r>
          </w:p>
        </w:tc>
        <w:tc>
          <w:tcPr>
            <w:tcW w:w="3119" w:type="dxa"/>
          </w:tcPr>
          <w:p w14:paraId="318D1CBF" w14:textId="5B50D625" w:rsidR="00797282" w:rsidRPr="00C959FE" w:rsidRDefault="00797282" w:rsidP="00797282">
            <w:r w:rsidRPr="00C959FE">
              <w:t>HG 1:01 Ridåvärmare</w:t>
            </w:r>
          </w:p>
        </w:tc>
        <w:tc>
          <w:tcPr>
            <w:tcW w:w="1701" w:type="dxa"/>
          </w:tcPr>
          <w:p w14:paraId="0D94945F" w14:textId="52445279" w:rsidR="00797282" w:rsidRPr="00C959FE" w:rsidRDefault="00797282" w:rsidP="00797282">
            <w:r w:rsidRPr="00C959FE">
              <w:t xml:space="preserve">Värme </w:t>
            </w:r>
          </w:p>
        </w:tc>
        <w:tc>
          <w:tcPr>
            <w:tcW w:w="2037" w:type="dxa"/>
          </w:tcPr>
          <w:p w14:paraId="180CB0D8" w14:textId="6231ECB2" w:rsidR="00797282" w:rsidRPr="00C959FE" w:rsidRDefault="00797282" w:rsidP="00797282">
            <w:r w:rsidRPr="00C959FE">
              <w:t>1-VS03-105T61-ME61</w:t>
            </w:r>
          </w:p>
        </w:tc>
        <w:tc>
          <w:tcPr>
            <w:tcW w:w="914" w:type="dxa"/>
          </w:tcPr>
          <w:p w14:paraId="39E90804" w14:textId="30525E74" w:rsidR="00797282" w:rsidRPr="00C959FE" w:rsidRDefault="00797282" w:rsidP="00797282">
            <w:r w:rsidRPr="00C959FE">
              <w:t>1-AL051</w:t>
            </w:r>
          </w:p>
        </w:tc>
        <w:tc>
          <w:tcPr>
            <w:tcW w:w="587" w:type="dxa"/>
          </w:tcPr>
          <w:p w14:paraId="3BE5481C" w14:textId="7FD48ED1" w:rsidR="00797282" w:rsidRPr="00C959FE" w:rsidRDefault="00797282" w:rsidP="00797282">
            <w:r>
              <w:t>38</w:t>
            </w:r>
          </w:p>
        </w:tc>
        <w:tc>
          <w:tcPr>
            <w:tcW w:w="1030" w:type="dxa"/>
          </w:tcPr>
          <w:p w14:paraId="660C3F06" w14:textId="3168091B" w:rsidR="00797282" w:rsidRPr="00C959FE" w:rsidRDefault="00797282" w:rsidP="00797282">
            <w:r>
              <w:t>80735892</w:t>
            </w:r>
          </w:p>
        </w:tc>
        <w:tc>
          <w:tcPr>
            <w:tcW w:w="2540" w:type="dxa"/>
          </w:tcPr>
          <w:p w14:paraId="7EDAB5BF" w14:textId="77777777" w:rsidR="00797282" w:rsidRPr="00C959FE" w:rsidRDefault="00797282" w:rsidP="00797282"/>
        </w:tc>
      </w:tr>
      <w:tr w:rsidR="009C23DA" w14:paraId="37901C15" w14:textId="77777777" w:rsidTr="009C23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1B2724F1" w14:textId="2FF87BC2" w:rsidR="00797282" w:rsidRPr="00C959FE" w:rsidRDefault="00797282" w:rsidP="00797282">
            <w:r>
              <w:t>3</w:t>
            </w:r>
          </w:p>
        </w:tc>
        <w:tc>
          <w:tcPr>
            <w:tcW w:w="709" w:type="dxa"/>
          </w:tcPr>
          <w:p w14:paraId="24974312" w14:textId="02A1FB02" w:rsidR="00797282" w:rsidRPr="00C959FE" w:rsidRDefault="00797282" w:rsidP="00797282">
            <w:r w:rsidRPr="00C959FE">
              <w:t>05</w:t>
            </w:r>
          </w:p>
        </w:tc>
        <w:tc>
          <w:tcPr>
            <w:tcW w:w="1275" w:type="dxa"/>
          </w:tcPr>
          <w:p w14:paraId="59F4C4E2" w14:textId="0C0DDEBF" w:rsidR="00797282" w:rsidRPr="00C959FE" w:rsidRDefault="00797282" w:rsidP="00797282">
            <w:proofErr w:type="gramStart"/>
            <w:r w:rsidRPr="00C959FE">
              <w:t>105:J</w:t>
            </w:r>
            <w:proofErr w:type="gramEnd"/>
            <w:r w:rsidRPr="00C959FE">
              <w:t>41</w:t>
            </w:r>
          </w:p>
        </w:tc>
        <w:tc>
          <w:tcPr>
            <w:tcW w:w="1276" w:type="dxa"/>
            <w:vAlign w:val="top"/>
          </w:tcPr>
          <w:p w14:paraId="25CE6AF7" w14:textId="1CE05107" w:rsidR="00797282" w:rsidRPr="00C959FE" w:rsidRDefault="00797282" w:rsidP="00797282">
            <w:r w:rsidRPr="00DE3B8A">
              <w:t>1-VS03</w:t>
            </w:r>
          </w:p>
        </w:tc>
        <w:tc>
          <w:tcPr>
            <w:tcW w:w="3119" w:type="dxa"/>
          </w:tcPr>
          <w:p w14:paraId="1E31E68C" w14:textId="33231786" w:rsidR="00797282" w:rsidRPr="00C959FE" w:rsidRDefault="00797282" w:rsidP="00797282">
            <w:r w:rsidRPr="00C959FE">
              <w:t>HG 1:02</w:t>
            </w:r>
            <w:r>
              <w:t>b</w:t>
            </w:r>
            <w:r w:rsidRPr="00C959FE">
              <w:t xml:space="preserve"> Ridåvärmare</w:t>
            </w:r>
          </w:p>
        </w:tc>
        <w:tc>
          <w:tcPr>
            <w:tcW w:w="1701" w:type="dxa"/>
          </w:tcPr>
          <w:p w14:paraId="7B665788" w14:textId="7155908C" w:rsidR="00797282" w:rsidRPr="00C959FE" w:rsidRDefault="00797282" w:rsidP="00797282">
            <w:r w:rsidRPr="00C959FE">
              <w:t xml:space="preserve">Värme </w:t>
            </w:r>
          </w:p>
        </w:tc>
        <w:tc>
          <w:tcPr>
            <w:tcW w:w="2037" w:type="dxa"/>
          </w:tcPr>
          <w:p w14:paraId="2038F1F9" w14:textId="23D957E6" w:rsidR="00797282" w:rsidRPr="00C959FE" w:rsidRDefault="00797282" w:rsidP="00797282">
            <w:r w:rsidRPr="00C959FE">
              <w:t>1-VS03-105J41-ME61</w:t>
            </w:r>
          </w:p>
        </w:tc>
        <w:tc>
          <w:tcPr>
            <w:tcW w:w="914" w:type="dxa"/>
          </w:tcPr>
          <w:p w14:paraId="43A790C8" w14:textId="640DC67A" w:rsidR="00797282" w:rsidRPr="00C959FE" w:rsidRDefault="00797282" w:rsidP="00797282">
            <w:r w:rsidRPr="00C959FE">
              <w:t>1-AL051</w:t>
            </w:r>
          </w:p>
        </w:tc>
        <w:tc>
          <w:tcPr>
            <w:tcW w:w="587" w:type="dxa"/>
          </w:tcPr>
          <w:p w14:paraId="0E6A32C2" w14:textId="5A89D23B" w:rsidR="00797282" w:rsidRPr="00C959FE" w:rsidRDefault="00797282" w:rsidP="00797282">
            <w:r>
              <w:t>39</w:t>
            </w:r>
          </w:p>
        </w:tc>
        <w:tc>
          <w:tcPr>
            <w:tcW w:w="1030" w:type="dxa"/>
          </w:tcPr>
          <w:p w14:paraId="1B29F7BF" w14:textId="70B7E787" w:rsidR="00797282" w:rsidRPr="00C959FE" w:rsidRDefault="00797282" w:rsidP="00797282">
            <w:r>
              <w:t>80735891</w:t>
            </w:r>
          </w:p>
        </w:tc>
        <w:tc>
          <w:tcPr>
            <w:tcW w:w="2540" w:type="dxa"/>
          </w:tcPr>
          <w:p w14:paraId="341227DD" w14:textId="77777777" w:rsidR="00797282" w:rsidRPr="00C959FE" w:rsidRDefault="00797282" w:rsidP="00797282"/>
        </w:tc>
      </w:tr>
      <w:tr w:rsidR="00006DDE" w14:paraId="39E3BBFA" w14:textId="77777777" w:rsidTr="009C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222D7F09" w14:textId="6AB09877" w:rsidR="00797282" w:rsidRPr="00C959FE" w:rsidRDefault="00797282" w:rsidP="00797282">
            <w:r>
              <w:t>3</w:t>
            </w:r>
          </w:p>
        </w:tc>
        <w:tc>
          <w:tcPr>
            <w:tcW w:w="709" w:type="dxa"/>
          </w:tcPr>
          <w:p w14:paraId="7E4BBEDF" w14:textId="12495423" w:rsidR="00797282" w:rsidRPr="00C959FE" w:rsidRDefault="00797282" w:rsidP="00797282">
            <w:r w:rsidRPr="00C959FE">
              <w:t>05</w:t>
            </w:r>
          </w:p>
        </w:tc>
        <w:tc>
          <w:tcPr>
            <w:tcW w:w="1275" w:type="dxa"/>
          </w:tcPr>
          <w:p w14:paraId="3AE67423" w14:textId="1873F308" w:rsidR="00797282" w:rsidRPr="00C959FE" w:rsidRDefault="00797282" w:rsidP="00797282">
            <w:r w:rsidRPr="00C959FE">
              <w:t>105:H31</w:t>
            </w:r>
          </w:p>
        </w:tc>
        <w:tc>
          <w:tcPr>
            <w:tcW w:w="1276" w:type="dxa"/>
            <w:vAlign w:val="top"/>
          </w:tcPr>
          <w:p w14:paraId="2A547D24" w14:textId="6491340F" w:rsidR="00797282" w:rsidRPr="00C959FE" w:rsidRDefault="00797282" w:rsidP="00797282">
            <w:r w:rsidRPr="00DE3B8A">
              <w:t>1-VS03</w:t>
            </w:r>
          </w:p>
        </w:tc>
        <w:tc>
          <w:tcPr>
            <w:tcW w:w="3119" w:type="dxa"/>
          </w:tcPr>
          <w:p w14:paraId="360237C2" w14:textId="7558429D" w:rsidR="00797282" w:rsidRPr="00C959FE" w:rsidRDefault="00797282" w:rsidP="00797282">
            <w:r w:rsidRPr="00C959FE">
              <w:t>HG 1:02</w:t>
            </w:r>
            <w:r>
              <w:t>a</w:t>
            </w:r>
            <w:r w:rsidRPr="00C959FE">
              <w:t xml:space="preserve"> Ridåvärmare</w:t>
            </w:r>
          </w:p>
        </w:tc>
        <w:tc>
          <w:tcPr>
            <w:tcW w:w="1701" w:type="dxa"/>
          </w:tcPr>
          <w:p w14:paraId="0E21ED8A" w14:textId="2625E034" w:rsidR="00797282" w:rsidRPr="00C959FE" w:rsidRDefault="00797282" w:rsidP="00797282">
            <w:r w:rsidRPr="00C959FE">
              <w:t xml:space="preserve">Värme </w:t>
            </w:r>
          </w:p>
        </w:tc>
        <w:tc>
          <w:tcPr>
            <w:tcW w:w="2037" w:type="dxa"/>
          </w:tcPr>
          <w:p w14:paraId="46A2755D" w14:textId="30162CDF" w:rsidR="00797282" w:rsidRPr="00C959FE" w:rsidRDefault="00797282" w:rsidP="00797282">
            <w:r w:rsidRPr="00C959FE">
              <w:t>1-VS03-105H31-ME61</w:t>
            </w:r>
          </w:p>
        </w:tc>
        <w:tc>
          <w:tcPr>
            <w:tcW w:w="914" w:type="dxa"/>
          </w:tcPr>
          <w:p w14:paraId="617D4D65" w14:textId="5DC430F7" w:rsidR="00797282" w:rsidRPr="00C959FE" w:rsidRDefault="00797282" w:rsidP="00797282">
            <w:r w:rsidRPr="00C959FE">
              <w:t>1-AL051</w:t>
            </w:r>
          </w:p>
        </w:tc>
        <w:tc>
          <w:tcPr>
            <w:tcW w:w="587" w:type="dxa"/>
          </w:tcPr>
          <w:p w14:paraId="1F0F0904" w14:textId="2DC0C6A3" w:rsidR="00797282" w:rsidRPr="00C959FE" w:rsidRDefault="00797282" w:rsidP="00797282">
            <w:r w:rsidRPr="00C959FE">
              <w:t>4</w:t>
            </w:r>
            <w:r>
              <w:t>0</w:t>
            </w:r>
          </w:p>
        </w:tc>
        <w:tc>
          <w:tcPr>
            <w:tcW w:w="1030" w:type="dxa"/>
          </w:tcPr>
          <w:p w14:paraId="1ED99275" w14:textId="0032DB0E" w:rsidR="00797282" w:rsidRPr="00C959FE" w:rsidRDefault="00797282" w:rsidP="00797282">
            <w:r>
              <w:t>80735893</w:t>
            </w:r>
          </w:p>
        </w:tc>
        <w:tc>
          <w:tcPr>
            <w:tcW w:w="2540" w:type="dxa"/>
          </w:tcPr>
          <w:p w14:paraId="1BD4483B" w14:textId="43B072FD" w:rsidR="00797282" w:rsidRPr="00C959FE" w:rsidRDefault="00797282" w:rsidP="00797282"/>
        </w:tc>
      </w:tr>
      <w:tr w:rsidR="009C23DA" w14:paraId="74CE598C" w14:textId="77777777" w:rsidTr="009C23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56C2C93E" w14:textId="13D60904" w:rsidR="00797282" w:rsidRPr="00C959FE" w:rsidRDefault="00797282" w:rsidP="00797282">
            <w:r>
              <w:t>3</w:t>
            </w:r>
          </w:p>
        </w:tc>
        <w:tc>
          <w:tcPr>
            <w:tcW w:w="709" w:type="dxa"/>
          </w:tcPr>
          <w:p w14:paraId="58806920" w14:textId="40F6CA7C" w:rsidR="00797282" w:rsidRPr="00C959FE" w:rsidRDefault="00797282" w:rsidP="00797282">
            <w:r w:rsidRPr="00C959FE">
              <w:t>05</w:t>
            </w:r>
          </w:p>
        </w:tc>
        <w:tc>
          <w:tcPr>
            <w:tcW w:w="1275" w:type="dxa"/>
          </w:tcPr>
          <w:p w14:paraId="514DDC25" w14:textId="415126B4" w:rsidR="00797282" w:rsidRPr="00C959FE" w:rsidRDefault="00797282" w:rsidP="00797282">
            <w:r w:rsidRPr="00C959FE">
              <w:t>105:H11</w:t>
            </w:r>
          </w:p>
        </w:tc>
        <w:tc>
          <w:tcPr>
            <w:tcW w:w="1276" w:type="dxa"/>
            <w:vAlign w:val="top"/>
          </w:tcPr>
          <w:p w14:paraId="748B70FA" w14:textId="31871E55" w:rsidR="00797282" w:rsidRPr="00C959FE" w:rsidRDefault="00797282" w:rsidP="00797282">
            <w:r w:rsidRPr="00DE3B8A">
              <w:t>1-VS03</w:t>
            </w:r>
          </w:p>
        </w:tc>
        <w:tc>
          <w:tcPr>
            <w:tcW w:w="3119" w:type="dxa"/>
          </w:tcPr>
          <w:p w14:paraId="33036A62" w14:textId="4B937F67" w:rsidR="00797282" w:rsidRPr="00C959FE" w:rsidRDefault="00797282" w:rsidP="00797282">
            <w:r w:rsidRPr="00C959FE">
              <w:t>HG 1:03 Ridåvärmare</w:t>
            </w:r>
          </w:p>
        </w:tc>
        <w:tc>
          <w:tcPr>
            <w:tcW w:w="1701" w:type="dxa"/>
          </w:tcPr>
          <w:p w14:paraId="2514FD82" w14:textId="20A86460" w:rsidR="00797282" w:rsidRPr="00C959FE" w:rsidRDefault="00797282" w:rsidP="00797282">
            <w:r w:rsidRPr="00C959FE">
              <w:t xml:space="preserve">Värme </w:t>
            </w:r>
          </w:p>
        </w:tc>
        <w:tc>
          <w:tcPr>
            <w:tcW w:w="2037" w:type="dxa"/>
          </w:tcPr>
          <w:p w14:paraId="314E17C7" w14:textId="2247F6BA" w:rsidR="00797282" w:rsidRPr="00C959FE" w:rsidRDefault="00797282" w:rsidP="00797282">
            <w:r w:rsidRPr="00C959FE">
              <w:t>1-VS03-105H11-ME61</w:t>
            </w:r>
          </w:p>
        </w:tc>
        <w:tc>
          <w:tcPr>
            <w:tcW w:w="914" w:type="dxa"/>
          </w:tcPr>
          <w:p w14:paraId="1BF305F0" w14:textId="3DD0FD09" w:rsidR="00797282" w:rsidRPr="00C959FE" w:rsidRDefault="00797282" w:rsidP="00797282">
            <w:r w:rsidRPr="00C959FE">
              <w:t>1-AL051</w:t>
            </w:r>
          </w:p>
        </w:tc>
        <w:tc>
          <w:tcPr>
            <w:tcW w:w="587" w:type="dxa"/>
          </w:tcPr>
          <w:p w14:paraId="55377717" w14:textId="79202695" w:rsidR="00797282" w:rsidRPr="00C959FE" w:rsidRDefault="00797282" w:rsidP="00797282">
            <w:r w:rsidRPr="00C959FE">
              <w:t>4</w:t>
            </w:r>
            <w:r>
              <w:t>1</w:t>
            </w:r>
          </w:p>
        </w:tc>
        <w:tc>
          <w:tcPr>
            <w:tcW w:w="1030" w:type="dxa"/>
          </w:tcPr>
          <w:p w14:paraId="4BE0A251" w14:textId="537F906B" w:rsidR="00797282" w:rsidRPr="00C959FE" w:rsidRDefault="00797282" w:rsidP="00797282">
            <w:r>
              <w:t>80735898</w:t>
            </w:r>
          </w:p>
        </w:tc>
        <w:tc>
          <w:tcPr>
            <w:tcW w:w="2540" w:type="dxa"/>
          </w:tcPr>
          <w:p w14:paraId="03BFEC06" w14:textId="15A5B291" w:rsidR="00797282" w:rsidRPr="00C959FE" w:rsidRDefault="00797282" w:rsidP="00797282"/>
        </w:tc>
      </w:tr>
      <w:tr w:rsidR="00006DDE" w14:paraId="5E1B7B57" w14:textId="77777777" w:rsidTr="009C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09365D63" w14:textId="152494A1" w:rsidR="00797282" w:rsidRPr="00C959FE" w:rsidRDefault="00797282" w:rsidP="00797282">
            <w:r>
              <w:t>3</w:t>
            </w:r>
          </w:p>
        </w:tc>
        <w:tc>
          <w:tcPr>
            <w:tcW w:w="709" w:type="dxa"/>
          </w:tcPr>
          <w:p w14:paraId="039035D3" w14:textId="39DDB35A" w:rsidR="00797282" w:rsidRPr="00C959FE" w:rsidRDefault="00797282" w:rsidP="00797282">
            <w:r w:rsidRPr="00C959FE">
              <w:t>05</w:t>
            </w:r>
          </w:p>
        </w:tc>
        <w:tc>
          <w:tcPr>
            <w:tcW w:w="1275" w:type="dxa"/>
          </w:tcPr>
          <w:p w14:paraId="4E6D9DC4" w14:textId="14297148" w:rsidR="00797282" w:rsidRPr="00C959FE" w:rsidRDefault="00797282" w:rsidP="00797282">
            <w:proofErr w:type="gramStart"/>
            <w:r w:rsidRPr="00C959FE">
              <w:t>105:J</w:t>
            </w:r>
            <w:proofErr w:type="gramEnd"/>
            <w:r w:rsidRPr="00C959FE">
              <w:t>11</w:t>
            </w:r>
          </w:p>
        </w:tc>
        <w:tc>
          <w:tcPr>
            <w:tcW w:w="1276" w:type="dxa"/>
            <w:vAlign w:val="top"/>
          </w:tcPr>
          <w:p w14:paraId="2EB401C8" w14:textId="27A37886" w:rsidR="00797282" w:rsidRPr="00C959FE" w:rsidRDefault="00797282" w:rsidP="00797282">
            <w:r w:rsidRPr="00DE3B8A">
              <w:t>1-VS03</w:t>
            </w:r>
          </w:p>
        </w:tc>
        <w:tc>
          <w:tcPr>
            <w:tcW w:w="3119" w:type="dxa"/>
          </w:tcPr>
          <w:p w14:paraId="5E4A584B" w14:textId="13C2AEAE" w:rsidR="00797282" w:rsidRPr="00C959FE" w:rsidRDefault="00797282" w:rsidP="00797282">
            <w:r w:rsidRPr="00C959FE">
              <w:t>HG 1:03 Ridåvärmare</w:t>
            </w:r>
          </w:p>
        </w:tc>
        <w:tc>
          <w:tcPr>
            <w:tcW w:w="1701" w:type="dxa"/>
          </w:tcPr>
          <w:p w14:paraId="652A2B42" w14:textId="0D1D13C4" w:rsidR="00797282" w:rsidRPr="00C959FE" w:rsidRDefault="00797282" w:rsidP="00797282">
            <w:r w:rsidRPr="00C959FE">
              <w:t xml:space="preserve">Värme </w:t>
            </w:r>
          </w:p>
        </w:tc>
        <w:tc>
          <w:tcPr>
            <w:tcW w:w="2037" w:type="dxa"/>
          </w:tcPr>
          <w:p w14:paraId="1DCA600A" w14:textId="31486B22" w:rsidR="00797282" w:rsidRPr="00C959FE" w:rsidRDefault="00797282" w:rsidP="00797282">
            <w:r w:rsidRPr="00C959FE">
              <w:t>1-VS03-105J11-ME61</w:t>
            </w:r>
          </w:p>
        </w:tc>
        <w:tc>
          <w:tcPr>
            <w:tcW w:w="914" w:type="dxa"/>
          </w:tcPr>
          <w:p w14:paraId="77D32A09" w14:textId="4242BB16" w:rsidR="00797282" w:rsidRPr="00C959FE" w:rsidRDefault="00797282" w:rsidP="00797282">
            <w:r w:rsidRPr="00C959FE">
              <w:t>1-AL051</w:t>
            </w:r>
          </w:p>
        </w:tc>
        <w:tc>
          <w:tcPr>
            <w:tcW w:w="587" w:type="dxa"/>
          </w:tcPr>
          <w:p w14:paraId="7B008344" w14:textId="63ECBD0F" w:rsidR="00797282" w:rsidRPr="00C959FE" w:rsidRDefault="00797282" w:rsidP="00797282">
            <w:r w:rsidRPr="00C959FE">
              <w:t>4</w:t>
            </w:r>
            <w:r>
              <w:t>2</w:t>
            </w:r>
          </w:p>
        </w:tc>
        <w:tc>
          <w:tcPr>
            <w:tcW w:w="1030" w:type="dxa"/>
          </w:tcPr>
          <w:p w14:paraId="5DB8CC66" w14:textId="1695DDE0" w:rsidR="00797282" w:rsidRPr="00C959FE" w:rsidRDefault="00797282" w:rsidP="00797282">
            <w:r>
              <w:t>80735908</w:t>
            </w:r>
          </w:p>
        </w:tc>
        <w:tc>
          <w:tcPr>
            <w:tcW w:w="2540" w:type="dxa"/>
          </w:tcPr>
          <w:p w14:paraId="15865945" w14:textId="77777777" w:rsidR="00797282" w:rsidRPr="00C959FE" w:rsidRDefault="00797282" w:rsidP="00797282"/>
        </w:tc>
      </w:tr>
      <w:tr w:rsidR="009C23DA" w14:paraId="427C754D" w14:textId="77777777" w:rsidTr="009C23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45B71BCF" w14:textId="3766A47A" w:rsidR="00797282" w:rsidRPr="00C959FE" w:rsidRDefault="00797282" w:rsidP="00797282">
            <w:r>
              <w:t>3</w:t>
            </w:r>
          </w:p>
        </w:tc>
        <w:tc>
          <w:tcPr>
            <w:tcW w:w="709" w:type="dxa"/>
          </w:tcPr>
          <w:p w14:paraId="1E339336" w14:textId="7AA276DE" w:rsidR="00797282" w:rsidRPr="00C959FE" w:rsidRDefault="00797282" w:rsidP="00797282">
            <w:r w:rsidRPr="00C959FE">
              <w:t>05</w:t>
            </w:r>
          </w:p>
        </w:tc>
        <w:tc>
          <w:tcPr>
            <w:tcW w:w="1275" w:type="dxa"/>
          </w:tcPr>
          <w:p w14:paraId="3BA3389D" w14:textId="6B71D001" w:rsidR="00797282" w:rsidRPr="00C959FE" w:rsidRDefault="00797282" w:rsidP="00797282">
            <w:proofErr w:type="gramStart"/>
            <w:r w:rsidRPr="00C959FE">
              <w:t>105:D</w:t>
            </w:r>
            <w:proofErr w:type="gramEnd"/>
            <w:r w:rsidRPr="00C959FE">
              <w:t>21</w:t>
            </w:r>
          </w:p>
        </w:tc>
        <w:tc>
          <w:tcPr>
            <w:tcW w:w="1276" w:type="dxa"/>
          </w:tcPr>
          <w:p w14:paraId="5CA99F7A" w14:textId="5F4A0716" w:rsidR="00797282" w:rsidRPr="00C959FE" w:rsidRDefault="00797282" w:rsidP="00797282">
            <w:r>
              <w:t>1-KV02</w:t>
            </w:r>
          </w:p>
        </w:tc>
        <w:tc>
          <w:tcPr>
            <w:tcW w:w="3119" w:type="dxa"/>
          </w:tcPr>
          <w:p w14:paraId="7FBFA923" w14:textId="426FF8D3" w:rsidR="00797282" w:rsidRPr="00C959FE" w:rsidRDefault="00797282" w:rsidP="00797282">
            <w:r w:rsidRPr="00C959FE">
              <w:t>HG 1:05 Kallvatten</w:t>
            </w:r>
          </w:p>
        </w:tc>
        <w:tc>
          <w:tcPr>
            <w:tcW w:w="1701" w:type="dxa"/>
          </w:tcPr>
          <w:p w14:paraId="76C89634" w14:textId="1CC33DAA" w:rsidR="00797282" w:rsidRPr="00C959FE" w:rsidRDefault="00797282" w:rsidP="00797282">
            <w:r w:rsidRPr="00C959FE">
              <w:t>Kallvatten</w:t>
            </w:r>
          </w:p>
        </w:tc>
        <w:tc>
          <w:tcPr>
            <w:tcW w:w="2037" w:type="dxa"/>
          </w:tcPr>
          <w:p w14:paraId="083737B7" w14:textId="611B14C4" w:rsidR="00797282" w:rsidRPr="00C959FE" w:rsidRDefault="00797282" w:rsidP="00797282">
            <w:r w:rsidRPr="00C959FE">
              <w:t>1-KV02-105D21-MF61</w:t>
            </w:r>
          </w:p>
        </w:tc>
        <w:tc>
          <w:tcPr>
            <w:tcW w:w="914" w:type="dxa"/>
          </w:tcPr>
          <w:p w14:paraId="49610D78" w14:textId="6896A180" w:rsidR="00797282" w:rsidRPr="00C959FE" w:rsidRDefault="00797282" w:rsidP="00797282">
            <w:r w:rsidRPr="00C959FE">
              <w:t>1-AL051</w:t>
            </w:r>
          </w:p>
        </w:tc>
        <w:tc>
          <w:tcPr>
            <w:tcW w:w="587" w:type="dxa"/>
          </w:tcPr>
          <w:p w14:paraId="2B4E91F5" w14:textId="5E4CB5FF" w:rsidR="00797282" w:rsidRPr="00C959FE" w:rsidRDefault="00797282" w:rsidP="00797282">
            <w:r>
              <w:t>43</w:t>
            </w:r>
          </w:p>
        </w:tc>
        <w:tc>
          <w:tcPr>
            <w:tcW w:w="1030" w:type="dxa"/>
          </w:tcPr>
          <w:p w14:paraId="004223EC" w14:textId="24CFF657" w:rsidR="00797282" w:rsidRPr="00C959FE" w:rsidRDefault="00797282" w:rsidP="00797282">
            <w:r>
              <w:t>78816800</w:t>
            </w:r>
          </w:p>
        </w:tc>
        <w:tc>
          <w:tcPr>
            <w:tcW w:w="2540" w:type="dxa"/>
          </w:tcPr>
          <w:p w14:paraId="0468C5E4" w14:textId="77777777" w:rsidR="00797282" w:rsidRPr="00C959FE" w:rsidRDefault="00797282" w:rsidP="00797282"/>
        </w:tc>
      </w:tr>
      <w:tr w:rsidR="00006DDE" w14:paraId="69309CFE" w14:textId="77777777" w:rsidTr="009C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065AB432" w14:textId="37CB4C8D" w:rsidR="00797282" w:rsidRPr="00C959FE" w:rsidRDefault="00797282" w:rsidP="00797282">
            <w:r>
              <w:t>3</w:t>
            </w:r>
          </w:p>
        </w:tc>
        <w:tc>
          <w:tcPr>
            <w:tcW w:w="709" w:type="dxa"/>
          </w:tcPr>
          <w:p w14:paraId="4F979148" w14:textId="6FEA30B0" w:rsidR="00797282" w:rsidRPr="00C959FE" w:rsidRDefault="00797282" w:rsidP="00797282">
            <w:r w:rsidRPr="00C959FE">
              <w:t>05</w:t>
            </w:r>
          </w:p>
        </w:tc>
        <w:tc>
          <w:tcPr>
            <w:tcW w:w="1275" w:type="dxa"/>
          </w:tcPr>
          <w:p w14:paraId="04AD65AE" w14:textId="7076EEFA" w:rsidR="00797282" w:rsidRPr="00C959FE" w:rsidRDefault="00797282" w:rsidP="00797282">
            <w:proofErr w:type="gramStart"/>
            <w:r w:rsidRPr="00C959FE">
              <w:t>105:D</w:t>
            </w:r>
            <w:proofErr w:type="gramEnd"/>
            <w:r w:rsidRPr="00C959FE">
              <w:t>21</w:t>
            </w:r>
          </w:p>
        </w:tc>
        <w:tc>
          <w:tcPr>
            <w:tcW w:w="1276" w:type="dxa"/>
          </w:tcPr>
          <w:p w14:paraId="4C51193C" w14:textId="15B6941A" w:rsidR="00797282" w:rsidRPr="00C959FE" w:rsidRDefault="00797282" w:rsidP="00797282">
            <w:r>
              <w:t>1-VV02/VVC2</w:t>
            </w:r>
          </w:p>
        </w:tc>
        <w:tc>
          <w:tcPr>
            <w:tcW w:w="3119" w:type="dxa"/>
          </w:tcPr>
          <w:p w14:paraId="0B22749E" w14:textId="31D826B1" w:rsidR="00797282" w:rsidRPr="00C959FE" w:rsidRDefault="00797282" w:rsidP="00797282">
            <w:r w:rsidRPr="00C959FE">
              <w:t xml:space="preserve">HG 1:05 </w:t>
            </w:r>
            <w:r>
              <w:t>Varmvatten/VVC</w:t>
            </w:r>
          </w:p>
        </w:tc>
        <w:tc>
          <w:tcPr>
            <w:tcW w:w="1701" w:type="dxa"/>
          </w:tcPr>
          <w:p w14:paraId="43E091E9" w14:textId="446DEB37" w:rsidR="00797282" w:rsidRPr="00C959FE" w:rsidRDefault="00797282" w:rsidP="00797282">
            <w:r w:rsidRPr="00C959FE">
              <w:t>Varmvatten/VVC</w:t>
            </w:r>
          </w:p>
        </w:tc>
        <w:tc>
          <w:tcPr>
            <w:tcW w:w="2037" w:type="dxa"/>
          </w:tcPr>
          <w:p w14:paraId="194A808C" w14:textId="5DE0EF47" w:rsidR="00797282" w:rsidRPr="00C959FE" w:rsidRDefault="00797282" w:rsidP="00797282">
            <w:r>
              <w:t>1-VV02-105D21-ME61</w:t>
            </w:r>
          </w:p>
        </w:tc>
        <w:tc>
          <w:tcPr>
            <w:tcW w:w="914" w:type="dxa"/>
          </w:tcPr>
          <w:p w14:paraId="5A3239B9" w14:textId="31B0FBB6" w:rsidR="00797282" w:rsidRPr="00C959FE" w:rsidRDefault="00797282" w:rsidP="00797282">
            <w:r w:rsidRPr="00C959FE">
              <w:t>1-AL051</w:t>
            </w:r>
          </w:p>
        </w:tc>
        <w:tc>
          <w:tcPr>
            <w:tcW w:w="587" w:type="dxa"/>
          </w:tcPr>
          <w:p w14:paraId="53DD5741" w14:textId="7B0FF199" w:rsidR="00797282" w:rsidRPr="00C959FE" w:rsidRDefault="00797282" w:rsidP="00797282">
            <w:r>
              <w:t>44</w:t>
            </w:r>
          </w:p>
        </w:tc>
        <w:tc>
          <w:tcPr>
            <w:tcW w:w="1030" w:type="dxa"/>
          </w:tcPr>
          <w:p w14:paraId="6D694BC7" w14:textId="0ECA2A62" w:rsidR="00797282" w:rsidRPr="00C959FE" w:rsidRDefault="00797282" w:rsidP="00797282">
            <w:r>
              <w:t>80763218</w:t>
            </w:r>
          </w:p>
        </w:tc>
        <w:tc>
          <w:tcPr>
            <w:tcW w:w="2540" w:type="dxa"/>
          </w:tcPr>
          <w:p w14:paraId="7B8CF219" w14:textId="77777777" w:rsidR="00797282" w:rsidRPr="00C959FE" w:rsidRDefault="00797282" w:rsidP="00797282"/>
        </w:tc>
      </w:tr>
      <w:tr w:rsidR="009C23DA" w14:paraId="2284A418" w14:textId="77777777" w:rsidTr="009C23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2EF58BDC" w14:textId="77C0BACD" w:rsidR="00797282" w:rsidRPr="00C959FE" w:rsidRDefault="00797282" w:rsidP="00797282">
            <w:r>
              <w:t>3</w:t>
            </w:r>
          </w:p>
        </w:tc>
        <w:tc>
          <w:tcPr>
            <w:tcW w:w="709" w:type="dxa"/>
          </w:tcPr>
          <w:p w14:paraId="725D46F0" w14:textId="34976474" w:rsidR="00797282" w:rsidRPr="00C959FE" w:rsidRDefault="00797282" w:rsidP="00797282">
            <w:r w:rsidRPr="00C959FE">
              <w:t>05</w:t>
            </w:r>
          </w:p>
        </w:tc>
        <w:tc>
          <w:tcPr>
            <w:tcW w:w="1275" w:type="dxa"/>
          </w:tcPr>
          <w:p w14:paraId="7F776456" w14:textId="7DFCF346" w:rsidR="00797282" w:rsidRPr="00C959FE" w:rsidRDefault="00797282" w:rsidP="00797282">
            <w:r w:rsidRPr="00C959FE">
              <w:t>105:C11</w:t>
            </w:r>
          </w:p>
        </w:tc>
        <w:tc>
          <w:tcPr>
            <w:tcW w:w="1276" w:type="dxa"/>
          </w:tcPr>
          <w:p w14:paraId="454CB779" w14:textId="57CCD56F" w:rsidR="00797282" w:rsidRPr="00C959FE" w:rsidRDefault="00797282" w:rsidP="00797282">
            <w:r>
              <w:t>1-VS03</w:t>
            </w:r>
          </w:p>
        </w:tc>
        <w:tc>
          <w:tcPr>
            <w:tcW w:w="3119" w:type="dxa"/>
          </w:tcPr>
          <w:p w14:paraId="225140E3" w14:textId="31C09CD0" w:rsidR="00797282" w:rsidRPr="00C959FE" w:rsidRDefault="00797282" w:rsidP="00797282">
            <w:r w:rsidRPr="00C959FE">
              <w:t>HG 1:05 Ridåvärmare</w:t>
            </w:r>
          </w:p>
        </w:tc>
        <w:tc>
          <w:tcPr>
            <w:tcW w:w="1701" w:type="dxa"/>
          </w:tcPr>
          <w:p w14:paraId="223311DE" w14:textId="37FA35DC" w:rsidR="00797282" w:rsidRPr="00C959FE" w:rsidRDefault="00797282" w:rsidP="00797282">
            <w:r w:rsidRPr="00C959FE">
              <w:t xml:space="preserve">Värme </w:t>
            </w:r>
          </w:p>
        </w:tc>
        <w:tc>
          <w:tcPr>
            <w:tcW w:w="2037" w:type="dxa"/>
          </w:tcPr>
          <w:p w14:paraId="1C413D7A" w14:textId="43BE98BD" w:rsidR="00797282" w:rsidRPr="00C959FE" w:rsidRDefault="00797282" w:rsidP="00797282">
            <w:r w:rsidRPr="00C959FE">
              <w:t>1-VS03-105C11-ME61</w:t>
            </w:r>
          </w:p>
        </w:tc>
        <w:tc>
          <w:tcPr>
            <w:tcW w:w="914" w:type="dxa"/>
          </w:tcPr>
          <w:p w14:paraId="0DE04445" w14:textId="671AF5E8" w:rsidR="00797282" w:rsidRPr="00C959FE" w:rsidRDefault="00797282" w:rsidP="00797282">
            <w:r w:rsidRPr="00C959FE">
              <w:t>1-AL051</w:t>
            </w:r>
          </w:p>
        </w:tc>
        <w:tc>
          <w:tcPr>
            <w:tcW w:w="587" w:type="dxa"/>
          </w:tcPr>
          <w:p w14:paraId="6FA7C176" w14:textId="34F7D5BC" w:rsidR="00797282" w:rsidRPr="00C959FE" w:rsidRDefault="00797282" w:rsidP="00797282">
            <w:r w:rsidRPr="00C959FE">
              <w:t>4</w:t>
            </w:r>
            <w:r>
              <w:t>6</w:t>
            </w:r>
          </w:p>
        </w:tc>
        <w:tc>
          <w:tcPr>
            <w:tcW w:w="1030" w:type="dxa"/>
          </w:tcPr>
          <w:p w14:paraId="11B5C721" w14:textId="7E2918B1" w:rsidR="00797282" w:rsidRPr="00C959FE" w:rsidRDefault="00797282" w:rsidP="00797282">
            <w:r>
              <w:t>80735907</w:t>
            </w:r>
          </w:p>
        </w:tc>
        <w:tc>
          <w:tcPr>
            <w:tcW w:w="2540" w:type="dxa"/>
          </w:tcPr>
          <w:p w14:paraId="05A4E8D3" w14:textId="77777777" w:rsidR="00797282" w:rsidRPr="00C959FE" w:rsidRDefault="00797282" w:rsidP="00797282"/>
        </w:tc>
      </w:tr>
      <w:tr w:rsidR="00006DDE" w14:paraId="36CA0EFE" w14:textId="77777777" w:rsidTr="009C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5C0E9252" w14:textId="0D447D4A" w:rsidR="00797282" w:rsidRPr="00C959FE" w:rsidRDefault="00797282" w:rsidP="00797282">
            <w:r>
              <w:t>3</w:t>
            </w:r>
          </w:p>
        </w:tc>
        <w:tc>
          <w:tcPr>
            <w:tcW w:w="709" w:type="dxa"/>
          </w:tcPr>
          <w:p w14:paraId="78472E59" w14:textId="53F0E859" w:rsidR="00797282" w:rsidRPr="00C959FE" w:rsidRDefault="00797282" w:rsidP="00797282">
            <w:r w:rsidRPr="00C959FE">
              <w:t>05</w:t>
            </w:r>
          </w:p>
        </w:tc>
        <w:tc>
          <w:tcPr>
            <w:tcW w:w="1275" w:type="dxa"/>
          </w:tcPr>
          <w:p w14:paraId="5DC9FAED" w14:textId="48CE8305" w:rsidR="00797282" w:rsidRPr="00C959FE" w:rsidRDefault="00797282" w:rsidP="00797282">
            <w:r w:rsidRPr="00C959FE">
              <w:t>105:C</w:t>
            </w:r>
            <w:r>
              <w:t>21</w:t>
            </w:r>
          </w:p>
        </w:tc>
        <w:tc>
          <w:tcPr>
            <w:tcW w:w="1276" w:type="dxa"/>
            <w:vAlign w:val="top"/>
          </w:tcPr>
          <w:p w14:paraId="3095B9AD" w14:textId="1480C62E" w:rsidR="00797282" w:rsidRPr="00C959FE" w:rsidRDefault="00797282" w:rsidP="00797282">
            <w:r w:rsidRPr="00C96FD2">
              <w:t>1-VS03</w:t>
            </w:r>
          </w:p>
        </w:tc>
        <w:tc>
          <w:tcPr>
            <w:tcW w:w="3119" w:type="dxa"/>
          </w:tcPr>
          <w:p w14:paraId="28AC33D6" w14:textId="324F8B09" w:rsidR="00797282" w:rsidRPr="00C959FE" w:rsidRDefault="00797282" w:rsidP="00797282">
            <w:r w:rsidRPr="00C959FE">
              <w:t>HG 1:06 Ridåvärmare</w:t>
            </w:r>
          </w:p>
        </w:tc>
        <w:tc>
          <w:tcPr>
            <w:tcW w:w="1701" w:type="dxa"/>
          </w:tcPr>
          <w:p w14:paraId="714D5522" w14:textId="2D9F5365" w:rsidR="00797282" w:rsidRPr="00C959FE" w:rsidRDefault="00797282" w:rsidP="00797282">
            <w:r w:rsidRPr="00C959FE">
              <w:t xml:space="preserve">Värme </w:t>
            </w:r>
          </w:p>
        </w:tc>
        <w:tc>
          <w:tcPr>
            <w:tcW w:w="2037" w:type="dxa"/>
          </w:tcPr>
          <w:p w14:paraId="3EC7E2A0" w14:textId="5A904E70" w:rsidR="00797282" w:rsidRPr="00C959FE" w:rsidRDefault="00797282" w:rsidP="00797282">
            <w:r w:rsidRPr="00C959FE">
              <w:t>1-VS03-105C</w:t>
            </w:r>
            <w:r>
              <w:t>21</w:t>
            </w:r>
            <w:r w:rsidRPr="00C959FE">
              <w:t>-ME61</w:t>
            </w:r>
          </w:p>
        </w:tc>
        <w:tc>
          <w:tcPr>
            <w:tcW w:w="914" w:type="dxa"/>
          </w:tcPr>
          <w:p w14:paraId="4184BFDD" w14:textId="3E14CBF3" w:rsidR="00797282" w:rsidRPr="00C959FE" w:rsidRDefault="00797282" w:rsidP="00797282">
            <w:r w:rsidRPr="00C959FE">
              <w:t>1-AL051</w:t>
            </w:r>
          </w:p>
        </w:tc>
        <w:tc>
          <w:tcPr>
            <w:tcW w:w="587" w:type="dxa"/>
          </w:tcPr>
          <w:p w14:paraId="154DF5E9" w14:textId="7C31A257" w:rsidR="00797282" w:rsidRPr="00C959FE" w:rsidRDefault="00797282" w:rsidP="00797282">
            <w:r>
              <w:t>50</w:t>
            </w:r>
          </w:p>
        </w:tc>
        <w:tc>
          <w:tcPr>
            <w:tcW w:w="1030" w:type="dxa"/>
          </w:tcPr>
          <w:p w14:paraId="6ADFA0B1" w14:textId="5D99D5D2" w:rsidR="00797282" w:rsidRPr="00C959FE" w:rsidRDefault="00797282" w:rsidP="00797282">
            <w:r w:rsidRPr="00BD27C1">
              <w:t>80735897</w:t>
            </w:r>
          </w:p>
        </w:tc>
        <w:tc>
          <w:tcPr>
            <w:tcW w:w="2540" w:type="dxa"/>
          </w:tcPr>
          <w:p w14:paraId="20249738" w14:textId="77777777" w:rsidR="00797282" w:rsidRPr="00C959FE" w:rsidRDefault="00797282" w:rsidP="00797282"/>
        </w:tc>
      </w:tr>
      <w:tr w:rsidR="009C23DA" w14:paraId="6E77993C" w14:textId="77777777" w:rsidTr="009C23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5F43BA66" w14:textId="17873EFA" w:rsidR="00797282" w:rsidRPr="00AF66AA" w:rsidRDefault="00797282" w:rsidP="00797282">
            <w:r w:rsidRPr="00AF66AA">
              <w:t>3</w:t>
            </w:r>
          </w:p>
        </w:tc>
        <w:tc>
          <w:tcPr>
            <w:tcW w:w="709" w:type="dxa"/>
          </w:tcPr>
          <w:p w14:paraId="7AC99442" w14:textId="0BA54B3A" w:rsidR="00797282" w:rsidRPr="00AF66AA" w:rsidRDefault="00797282" w:rsidP="00797282">
            <w:r w:rsidRPr="00AF66AA">
              <w:t>05</w:t>
            </w:r>
          </w:p>
        </w:tc>
        <w:tc>
          <w:tcPr>
            <w:tcW w:w="1275" w:type="dxa"/>
          </w:tcPr>
          <w:p w14:paraId="2249A2A3" w14:textId="4CD51E67" w:rsidR="00797282" w:rsidRPr="00AF66AA" w:rsidRDefault="00797282" w:rsidP="00797282">
            <w:proofErr w:type="gramStart"/>
            <w:r w:rsidRPr="00AF66AA">
              <w:t>105:P</w:t>
            </w:r>
            <w:proofErr w:type="gramEnd"/>
            <w:r w:rsidRPr="00AF66AA">
              <w:t>61</w:t>
            </w:r>
          </w:p>
        </w:tc>
        <w:tc>
          <w:tcPr>
            <w:tcW w:w="1276" w:type="dxa"/>
            <w:vAlign w:val="top"/>
          </w:tcPr>
          <w:p w14:paraId="142EB3A5" w14:textId="2B3F91CD" w:rsidR="00797282" w:rsidRPr="00AF66AA" w:rsidRDefault="00797282" w:rsidP="00797282">
            <w:r w:rsidRPr="00AF66AA">
              <w:t>1-VS03</w:t>
            </w:r>
          </w:p>
        </w:tc>
        <w:tc>
          <w:tcPr>
            <w:tcW w:w="3119" w:type="dxa"/>
          </w:tcPr>
          <w:p w14:paraId="7DF10806" w14:textId="266F3AC7" w:rsidR="00797282" w:rsidRPr="00AF66AA" w:rsidRDefault="00797282" w:rsidP="00797282">
            <w:r w:rsidRPr="00AF66AA">
              <w:t>HG 1:07 Ridåvärmare</w:t>
            </w:r>
          </w:p>
        </w:tc>
        <w:tc>
          <w:tcPr>
            <w:tcW w:w="1701" w:type="dxa"/>
          </w:tcPr>
          <w:p w14:paraId="22CDD2F4" w14:textId="544F1811" w:rsidR="00797282" w:rsidRPr="00AF66AA" w:rsidRDefault="00797282" w:rsidP="00797282">
            <w:r w:rsidRPr="00AF66AA">
              <w:t xml:space="preserve">Värme </w:t>
            </w:r>
          </w:p>
        </w:tc>
        <w:tc>
          <w:tcPr>
            <w:tcW w:w="2037" w:type="dxa"/>
          </w:tcPr>
          <w:p w14:paraId="4D22AF62" w14:textId="0333F7C1" w:rsidR="00797282" w:rsidRPr="00AF66AA" w:rsidRDefault="00797282" w:rsidP="00797282">
            <w:r w:rsidRPr="00AF66AA">
              <w:t>1-VS03-105P61-ME61</w:t>
            </w:r>
          </w:p>
        </w:tc>
        <w:tc>
          <w:tcPr>
            <w:tcW w:w="914" w:type="dxa"/>
          </w:tcPr>
          <w:p w14:paraId="46AF2D26" w14:textId="7BB4544B" w:rsidR="00797282" w:rsidRPr="00AF66AA" w:rsidRDefault="00797282" w:rsidP="00797282">
            <w:r w:rsidRPr="00AF66AA">
              <w:t>1-AL051</w:t>
            </w:r>
          </w:p>
        </w:tc>
        <w:tc>
          <w:tcPr>
            <w:tcW w:w="587" w:type="dxa"/>
          </w:tcPr>
          <w:p w14:paraId="4963EFE2" w14:textId="702BE86B" w:rsidR="00797282" w:rsidRPr="00AF66AA" w:rsidRDefault="00797282" w:rsidP="00797282">
            <w:r w:rsidRPr="00AF66AA">
              <w:t>51</w:t>
            </w:r>
          </w:p>
        </w:tc>
        <w:tc>
          <w:tcPr>
            <w:tcW w:w="1030" w:type="dxa"/>
          </w:tcPr>
          <w:p w14:paraId="19F68C38" w14:textId="76C5F3F6" w:rsidR="00797282" w:rsidRPr="00AF66AA" w:rsidRDefault="00797282" w:rsidP="00797282">
            <w:r w:rsidRPr="00AF66AA">
              <w:t>80735889</w:t>
            </w:r>
          </w:p>
        </w:tc>
        <w:tc>
          <w:tcPr>
            <w:tcW w:w="2540" w:type="dxa"/>
          </w:tcPr>
          <w:p w14:paraId="226DEF07" w14:textId="77777777" w:rsidR="00797282" w:rsidRPr="00AF66AA" w:rsidRDefault="00797282" w:rsidP="00797282"/>
        </w:tc>
      </w:tr>
      <w:tr w:rsidR="00006DDE" w14:paraId="35CC2817" w14:textId="77777777" w:rsidTr="009C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5A7ABF89" w14:textId="3A87AE0D" w:rsidR="00797282" w:rsidRPr="009B2825" w:rsidRDefault="00797282" w:rsidP="00797282">
            <w:r w:rsidRPr="009B2825">
              <w:t>3</w:t>
            </w:r>
          </w:p>
        </w:tc>
        <w:tc>
          <w:tcPr>
            <w:tcW w:w="709" w:type="dxa"/>
          </w:tcPr>
          <w:p w14:paraId="5E788609" w14:textId="54945B2D" w:rsidR="00797282" w:rsidRPr="009B2825" w:rsidRDefault="00797282" w:rsidP="00797282">
            <w:r w:rsidRPr="009B2825">
              <w:t>05</w:t>
            </w:r>
          </w:p>
        </w:tc>
        <w:tc>
          <w:tcPr>
            <w:tcW w:w="1275" w:type="dxa"/>
          </w:tcPr>
          <w:p w14:paraId="50BAE887" w14:textId="55DD13F8" w:rsidR="00797282" w:rsidRPr="009B2825" w:rsidRDefault="00797282" w:rsidP="00797282">
            <w:proofErr w:type="gramStart"/>
            <w:r w:rsidRPr="009B2825">
              <w:t>105:P</w:t>
            </w:r>
            <w:proofErr w:type="gramEnd"/>
            <w:r w:rsidRPr="009B2825">
              <w:t>51</w:t>
            </w:r>
          </w:p>
        </w:tc>
        <w:tc>
          <w:tcPr>
            <w:tcW w:w="1276" w:type="dxa"/>
            <w:vAlign w:val="top"/>
          </w:tcPr>
          <w:p w14:paraId="4E476ECC" w14:textId="40C93D10" w:rsidR="00797282" w:rsidRPr="009B2825" w:rsidRDefault="00797282" w:rsidP="00797282">
            <w:r w:rsidRPr="009B2825">
              <w:t>1-VS03</w:t>
            </w:r>
          </w:p>
        </w:tc>
        <w:tc>
          <w:tcPr>
            <w:tcW w:w="3119" w:type="dxa"/>
          </w:tcPr>
          <w:p w14:paraId="2D77540B" w14:textId="3FEBA5E1" w:rsidR="00797282" w:rsidRPr="009B2825" w:rsidRDefault="00797282" w:rsidP="00797282">
            <w:r w:rsidRPr="009B2825">
              <w:t>HG 1:08 Ridåvärmare</w:t>
            </w:r>
          </w:p>
        </w:tc>
        <w:tc>
          <w:tcPr>
            <w:tcW w:w="1701" w:type="dxa"/>
          </w:tcPr>
          <w:p w14:paraId="55DFEB08" w14:textId="795B1DDD" w:rsidR="00797282" w:rsidRPr="009B2825" w:rsidRDefault="00797282" w:rsidP="00797282">
            <w:r w:rsidRPr="009B2825">
              <w:t xml:space="preserve">Värme </w:t>
            </w:r>
          </w:p>
        </w:tc>
        <w:tc>
          <w:tcPr>
            <w:tcW w:w="2037" w:type="dxa"/>
          </w:tcPr>
          <w:p w14:paraId="0A488539" w14:textId="42373A24" w:rsidR="00797282" w:rsidRPr="009B2825" w:rsidRDefault="00797282" w:rsidP="00797282">
            <w:r w:rsidRPr="009B2825">
              <w:t>1-VS03-105P51-ME61</w:t>
            </w:r>
          </w:p>
        </w:tc>
        <w:tc>
          <w:tcPr>
            <w:tcW w:w="914" w:type="dxa"/>
          </w:tcPr>
          <w:p w14:paraId="244EE472" w14:textId="3EE11181" w:rsidR="00797282" w:rsidRPr="009B2825" w:rsidRDefault="00797282" w:rsidP="00797282">
            <w:r w:rsidRPr="009B2825">
              <w:t>1-AL051</w:t>
            </w:r>
          </w:p>
        </w:tc>
        <w:tc>
          <w:tcPr>
            <w:tcW w:w="587" w:type="dxa"/>
          </w:tcPr>
          <w:p w14:paraId="1B2BA417" w14:textId="2730990E" w:rsidR="00797282" w:rsidRPr="009B2825" w:rsidRDefault="00797282" w:rsidP="00797282">
            <w:r w:rsidRPr="009B2825">
              <w:t>52</w:t>
            </w:r>
          </w:p>
        </w:tc>
        <w:tc>
          <w:tcPr>
            <w:tcW w:w="1030" w:type="dxa"/>
          </w:tcPr>
          <w:p w14:paraId="7442CBA9" w14:textId="3A31F7C6" w:rsidR="00797282" w:rsidRPr="009B2825" w:rsidRDefault="00797282" w:rsidP="00797282">
            <w:pPr>
              <w:rPr>
                <w:szCs w:val="18"/>
              </w:rPr>
            </w:pPr>
            <w:r w:rsidRPr="00D963AB">
              <w:rPr>
                <w:szCs w:val="18"/>
              </w:rPr>
              <w:t>80735895</w:t>
            </w:r>
          </w:p>
        </w:tc>
        <w:tc>
          <w:tcPr>
            <w:tcW w:w="2540" w:type="dxa"/>
          </w:tcPr>
          <w:p w14:paraId="418C1345" w14:textId="77777777" w:rsidR="00797282" w:rsidRPr="009B2825" w:rsidRDefault="00797282" w:rsidP="00797282"/>
        </w:tc>
      </w:tr>
      <w:tr w:rsidR="009C23DA" w14:paraId="789B1FE9" w14:textId="77777777" w:rsidTr="009C23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3FEC87CF" w14:textId="77777777" w:rsidR="00797282" w:rsidRDefault="00797282" w:rsidP="00797282"/>
        </w:tc>
        <w:tc>
          <w:tcPr>
            <w:tcW w:w="709" w:type="dxa"/>
            <w:vAlign w:val="top"/>
          </w:tcPr>
          <w:p w14:paraId="75461C34" w14:textId="29A1D170" w:rsidR="00797282" w:rsidRDefault="00797282" w:rsidP="00797282"/>
        </w:tc>
        <w:tc>
          <w:tcPr>
            <w:tcW w:w="1275" w:type="dxa"/>
            <w:vAlign w:val="top"/>
          </w:tcPr>
          <w:p w14:paraId="1DB4F692" w14:textId="77777777" w:rsidR="00797282" w:rsidRDefault="00797282" w:rsidP="00797282"/>
        </w:tc>
        <w:tc>
          <w:tcPr>
            <w:tcW w:w="1276" w:type="dxa"/>
          </w:tcPr>
          <w:p w14:paraId="74E15C1C" w14:textId="77777777" w:rsidR="00797282" w:rsidRDefault="00797282" w:rsidP="00797282"/>
        </w:tc>
        <w:tc>
          <w:tcPr>
            <w:tcW w:w="3119" w:type="dxa"/>
            <w:vAlign w:val="top"/>
          </w:tcPr>
          <w:p w14:paraId="4264064C" w14:textId="64DFB2F5" w:rsidR="00797282" w:rsidRDefault="00797282" w:rsidP="00797282"/>
        </w:tc>
        <w:tc>
          <w:tcPr>
            <w:tcW w:w="1701" w:type="dxa"/>
            <w:vAlign w:val="top"/>
          </w:tcPr>
          <w:p w14:paraId="1252617C" w14:textId="77777777" w:rsidR="00797282" w:rsidRPr="00CD438F" w:rsidRDefault="00797282" w:rsidP="00797282"/>
        </w:tc>
        <w:tc>
          <w:tcPr>
            <w:tcW w:w="2037" w:type="dxa"/>
            <w:vAlign w:val="top"/>
          </w:tcPr>
          <w:p w14:paraId="7D729DA5" w14:textId="77777777" w:rsidR="00797282" w:rsidRPr="00041568" w:rsidRDefault="00797282" w:rsidP="00797282"/>
        </w:tc>
        <w:tc>
          <w:tcPr>
            <w:tcW w:w="914" w:type="dxa"/>
            <w:vAlign w:val="top"/>
          </w:tcPr>
          <w:p w14:paraId="2B107E56" w14:textId="77777777" w:rsidR="00797282" w:rsidRDefault="00797282" w:rsidP="00797282"/>
        </w:tc>
        <w:tc>
          <w:tcPr>
            <w:tcW w:w="587" w:type="dxa"/>
            <w:vAlign w:val="top"/>
          </w:tcPr>
          <w:p w14:paraId="3116CDB6" w14:textId="10411006" w:rsidR="00797282" w:rsidRDefault="00797282" w:rsidP="00797282"/>
        </w:tc>
        <w:tc>
          <w:tcPr>
            <w:tcW w:w="1030" w:type="dxa"/>
            <w:vAlign w:val="top"/>
          </w:tcPr>
          <w:p w14:paraId="52DE81E1" w14:textId="77777777" w:rsidR="00797282" w:rsidRDefault="00797282" w:rsidP="00797282"/>
        </w:tc>
        <w:tc>
          <w:tcPr>
            <w:tcW w:w="2540" w:type="dxa"/>
            <w:vAlign w:val="top"/>
          </w:tcPr>
          <w:p w14:paraId="3D296882" w14:textId="77777777" w:rsidR="00797282" w:rsidRDefault="00797282" w:rsidP="00797282"/>
        </w:tc>
      </w:tr>
      <w:tr w:rsidR="00006DDE" w14:paraId="44ED1D56" w14:textId="77777777" w:rsidTr="009C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2FE3E5A6" w14:textId="022CE92A" w:rsidR="00797282" w:rsidRDefault="00797282" w:rsidP="00797282">
            <w:r>
              <w:t>3</w:t>
            </w:r>
          </w:p>
        </w:tc>
        <w:tc>
          <w:tcPr>
            <w:tcW w:w="709" w:type="dxa"/>
            <w:vAlign w:val="top"/>
          </w:tcPr>
          <w:p w14:paraId="26C9B120" w14:textId="327E3C81" w:rsidR="00797282" w:rsidRDefault="00797282" w:rsidP="00797282">
            <w:r>
              <w:t>08</w:t>
            </w:r>
          </w:p>
        </w:tc>
        <w:tc>
          <w:tcPr>
            <w:tcW w:w="1275" w:type="dxa"/>
            <w:vAlign w:val="top"/>
          </w:tcPr>
          <w:p w14:paraId="229CCF06" w14:textId="5D3E82FD" w:rsidR="00797282" w:rsidRDefault="00797282" w:rsidP="00797282">
            <w:r>
              <w:t>104 Trapphus</w:t>
            </w:r>
          </w:p>
        </w:tc>
        <w:tc>
          <w:tcPr>
            <w:tcW w:w="1276" w:type="dxa"/>
          </w:tcPr>
          <w:p w14:paraId="0D649CA9" w14:textId="1105BDA0" w:rsidR="00797282" w:rsidRDefault="00797282" w:rsidP="00797282">
            <w:r>
              <w:t>1-KV02</w:t>
            </w:r>
          </w:p>
        </w:tc>
        <w:tc>
          <w:tcPr>
            <w:tcW w:w="3119" w:type="dxa"/>
            <w:vAlign w:val="top"/>
          </w:tcPr>
          <w:p w14:paraId="74BEEE12" w14:textId="6CF4FB96" w:rsidR="00797282" w:rsidRDefault="00797282" w:rsidP="00797282">
            <w:r>
              <w:t>Bevattning terrass</w:t>
            </w:r>
          </w:p>
        </w:tc>
        <w:tc>
          <w:tcPr>
            <w:tcW w:w="1701" w:type="dxa"/>
            <w:vAlign w:val="top"/>
          </w:tcPr>
          <w:p w14:paraId="5BC02106" w14:textId="15BE447D" w:rsidR="00797282" w:rsidRPr="00CD438F" w:rsidRDefault="00797282" w:rsidP="00797282">
            <w:r>
              <w:t>Kallvatten</w:t>
            </w:r>
          </w:p>
        </w:tc>
        <w:tc>
          <w:tcPr>
            <w:tcW w:w="2037" w:type="dxa"/>
            <w:vAlign w:val="top"/>
          </w:tcPr>
          <w:p w14:paraId="74BFC003" w14:textId="0E928BB2" w:rsidR="00797282" w:rsidRPr="00041568" w:rsidRDefault="00797282" w:rsidP="00797282">
            <w:r>
              <w:t>1-KV02-108104-MF61</w:t>
            </w:r>
          </w:p>
        </w:tc>
        <w:tc>
          <w:tcPr>
            <w:tcW w:w="914" w:type="dxa"/>
            <w:vAlign w:val="top"/>
          </w:tcPr>
          <w:p w14:paraId="7B363550" w14:textId="75D91B2B" w:rsidR="00797282" w:rsidRDefault="00797282" w:rsidP="00797282">
            <w:r>
              <w:t>1-AL081</w:t>
            </w:r>
          </w:p>
        </w:tc>
        <w:tc>
          <w:tcPr>
            <w:tcW w:w="587" w:type="dxa"/>
            <w:vAlign w:val="top"/>
          </w:tcPr>
          <w:p w14:paraId="69A83293" w14:textId="73F528C9" w:rsidR="00797282" w:rsidRDefault="00797282" w:rsidP="00797282">
            <w:r>
              <w:t>53</w:t>
            </w:r>
          </w:p>
        </w:tc>
        <w:tc>
          <w:tcPr>
            <w:tcW w:w="1030" w:type="dxa"/>
            <w:vAlign w:val="top"/>
          </w:tcPr>
          <w:p w14:paraId="74A91C9F" w14:textId="77777777" w:rsidR="00797282" w:rsidRDefault="00797282" w:rsidP="00797282"/>
        </w:tc>
        <w:tc>
          <w:tcPr>
            <w:tcW w:w="2540" w:type="dxa"/>
            <w:vAlign w:val="top"/>
          </w:tcPr>
          <w:p w14:paraId="16BBFD32" w14:textId="2B7D76EE" w:rsidR="00797282" w:rsidRDefault="00797282" w:rsidP="00797282">
            <w:r>
              <w:t>Bevattning ej färdigställd</w:t>
            </w:r>
            <w:r w:rsidR="00A37179">
              <w:t xml:space="preserve"> av RE</w:t>
            </w:r>
          </w:p>
        </w:tc>
      </w:tr>
      <w:tr w:rsidR="009C23DA" w14:paraId="6342F462" w14:textId="77777777" w:rsidTr="009C23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846" w:type="dxa"/>
          </w:tcPr>
          <w:p w14:paraId="3D4600F7" w14:textId="0FF9ABD4" w:rsidR="00797282" w:rsidRPr="00DF002A" w:rsidRDefault="00797282" w:rsidP="00797282">
            <w:r>
              <w:t>3</w:t>
            </w:r>
          </w:p>
        </w:tc>
        <w:tc>
          <w:tcPr>
            <w:tcW w:w="709" w:type="dxa"/>
            <w:vAlign w:val="top"/>
          </w:tcPr>
          <w:p w14:paraId="7591FF5E" w14:textId="5515B823" w:rsidR="00797282" w:rsidRDefault="00797282" w:rsidP="00797282">
            <w:r w:rsidRPr="00DF002A">
              <w:t>0</w:t>
            </w:r>
            <w:r>
              <w:t>8</w:t>
            </w:r>
          </w:p>
        </w:tc>
        <w:tc>
          <w:tcPr>
            <w:tcW w:w="1275" w:type="dxa"/>
            <w:vAlign w:val="top"/>
          </w:tcPr>
          <w:p w14:paraId="7CFEAB30" w14:textId="0E1868C5" w:rsidR="00797282" w:rsidRDefault="00797282" w:rsidP="00797282">
            <w:proofErr w:type="gramStart"/>
            <w:r w:rsidRPr="00BF2D3A">
              <w:t>10</w:t>
            </w:r>
            <w:r>
              <w:t>8</w:t>
            </w:r>
            <w:r w:rsidRPr="00BF2D3A">
              <w:t>:</w:t>
            </w:r>
            <w:r>
              <w:t>E</w:t>
            </w:r>
            <w:proofErr w:type="gramEnd"/>
            <w:r>
              <w:t>21</w:t>
            </w:r>
          </w:p>
        </w:tc>
        <w:tc>
          <w:tcPr>
            <w:tcW w:w="1276" w:type="dxa"/>
          </w:tcPr>
          <w:p w14:paraId="51036504" w14:textId="7FD14977" w:rsidR="00797282" w:rsidRPr="00C959FE" w:rsidRDefault="00797282" w:rsidP="00797282">
            <w:r>
              <w:t>1-VS03</w:t>
            </w:r>
          </w:p>
        </w:tc>
        <w:tc>
          <w:tcPr>
            <w:tcW w:w="3119" w:type="dxa"/>
            <w:vAlign w:val="top"/>
          </w:tcPr>
          <w:p w14:paraId="50FA3BF5" w14:textId="23D582B0" w:rsidR="00797282" w:rsidRDefault="00797282" w:rsidP="00797282">
            <w:r w:rsidRPr="00C959FE">
              <w:t>HG 1:03</w:t>
            </w:r>
            <w:r w:rsidRPr="00EC44B8">
              <w:t xml:space="preserve"> Ridåvärmare</w:t>
            </w:r>
          </w:p>
        </w:tc>
        <w:tc>
          <w:tcPr>
            <w:tcW w:w="1701" w:type="dxa"/>
            <w:vAlign w:val="top"/>
          </w:tcPr>
          <w:p w14:paraId="2ADB1905" w14:textId="4B1B5146" w:rsidR="00797282" w:rsidRPr="00CD438F" w:rsidRDefault="00797282" w:rsidP="00797282">
            <w:r w:rsidRPr="00CD438F">
              <w:t>Värme</w:t>
            </w:r>
            <w:r>
              <w:t xml:space="preserve"> </w:t>
            </w:r>
          </w:p>
        </w:tc>
        <w:tc>
          <w:tcPr>
            <w:tcW w:w="2037" w:type="dxa"/>
            <w:vAlign w:val="top"/>
          </w:tcPr>
          <w:p w14:paraId="325BA7B0" w14:textId="47350E1E" w:rsidR="00797282" w:rsidRPr="00041568" w:rsidRDefault="00797282" w:rsidP="00797282">
            <w:r w:rsidRPr="008569A1">
              <w:t>1-VS03-10</w:t>
            </w:r>
            <w:r>
              <w:t>8E21</w:t>
            </w:r>
            <w:r w:rsidRPr="008569A1">
              <w:t>-ME61</w:t>
            </w:r>
          </w:p>
        </w:tc>
        <w:tc>
          <w:tcPr>
            <w:tcW w:w="914" w:type="dxa"/>
            <w:vAlign w:val="top"/>
          </w:tcPr>
          <w:p w14:paraId="013CE0BC" w14:textId="19C7C7C2" w:rsidR="00797282" w:rsidRDefault="00797282" w:rsidP="00797282">
            <w:r>
              <w:t>1-AL081</w:t>
            </w:r>
          </w:p>
        </w:tc>
        <w:tc>
          <w:tcPr>
            <w:tcW w:w="587" w:type="dxa"/>
            <w:vAlign w:val="top"/>
          </w:tcPr>
          <w:p w14:paraId="17863EF4" w14:textId="40589EBC" w:rsidR="00797282" w:rsidRDefault="00797282" w:rsidP="00797282">
            <w:r>
              <w:t>54</w:t>
            </w:r>
          </w:p>
        </w:tc>
        <w:tc>
          <w:tcPr>
            <w:tcW w:w="1030" w:type="dxa"/>
            <w:vAlign w:val="top"/>
          </w:tcPr>
          <w:p w14:paraId="1429C207" w14:textId="0667C9D0" w:rsidR="00797282" w:rsidRDefault="00797282" w:rsidP="00797282">
            <w:r>
              <w:t>80735890</w:t>
            </w:r>
          </w:p>
        </w:tc>
        <w:tc>
          <w:tcPr>
            <w:tcW w:w="2540" w:type="dxa"/>
            <w:vAlign w:val="top"/>
          </w:tcPr>
          <w:p w14:paraId="21054C0B" w14:textId="77777777" w:rsidR="00797282" w:rsidRDefault="00797282" w:rsidP="00797282"/>
        </w:tc>
      </w:tr>
    </w:tbl>
    <w:p w14:paraId="76AD8B65" w14:textId="654D4541" w:rsidR="004C0709" w:rsidRPr="00F964C2" w:rsidRDefault="00C778AB" w:rsidP="00F964C2">
      <w:pPr>
        <w:pStyle w:val="Heading2"/>
        <w:rPr>
          <w:b/>
          <w:bCs/>
          <w:szCs w:val="18"/>
        </w:rPr>
      </w:pPr>
      <w:r>
        <w:rPr>
          <w:b/>
          <w:bCs/>
          <w:szCs w:val="18"/>
        </w:rPr>
        <w:br w:type="page"/>
      </w:r>
      <w:r w:rsidR="004C0709" w:rsidRPr="00F964C2">
        <w:rPr>
          <w:color w:val="auto"/>
        </w:rPr>
        <w:lastRenderedPageBreak/>
        <w:t>ELMÄTARE</w:t>
      </w:r>
    </w:p>
    <w:tbl>
      <w:tblPr>
        <w:tblStyle w:val="Formatmall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417"/>
        <w:gridCol w:w="2410"/>
        <w:gridCol w:w="2268"/>
        <w:gridCol w:w="2268"/>
        <w:gridCol w:w="992"/>
        <w:gridCol w:w="1418"/>
        <w:gridCol w:w="3281"/>
      </w:tblGrid>
      <w:tr w:rsidR="00D47689" w14:paraId="637FF7D8" w14:textId="77777777" w:rsidTr="00006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"/>
          <w:tblHeader/>
        </w:trPr>
        <w:tc>
          <w:tcPr>
            <w:tcW w:w="1129" w:type="dxa"/>
            <w:shd w:val="clear" w:color="auto" w:fill="FFF2CC" w:themeFill="accent4" w:themeFillTint="33"/>
            <w:vAlign w:val="top"/>
          </w:tcPr>
          <w:p w14:paraId="508C1C91" w14:textId="279EC97E" w:rsidR="00D47689" w:rsidRDefault="00D47689" w:rsidP="00F964C2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Piigab Nr.</w:t>
            </w:r>
          </w:p>
        </w:tc>
        <w:tc>
          <w:tcPr>
            <w:tcW w:w="851" w:type="dxa"/>
            <w:shd w:val="clear" w:color="auto" w:fill="FFF2CC" w:themeFill="accent4" w:themeFillTint="33"/>
            <w:vAlign w:val="top"/>
          </w:tcPr>
          <w:p w14:paraId="37D6DEA6" w14:textId="01270233" w:rsidR="00D47689" w:rsidRDefault="00D47689" w:rsidP="00F964C2">
            <w:pPr>
              <w:rPr>
                <w:rFonts w:cstheme="minorHAnsi"/>
              </w:rPr>
            </w:pPr>
            <w:r>
              <w:rPr>
                <w:color w:val="0D0D0D" w:themeColor="text1" w:themeTint="F2"/>
              </w:rPr>
              <w:t>Plan</w:t>
            </w:r>
          </w:p>
        </w:tc>
        <w:tc>
          <w:tcPr>
            <w:tcW w:w="1417" w:type="dxa"/>
            <w:shd w:val="clear" w:color="auto" w:fill="FFF2CC" w:themeFill="accent4" w:themeFillTint="33"/>
            <w:vAlign w:val="top"/>
          </w:tcPr>
          <w:p w14:paraId="49284625" w14:textId="5187CF79" w:rsidR="00D47689" w:rsidRDefault="00D47689" w:rsidP="00F964C2">
            <w:r>
              <w:rPr>
                <w:color w:val="0D0D0D" w:themeColor="text1" w:themeTint="F2"/>
              </w:rPr>
              <w:t>Placerad</w:t>
            </w:r>
          </w:p>
        </w:tc>
        <w:tc>
          <w:tcPr>
            <w:tcW w:w="2410" w:type="dxa"/>
            <w:shd w:val="clear" w:color="auto" w:fill="FFF2CC" w:themeFill="accent4" w:themeFillTint="33"/>
            <w:vAlign w:val="top"/>
          </w:tcPr>
          <w:p w14:paraId="2917C9FE" w14:textId="622F4220" w:rsidR="00D47689" w:rsidRPr="00CF059C" w:rsidRDefault="00D47689" w:rsidP="00F964C2">
            <w:pPr>
              <w:rPr>
                <w:rFonts w:cstheme="minorHAnsi"/>
              </w:rPr>
            </w:pPr>
            <w:r>
              <w:rPr>
                <w:color w:val="0D0D0D" w:themeColor="text1" w:themeTint="F2"/>
              </w:rPr>
              <w:t>Betjänar</w:t>
            </w:r>
          </w:p>
        </w:tc>
        <w:tc>
          <w:tcPr>
            <w:tcW w:w="2268" w:type="dxa"/>
            <w:shd w:val="clear" w:color="auto" w:fill="FFF2CC" w:themeFill="accent4" w:themeFillTint="33"/>
            <w:vAlign w:val="top"/>
          </w:tcPr>
          <w:p w14:paraId="51224DF6" w14:textId="4B979ED6" w:rsidR="00D47689" w:rsidRDefault="00D47689" w:rsidP="00F964C2">
            <w:r>
              <w:rPr>
                <w:color w:val="0D0D0D" w:themeColor="text1" w:themeTint="F2"/>
              </w:rPr>
              <w:t>Beteckning</w:t>
            </w:r>
          </w:p>
        </w:tc>
        <w:tc>
          <w:tcPr>
            <w:tcW w:w="2268" w:type="dxa"/>
            <w:shd w:val="clear" w:color="auto" w:fill="FFF2CC" w:themeFill="accent4" w:themeFillTint="33"/>
            <w:vAlign w:val="top"/>
          </w:tcPr>
          <w:p w14:paraId="2C15C2DD" w14:textId="654CB9F4" w:rsidR="00D47689" w:rsidRDefault="00D47689" w:rsidP="00F964C2">
            <w:pPr>
              <w:rPr>
                <w:rFonts w:cstheme="minorHAnsi"/>
              </w:rPr>
            </w:pPr>
            <w:r>
              <w:rPr>
                <w:color w:val="0D0D0D" w:themeColor="text1" w:themeTint="F2"/>
              </w:rPr>
              <w:t>Modell</w:t>
            </w:r>
          </w:p>
        </w:tc>
        <w:tc>
          <w:tcPr>
            <w:tcW w:w="992" w:type="dxa"/>
            <w:shd w:val="clear" w:color="auto" w:fill="FFF2CC" w:themeFill="accent4" w:themeFillTint="33"/>
            <w:vAlign w:val="top"/>
          </w:tcPr>
          <w:p w14:paraId="59E172B9" w14:textId="6FF2D366" w:rsidR="00D47689" w:rsidRDefault="00D47689" w:rsidP="00F964C2">
            <w:pPr>
              <w:rPr>
                <w:rFonts w:cstheme="minorHAnsi"/>
              </w:rPr>
            </w:pPr>
            <w:r>
              <w:rPr>
                <w:color w:val="0D0D0D" w:themeColor="text1" w:themeTint="F2"/>
              </w:rPr>
              <w:t>Prim</w:t>
            </w:r>
          </w:p>
        </w:tc>
        <w:tc>
          <w:tcPr>
            <w:tcW w:w="1418" w:type="dxa"/>
            <w:shd w:val="clear" w:color="auto" w:fill="FFF2CC" w:themeFill="accent4" w:themeFillTint="33"/>
            <w:vAlign w:val="top"/>
          </w:tcPr>
          <w:p w14:paraId="38FB0643" w14:textId="7B1F85B9" w:rsidR="00D47689" w:rsidRDefault="00D47689" w:rsidP="00F964C2">
            <w:pPr>
              <w:rPr>
                <w:rFonts w:cstheme="minorHAnsi"/>
              </w:rPr>
            </w:pPr>
            <w:r>
              <w:rPr>
                <w:color w:val="0D0D0D" w:themeColor="text1" w:themeTint="F2"/>
              </w:rPr>
              <w:t>Sek. Adress</w:t>
            </w:r>
          </w:p>
        </w:tc>
        <w:tc>
          <w:tcPr>
            <w:tcW w:w="3281" w:type="dxa"/>
            <w:shd w:val="clear" w:color="auto" w:fill="FFF2CC" w:themeFill="accent4" w:themeFillTint="33"/>
            <w:vAlign w:val="top"/>
          </w:tcPr>
          <w:p w14:paraId="112C1721" w14:textId="035A0205" w:rsidR="00D47689" w:rsidRDefault="00D47689" w:rsidP="00F964C2">
            <w:r w:rsidRPr="002B13E6">
              <w:rPr>
                <w:color w:val="0D0D0D" w:themeColor="text1" w:themeTint="F2"/>
              </w:rPr>
              <w:t>Anmärkning</w:t>
            </w:r>
          </w:p>
        </w:tc>
      </w:tr>
      <w:tr w:rsidR="004B62BC" w14:paraId="47AEE2CA" w14:textId="77777777" w:rsidTr="00006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tcW w:w="1129" w:type="dxa"/>
          </w:tcPr>
          <w:p w14:paraId="46F7A634" w14:textId="7D8AD2B0" w:rsidR="004B62BC" w:rsidRDefault="004B62BC" w:rsidP="004B62B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51" w:type="dxa"/>
            <w:vAlign w:val="top"/>
          </w:tcPr>
          <w:p w14:paraId="25AFED56" w14:textId="51C1B527" w:rsidR="004B62BC" w:rsidRDefault="004B62BC" w:rsidP="004B62BC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  <w:tc>
          <w:tcPr>
            <w:tcW w:w="1417" w:type="dxa"/>
            <w:vAlign w:val="top"/>
          </w:tcPr>
          <w:p w14:paraId="6930CAEA" w14:textId="0F4F85E4" w:rsidR="004B62BC" w:rsidRDefault="004B62BC" w:rsidP="004B62BC">
            <w:proofErr w:type="gramStart"/>
            <w:r>
              <w:t>101:L</w:t>
            </w:r>
            <w:proofErr w:type="gramEnd"/>
            <w:r>
              <w:t>21</w:t>
            </w:r>
          </w:p>
        </w:tc>
        <w:tc>
          <w:tcPr>
            <w:tcW w:w="2410" w:type="dxa"/>
            <w:vAlign w:val="top"/>
          </w:tcPr>
          <w:p w14:paraId="0FE56893" w14:textId="78D044CE" w:rsidR="004B62BC" w:rsidRDefault="004B62BC" w:rsidP="004B62BC">
            <w:pPr>
              <w:rPr>
                <w:rFonts w:cstheme="minorHAnsi"/>
              </w:rPr>
            </w:pPr>
            <w:r>
              <w:rPr>
                <w:rFonts w:cstheme="minorHAnsi"/>
              </w:rPr>
              <w:t>Apparatskåp</w:t>
            </w:r>
          </w:p>
        </w:tc>
        <w:tc>
          <w:tcPr>
            <w:tcW w:w="2268" w:type="dxa"/>
            <w:vAlign w:val="top"/>
          </w:tcPr>
          <w:p w14:paraId="6EE982A7" w14:textId="68EC8FE4" w:rsidR="004B62BC" w:rsidRDefault="004B62BC" w:rsidP="00F67E96">
            <w:r>
              <w:t>1-AS011-MX61</w:t>
            </w:r>
          </w:p>
        </w:tc>
        <w:tc>
          <w:tcPr>
            <w:tcW w:w="2268" w:type="dxa"/>
            <w:vAlign w:val="top"/>
          </w:tcPr>
          <w:p w14:paraId="0F4623CD" w14:textId="5658FDCF" w:rsidR="004B62BC" w:rsidRPr="00516174" w:rsidRDefault="004B62BC" w:rsidP="00F67E96">
            <w:r w:rsidRPr="0097385D">
              <w:rPr>
                <w:rFonts w:cstheme="minorHAnsi"/>
              </w:rPr>
              <w:t>Carlo Gavazzi EM24</w:t>
            </w:r>
          </w:p>
        </w:tc>
        <w:tc>
          <w:tcPr>
            <w:tcW w:w="992" w:type="dxa"/>
            <w:vAlign w:val="top"/>
          </w:tcPr>
          <w:p w14:paraId="10D82EF1" w14:textId="2F0DE231" w:rsidR="004B62BC" w:rsidRDefault="004B62BC" w:rsidP="00F67E96">
            <w:r>
              <w:t>201</w:t>
            </w:r>
          </w:p>
        </w:tc>
        <w:tc>
          <w:tcPr>
            <w:tcW w:w="1418" w:type="dxa"/>
            <w:vAlign w:val="top"/>
          </w:tcPr>
          <w:p w14:paraId="508D8142" w14:textId="42AB2C2C" w:rsidR="004B62BC" w:rsidRPr="00127F29" w:rsidRDefault="004B62BC" w:rsidP="004B62BC">
            <w:pPr>
              <w:rPr>
                <w:rFonts w:cstheme="minorHAnsi"/>
              </w:rPr>
            </w:pPr>
            <w:r>
              <w:rPr>
                <w:rFonts w:cstheme="minorHAnsi"/>
              </w:rPr>
              <w:t>01307465</w:t>
            </w:r>
          </w:p>
        </w:tc>
        <w:tc>
          <w:tcPr>
            <w:tcW w:w="3281" w:type="dxa"/>
            <w:vAlign w:val="top"/>
          </w:tcPr>
          <w:p w14:paraId="5FA4932C" w14:textId="77777777" w:rsidR="004B62BC" w:rsidRPr="008B2900" w:rsidRDefault="004B62BC" w:rsidP="004B62BC">
            <w:pPr>
              <w:rPr>
                <w:highlight w:val="green"/>
              </w:rPr>
            </w:pPr>
          </w:p>
        </w:tc>
      </w:tr>
      <w:tr w:rsidR="004B62BC" w14:paraId="433D3766" w14:textId="77777777" w:rsidTr="00006D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"/>
        </w:trPr>
        <w:tc>
          <w:tcPr>
            <w:tcW w:w="1129" w:type="dxa"/>
          </w:tcPr>
          <w:p w14:paraId="0CAEB661" w14:textId="3BCA5A91" w:rsidR="004B62BC" w:rsidRDefault="004B62BC" w:rsidP="004B62B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51" w:type="dxa"/>
            <w:vAlign w:val="top"/>
          </w:tcPr>
          <w:p w14:paraId="259757CB" w14:textId="5D014A8F" w:rsidR="004B62BC" w:rsidRDefault="004B62BC" w:rsidP="004B62BC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  <w:tc>
          <w:tcPr>
            <w:tcW w:w="1417" w:type="dxa"/>
            <w:vAlign w:val="top"/>
          </w:tcPr>
          <w:p w14:paraId="3A0FD532" w14:textId="159640A5" w:rsidR="004B62BC" w:rsidRDefault="004B62BC" w:rsidP="004B62BC">
            <w:proofErr w:type="gramStart"/>
            <w:r>
              <w:t>101:J</w:t>
            </w:r>
            <w:proofErr w:type="gramEnd"/>
            <w:r>
              <w:t>21</w:t>
            </w:r>
          </w:p>
        </w:tc>
        <w:tc>
          <w:tcPr>
            <w:tcW w:w="2410" w:type="dxa"/>
            <w:vAlign w:val="top"/>
          </w:tcPr>
          <w:p w14:paraId="0C72BFD3" w14:textId="403AB49C" w:rsidR="004B62BC" w:rsidRDefault="004B62BC" w:rsidP="004B62BC">
            <w:pPr>
              <w:rPr>
                <w:rFonts w:cstheme="minorHAnsi"/>
              </w:rPr>
            </w:pPr>
            <w:r>
              <w:rPr>
                <w:rFonts w:cstheme="minorHAnsi"/>
              </w:rPr>
              <w:t>Apparatskåp</w:t>
            </w:r>
          </w:p>
        </w:tc>
        <w:tc>
          <w:tcPr>
            <w:tcW w:w="2268" w:type="dxa"/>
            <w:vAlign w:val="top"/>
          </w:tcPr>
          <w:p w14:paraId="2935C145" w14:textId="272FA721" w:rsidR="004B62BC" w:rsidRDefault="004B62BC" w:rsidP="00F67E96">
            <w:r>
              <w:t>1-AS012-MX61</w:t>
            </w:r>
          </w:p>
        </w:tc>
        <w:tc>
          <w:tcPr>
            <w:tcW w:w="2268" w:type="dxa"/>
            <w:vAlign w:val="top"/>
          </w:tcPr>
          <w:p w14:paraId="0E442FB6" w14:textId="6A2B6A63" w:rsidR="004B62BC" w:rsidRPr="00516174" w:rsidRDefault="004B62BC" w:rsidP="00F67E96">
            <w:r w:rsidRPr="0097385D">
              <w:rPr>
                <w:rFonts w:cstheme="minorHAnsi"/>
              </w:rPr>
              <w:t>Carlo Gavazzi EM24</w:t>
            </w:r>
          </w:p>
        </w:tc>
        <w:tc>
          <w:tcPr>
            <w:tcW w:w="992" w:type="dxa"/>
            <w:vAlign w:val="top"/>
          </w:tcPr>
          <w:p w14:paraId="68E72312" w14:textId="1E9D4A28" w:rsidR="004B62BC" w:rsidRDefault="004B62BC" w:rsidP="00F67E96">
            <w:r>
              <w:t>202</w:t>
            </w:r>
          </w:p>
        </w:tc>
        <w:tc>
          <w:tcPr>
            <w:tcW w:w="1418" w:type="dxa"/>
            <w:vAlign w:val="top"/>
          </w:tcPr>
          <w:p w14:paraId="06394E19" w14:textId="1332B37B" w:rsidR="004B62BC" w:rsidRPr="00127F29" w:rsidRDefault="004B62BC" w:rsidP="004B62BC">
            <w:pPr>
              <w:rPr>
                <w:rFonts w:cstheme="minorHAnsi"/>
              </w:rPr>
            </w:pPr>
            <w:r>
              <w:rPr>
                <w:rFonts w:cstheme="minorHAnsi"/>
              </w:rPr>
              <w:t>01297414</w:t>
            </w:r>
          </w:p>
        </w:tc>
        <w:tc>
          <w:tcPr>
            <w:tcW w:w="3281" w:type="dxa"/>
            <w:vAlign w:val="top"/>
          </w:tcPr>
          <w:p w14:paraId="5F75BF6A" w14:textId="77777777" w:rsidR="004B62BC" w:rsidRPr="008B2900" w:rsidRDefault="004B62BC" w:rsidP="004B62BC">
            <w:pPr>
              <w:rPr>
                <w:highlight w:val="green"/>
              </w:rPr>
            </w:pPr>
          </w:p>
        </w:tc>
      </w:tr>
      <w:tr w:rsidR="00BC38AB" w14:paraId="1D01A75F" w14:textId="60123426" w:rsidTr="00006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tcW w:w="1129" w:type="dxa"/>
          </w:tcPr>
          <w:p w14:paraId="11CED43D" w14:textId="23FB9070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851" w:type="dxa"/>
            <w:vAlign w:val="top"/>
          </w:tcPr>
          <w:p w14:paraId="46B0F45D" w14:textId="7EF4BAC1" w:rsidR="00BC38AB" w:rsidRPr="00B26650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  <w:tc>
          <w:tcPr>
            <w:tcW w:w="1417" w:type="dxa"/>
            <w:vAlign w:val="top"/>
          </w:tcPr>
          <w:p w14:paraId="0D9B6336" w14:textId="0DAD7B2C" w:rsidR="00BC38AB" w:rsidRPr="001D7ED8" w:rsidRDefault="00BC38AB" w:rsidP="00BC38AB">
            <w:proofErr w:type="gramStart"/>
            <w:r w:rsidRPr="001D7ED8">
              <w:t>101:K</w:t>
            </w:r>
            <w:proofErr w:type="gramEnd"/>
            <w:r w:rsidRPr="001D7ED8">
              <w:t>01</w:t>
            </w:r>
          </w:p>
        </w:tc>
        <w:tc>
          <w:tcPr>
            <w:tcW w:w="2410" w:type="dxa"/>
            <w:vAlign w:val="top"/>
          </w:tcPr>
          <w:p w14:paraId="1D39D6C7" w14:textId="5D85DCD2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Apparatskåp</w:t>
            </w:r>
          </w:p>
        </w:tc>
        <w:tc>
          <w:tcPr>
            <w:tcW w:w="2268" w:type="dxa"/>
            <w:vAlign w:val="top"/>
          </w:tcPr>
          <w:p w14:paraId="4EF140B2" w14:textId="06893660" w:rsidR="00BC38AB" w:rsidRDefault="00BC38AB" w:rsidP="00F67E96">
            <w:r>
              <w:t>1</w:t>
            </w:r>
            <w:r w:rsidRPr="00162DA9">
              <w:t>-AS013-MX41</w:t>
            </w:r>
          </w:p>
        </w:tc>
        <w:tc>
          <w:tcPr>
            <w:tcW w:w="2268" w:type="dxa"/>
            <w:vAlign w:val="top"/>
          </w:tcPr>
          <w:p w14:paraId="184BD38B" w14:textId="75593BF7" w:rsidR="00BC38AB" w:rsidRPr="00082B83" w:rsidRDefault="00BC38AB" w:rsidP="00F67E96">
            <w:pPr>
              <w:rPr>
                <w:rFonts w:cstheme="minorHAnsi"/>
              </w:rPr>
            </w:pPr>
            <w:r>
              <w:rPr>
                <w:rFonts w:cstheme="minorHAnsi"/>
              </w:rPr>
              <w:t>Schneider</w:t>
            </w:r>
          </w:p>
        </w:tc>
        <w:tc>
          <w:tcPr>
            <w:tcW w:w="992" w:type="dxa"/>
            <w:vAlign w:val="top"/>
          </w:tcPr>
          <w:p w14:paraId="2FFF3E09" w14:textId="2B077AB8" w:rsidR="00BC38AB" w:rsidRPr="00590865" w:rsidRDefault="00BC38AB" w:rsidP="00F67E96">
            <w:r w:rsidRPr="00CD734B">
              <w:t>1</w:t>
            </w:r>
          </w:p>
        </w:tc>
        <w:tc>
          <w:tcPr>
            <w:tcW w:w="1418" w:type="dxa"/>
            <w:vAlign w:val="top"/>
          </w:tcPr>
          <w:p w14:paraId="6DFB9E22" w14:textId="47994D41" w:rsidR="00BC38AB" w:rsidRPr="009C2D35" w:rsidRDefault="00BC38AB" w:rsidP="00BC38AB">
            <w:r w:rsidRPr="009C2D35">
              <w:t>37513044</w:t>
            </w:r>
          </w:p>
        </w:tc>
        <w:tc>
          <w:tcPr>
            <w:tcW w:w="3281" w:type="dxa"/>
            <w:vAlign w:val="top"/>
          </w:tcPr>
          <w:p w14:paraId="68EE6766" w14:textId="3B50A2EA" w:rsidR="00BC38AB" w:rsidRPr="008B2900" w:rsidRDefault="00BC38AB" w:rsidP="00BC38AB">
            <w:pPr>
              <w:rPr>
                <w:highlight w:val="green"/>
              </w:rPr>
            </w:pPr>
          </w:p>
        </w:tc>
      </w:tr>
      <w:tr w:rsidR="00BC38AB" w14:paraId="625A4CBC" w14:textId="0A9ADC2F" w:rsidTr="00006D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"/>
        </w:trPr>
        <w:tc>
          <w:tcPr>
            <w:tcW w:w="1129" w:type="dxa"/>
          </w:tcPr>
          <w:p w14:paraId="59C2B65C" w14:textId="3A7DB75D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851" w:type="dxa"/>
            <w:vAlign w:val="top"/>
          </w:tcPr>
          <w:p w14:paraId="1DDAC8FB" w14:textId="03F03977" w:rsidR="00BC38AB" w:rsidRPr="003A783F" w:rsidRDefault="00BC38AB" w:rsidP="00BC38AB">
            <w:pPr>
              <w:rPr>
                <w:rFonts w:cstheme="minorHAnsi"/>
              </w:rPr>
            </w:pPr>
            <w:r w:rsidRPr="00B26650">
              <w:rPr>
                <w:rFonts w:cstheme="minorHAnsi"/>
              </w:rPr>
              <w:t>02</w:t>
            </w:r>
          </w:p>
        </w:tc>
        <w:tc>
          <w:tcPr>
            <w:tcW w:w="1417" w:type="dxa"/>
            <w:vAlign w:val="top"/>
          </w:tcPr>
          <w:p w14:paraId="6D5D0BB0" w14:textId="31D93311" w:rsidR="00BC38AB" w:rsidRDefault="00BC38AB" w:rsidP="00BC38AB">
            <w:proofErr w:type="gramStart"/>
            <w:r w:rsidRPr="001D7ED8">
              <w:t>102:A</w:t>
            </w:r>
            <w:proofErr w:type="gramEnd"/>
            <w:r w:rsidRPr="001D7ED8">
              <w:t>01</w:t>
            </w:r>
          </w:p>
        </w:tc>
        <w:tc>
          <w:tcPr>
            <w:tcW w:w="2410" w:type="dxa"/>
            <w:vAlign w:val="top"/>
          </w:tcPr>
          <w:p w14:paraId="25965C38" w14:textId="1DCD0131" w:rsidR="00BC38AB" w:rsidRPr="004E6153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Apparatskåp</w:t>
            </w:r>
          </w:p>
        </w:tc>
        <w:tc>
          <w:tcPr>
            <w:tcW w:w="2268" w:type="dxa"/>
            <w:vAlign w:val="top"/>
          </w:tcPr>
          <w:p w14:paraId="145C9ECC" w14:textId="653D3BE0" w:rsidR="00BC38AB" w:rsidRDefault="00BC38AB" w:rsidP="00F67E96">
            <w:r>
              <w:t>1</w:t>
            </w:r>
            <w:r w:rsidRPr="00162DA9">
              <w:t>-AS023-MX41</w:t>
            </w:r>
          </w:p>
        </w:tc>
        <w:tc>
          <w:tcPr>
            <w:tcW w:w="2268" w:type="dxa"/>
            <w:vAlign w:val="top"/>
          </w:tcPr>
          <w:p w14:paraId="4044B267" w14:textId="70FED17C" w:rsidR="00BC38AB" w:rsidRPr="00082B83" w:rsidRDefault="00BC38AB" w:rsidP="00F67E96">
            <w:pPr>
              <w:rPr>
                <w:rFonts w:cstheme="minorHAnsi"/>
              </w:rPr>
            </w:pPr>
            <w:r>
              <w:rPr>
                <w:rFonts w:cstheme="minorHAnsi"/>
              </w:rPr>
              <w:t>Schneider</w:t>
            </w:r>
          </w:p>
        </w:tc>
        <w:tc>
          <w:tcPr>
            <w:tcW w:w="992" w:type="dxa"/>
            <w:vAlign w:val="top"/>
          </w:tcPr>
          <w:p w14:paraId="267CFF66" w14:textId="54A30C04" w:rsidR="00BC38AB" w:rsidRDefault="00BC38AB" w:rsidP="00F67E96">
            <w:r w:rsidRPr="00590865">
              <w:t>2</w:t>
            </w:r>
          </w:p>
        </w:tc>
        <w:tc>
          <w:tcPr>
            <w:tcW w:w="1418" w:type="dxa"/>
            <w:vAlign w:val="top"/>
          </w:tcPr>
          <w:p w14:paraId="245EA7B3" w14:textId="0E10C781" w:rsidR="00BC38AB" w:rsidRDefault="00BC38AB" w:rsidP="00BC38AB">
            <w:pPr>
              <w:rPr>
                <w:rFonts w:cstheme="minorHAnsi"/>
              </w:rPr>
            </w:pPr>
            <w:r w:rsidRPr="009C2D35">
              <w:t>37514066</w:t>
            </w:r>
          </w:p>
        </w:tc>
        <w:tc>
          <w:tcPr>
            <w:tcW w:w="3281" w:type="dxa"/>
            <w:vAlign w:val="top"/>
          </w:tcPr>
          <w:p w14:paraId="5E5447FB" w14:textId="17B9B657" w:rsidR="00BC38AB" w:rsidRPr="008B2900" w:rsidRDefault="00BC38AB" w:rsidP="00BC38AB">
            <w:pPr>
              <w:rPr>
                <w:highlight w:val="green"/>
              </w:rPr>
            </w:pPr>
          </w:p>
        </w:tc>
      </w:tr>
      <w:tr w:rsidR="00BC38AB" w14:paraId="489AA1C2" w14:textId="77777777" w:rsidTr="00006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tcW w:w="1129" w:type="dxa"/>
          </w:tcPr>
          <w:p w14:paraId="19FAB323" w14:textId="2535467B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851" w:type="dxa"/>
            <w:vAlign w:val="top"/>
          </w:tcPr>
          <w:p w14:paraId="41B70315" w14:textId="07DD9DBA" w:rsidR="00BC38AB" w:rsidRDefault="00BC38AB" w:rsidP="00BC38AB">
            <w:pPr>
              <w:rPr>
                <w:rFonts w:cstheme="minorHAnsi"/>
              </w:rPr>
            </w:pPr>
            <w:r w:rsidRPr="003A783F">
              <w:rPr>
                <w:rFonts w:cstheme="minorHAnsi"/>
              </w:rPr>
              <w:t>02</w:t>
            </w:r>
          </w:p>
        </w:tc>
        <w:tc>
          <w:tcPr>
            <w:tcW w:w="1417" w:type="dxa"/>
            <w:vAlign w:val="top"/>
          </w:tcPr>
          <w:p w14:paraId="24FE0D67" w14:textId="5BF88F28" w:rsidR="00BC38AB" w:rsidRDefault="00BC38AB" w:rsidP="00BC38AB">
            <w:proofErr w:type="gramStart"/>
            <w:r>
              <w:t>102:L</w:t>
            </w:r>
            <w:proofErr w:type="gramEnd"/>
            <w:r>
              <w:t>21</w:t>
            </w:r>
          </w:p>
        </w:tc>
        <w:tc>
          <w:tcPr>
            <w:tcW w:w="2410" w:type="dxa"/>
            <w:vAlign w:val="top"/>
          </w:tcPr>
          <w:p w14:paraId="4154FAEA" w14:textId="6998E046" w:rsidR="00BC38AB" w:rsidRDefault="00BC38AB" w:rsidP="00BC38AB">
            <w:pPr>
              <w:rPr>
                <w:rFonts w:cstheme="minorHAnsi"/>
              </w:rPr>
            </w:pPr>
            <w:r w:rsidRPr="004E6153">
              <w:rPr>
                <w:rFonts w:cstheme="minorHAnsi"/>
              </w:rPr>
              <w:t>Apparatskåp</w:t>
            </w:r>
          </w:p>
        </w:tc>
        <w:tc>
          <w:tcPr>
            <w:tcW w:w="2268" w:type="dxa"/>
            <w:vAlign w:val="top"/>
          </w:tcPr>
          <w:p w14:paraId="742ABC52" w14:textId="28E0C91A" w:rsidR="00BC38AB" w:rsidRDefault="00BC38AB" w:rsidP="00F67E96">
            <w:r>
              <w:t>1-AS021-MX61</w:t>
            </w:r>
          </w:p>
        </w:tc>
        <w:tc>
          <w:tcPr>
            <w:tcW w:w="2268" w:type="dxa"/>
            <w:vAlign w:val="top"/>
          </w:tcPr>
          <w:p w14:paraId="26878369" w14:textId="528FC4F5" w:rsidR="00BC38AB" w:rsidRPr="00516174" w:rsidRDefault="00BC38AB" w:rsidP="00F67E96">
            <w:r w:rsidRPr="00082B83">
              <w:rPr>
                <w:rFonts w:cstheme="minorHAnsi"/>
              </w:rPr>
              <w:t>Carlo Gavazzi EM24</w:t>
            </w:r>
          </w:p>
        </w:tc>
        <w:tc>
          <w:tcPr>
            <w:tcW w:w="992" w:type="dxa"/>
            <w:vAlign w:val="top"/>
          </w:tcPr>
          <w:p w14:paraId="37C92318" w14:textId="7083D506" w:rsidR="00BC38AB" w:rsidRDefault="00BC38AB" w:rsidP="00F67E96">
            <w:r>
              <w:t>203</w:t>
            </w:r>
          </w:p>
        </w:tc>
        <w:tc>
          <w:tcPr>
            <w:tcW w:w="1418" w:type="dxa"/>
            <w:vAlign w:val="top"/>
          </w:tcPr>
          <w:p w14:paraId="3A54224A" w14:textId="0C904836" w:rsidR="00BC38AB" w:rsidRPr="00127F29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01299996</w:t>
            </w:r>
          </w:p>
        </w:tc>
        <w:tc>
          <w:tcPr>
            <w:tcW w:w="3281" w:type="dxa"/>
            <w:vAlign w:val="top"/>
          </w:tcPr>
          <w:p w14:paraId="48B4512A" w14:textId="77777777" w:rsidR="00BC38AB" w:rsidRPr="008B2900" w:rsidRDefault="00BC38AB" w:rsidP="00BC38AB">
            <w:pPr>
              <w:rPr>
                <w:highlight w:val="green"/>
              </w:rPr>
            </w:pPr>
          </w:p>
        </w:tc>
      </w:tr>
      <w:tr w:rsidR="00BC38AB" w14:paraId="346E4B27" w14:textId="77777777" w:rsidTr="00006D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"/>
        </w:trPr>
        <w:tc>
          <w:tcPr>
            <w:tcW w:w="1129" w:type="dxa"/>
          </w:tcPr>
          <w:p w14:paraId="1338C181" w14:textId="162EEB01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851" w:type="dxa"/>
            <w:vAlign w:val="top"/>
          </w:tcPr>
          <w:p w14:paraId="0364232C" w14:textId="20FA3F5C" w:rsidR="00BC38AB" w:rsidRDefault="00BC38AB" w:rsidP="00BC38AB">
            <w:pPr>
              <w:rPr>
                <w:rFonts w:cstheme="minorHAnsi"/>
              </w:rPr>
            </w:pPr>
            <w:r w:rsidRPr="003A783F">
              <w:rPr>
                <w:rFonts w:cstheme="minorHAnsi"/>
              </w:rPr>
              <w:t>02</w:t>
            </w:r>
          </w:p>
        </w:tc>
        <w:tc>
          <w:tcPr>
            <w:tcW w:w="1417" w:type="dxa"/>
            <w:vAlign w:val="top"/>
          </w:tcPr>
          <w:p w14:paraId="33A5F007" w14:textId="3B5D7687" w:rsidR="00BC38AB" w:rsidRDefault="00BC38AB" w:rsidP="00BC38AB">
            <w:r>
              <w:t>102:C32</w:t>
            </w:r>
          </w:p>
        </w:tc>
        <w:tc>
          <w:tcPr>
            <w:tcW w:w="2410" w:type="dxa"/>
            <w:vAlign w:val="top"/>
          </w:tcPr>
          <w:p w14:paraId="7FF61A5A" w14:textId="0B98E52C" w:rsidR="00BC38AB" w:rsidRDefault="00BC38AB" w:rsidP="00BC38AB">
            <w:pPr>
              <w:rPr>
                <w:rFonts w:cstheme="minorHAnsi"/>
              </w:rPr>
            </w:pPr>
            <w:r w:rsidRPr="00340E2F">
              <w:rPr>
                <w:rFonts w:cstheme="minorHAnsi"/>
              </w:rPr>
              <w:t>Appara</w:t>
            </w:r>
            <w:r>
              <w:rPr>
                <w:rFonts w:cstheme="minorHAnsi"/>
              </w:rPr>
              <w:t>tlåda</w:t>
            </w:r>
          </w:p>
        </w:tc>
        <w:tc>
          <w:tcPr>
            <w:tcW w:w="2268" w:type="dxa"/>
            <w:vAlign w:val="top"/>
          </w:tcPr>
          <w:p w14:paraId="1F5DD86C" w14:textId="039C9172" w:rsidR="00BC38AB" w:rsidRDefault="00BC38AB" w:rsidP="00F67E96">
            <w:r>
              <w:t>1-AL021-MX61</w:t>
            </w:r>
          </w:p>
        </w:tc>
        <w:tc>
          <w:tcPr>
            <w:tcW w:w="2268" w:type="dxa"/>
            <w:vAlign w:val="top"/>
          </w:tcPr>
          <w:p w14:paraId="6E446619" w14:textId="28846854" w:rsidR="00BC38AB" w:rsidRPr="00516174" w:rsidRDefault="00BC38AB" w:rsidP="00F67E96">
            <w:r w:rsidRPr="00082B83">
              <w:rPr>
                <w:rFonts w:cstheme="minorHAnsi"/>
              </w:rPr>
              <w:t>Carlo Gavazzi EM24</w:t>
            </w:r>
          </w:p>
        </w:tc>
        <w:tc>
          <w:tcPr>
            <w:tcW w:w="992" w:type="dxa"/>
            <w:vAlign w:val="top"/>
          </w:tcPr>
          <w:p w14:paraId="510DB621" w14:textId="7AA334E8" w:rsidR="00BC38AB" w:rsidRDefault="00BC38AB" w:rsidP="00F67E96">
            <w:r>
              <w:t>204</w:t>
            </w:r>
          </w:p>
        </w:tc>
        <w:tc>
          <w:tcPr>
            <w:tcW w:w="1418" w:type="dxa"/>
            <w:vAlign w:val="top"/>
          </w:tcPr>
          <w:p w14:paraId="1611034E" w14:textId="623192AD" w:rsidR="00BC38AB" w:rsidRPr="00127F29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01306828</w:t>
            </w:r>
          </w:p>
        </w:tc>
        <w:tc>
          <w:tcPr>
            <w:tcW w:w="3281" w:type="dxa"/>
            <w:vAlign w:val="top"/>
          </w:tcPr>
          <w:p w14:paraId="25B88FB8" w14:textId="77777777" w:rsidR="00BC38AB" w:rsidRPr="008B2900" w:rsidRDefault="00BC38AB" w:rsidP="00BC38AB">
            <w:pPr>
              <w:rPr>
                <w:highlight w:val="green"/>
              </w:rPr>
            </w:pPr>
          </w:p>
        </w:tc>
      </w:tr>
      <w:tr w:rsidR="00BC38AB" w14:paraId="57C6FF30" w14:textId="77777777" w:rsidTr="00006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tcW w:w="1129" w:type="dxa"/>
          </w:tcPr>
          <w:p w14:paraId="4591712F" w14:textId="14CCF37E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851" w:type="dxa"/>
            <w:vAlign w:val="top"/>
          </w:tcPr>
          <w:p w14:paraId="77B00504" w14:textId="15A5ED43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</w:p>
        </w:tc>
        <w:tc>
          <w:tcPr>
            <w:tcW w:w="1417" w:type="dxa"/>
            <w:vAlign w:val="top"/>
          </w:tcPr>
          <w:p w14:paraId="36BD6EB4" w14:textId="198BD791" w:rsidR="00BC38AB" w:rsidRDefault="00BC38AB" w:rsidP="00BC38AB">
            <w:proofErr w:type="gramStart"/>
            <w:r w:rsidRPr="00654BCE">
              <w:t>103:B</w:t>
            </w:r>
            <w:proofErr w:type="gramEnd"/>
            <w:r w:rsidRPr="00654BCE">
              <w:t>31</w:t>
            </w:r>
          </w:p>
        </w:tc>
        <w:tc>
          <w:tcPr>
            <w:tcW w:w="2410" w:type="dxa"/>
            <w:vAlign w:val="top"/>
          </w:tcPr>
          <w:p w14:paraId="1C4CB9CC" w14:textId="24D9A04E" w:rsidR="00BC38AB" w:rsidRDefault="00BC38AB" w:rsidP="00BC38AB">
            <w:pPr>
              <w:rPr>
                <w:rFonts w:cstheme="minorHAnsi"/>
              </w:rPr>
            </w:pPr>
            <w:r w:rsidRPr="004E6153">
              <w:rPr>
                <w:rFonts w:cstheme="minorHAnsi"/>
              </w:rPr>
              <w:t>Apparatskåp</w:t>
            </w:r>
          </w:p>
        </w:tc>
        <w:tc>
          <w:tcPr>
            <w:tcW w:w="2268" w:type="dxa"/>
            <w:vAlign w:val="top"/>
          </w:tcPr>
          <w:p w14:paraId="468088BF" w14:textId="4BE7A6E1" w:rsidR="00BC38AB" w:rsidRDefault="00BC38AB" w:rsidP="00F67E96">
            <w:r>
              <w:t>1-AS031-MX61</w:t>
            </w:r>
          </w:p>
        </w:tc>
        <w:tc>
          <w:tcPr>
            <w:tcW w:w="2268" w:type="dxa"/>
            <w:vAlign w:val="top"/>
          </w:tcPr>
          <w:p w14:paraId="4C0AE5B9" w14:textId="10F9D7B7" w:rsidR="00BC38AB" w:rsidRPr="00516174" w:rsidRDefault="00BC38AB" w:rsidP="00F67E96">
            <w:r w:rsidRPr="00F904D9">
              <w:rPr>
                <w:rFonts w:cstheme="minorHAnsi"/>
              </w:rPr>
              <w:t>Carlo Gavazzi EM24</w:t>
            </w:r>
          </w:p>
        </w:tc>
        <w:tc>
          <w:tcPr>
            <w:tcW w:w="992" w:type="dxa"/>
            <w:vAlign w:val="top"/>
          </w:tcPr>
          <w:p w14:paraId="591BB7FB" w14:textId="5BD53004" w:rsidR="00BC38AB" w:rsidRDefault="00BC38AB" w:rsidP="00F67E96">
            <w:r>
              <w:t>205</w:t>
            </w:r>
          </w:p>
        </w:tc>
        <w:tc>
          <w:tcPr>
            <w:tcW w:w="1418" w:type="dxa"/>
            <w:vAlign w:val="top"/>
          </w:tcPr>
          <w:p w14:paraId="176E06DB" w14:textId="1C9FED8F" w:rsidR="00BC38AB" w:rsidRPr="00127F29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01299960</w:t>
            </w:r>
          </w:p>
        </w:tc>
        <w:tc>
          <w:tcPr>
            <w:tcW w:w="3281" w:type="dxa"/>
            <w:vAlign w:val="top"/>
          </w:tcPr>
          <w:p w14:paraId="7309BDE5" w14:textId="77777777" w:rsidR="00BC38AB" w:rsidRPr="008B2900" w:rsidRDefault="00BC38AB" w:rsidP="00BC38AB">
            <w:pPr>
              <w:rPr>
                <w:highlight w:val="green"/>
              </w:rPr>
            </w:pPr>
          </w:p>
        </w:tc>
      </w:tr>
      <w:tr w:rsidR="00BC38AB" w14:paraId="031F0828" w14:textId="77777777" w:rsidTr="00006D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"/>
        </w:trPr>
        <w:tc>
          <w:tcPr>
            <w:tcW w:w="1129" w:type="dxa"/>
          </w:tcPr>
          <w:p w14:paraId="24D02FBF" w14:textId="3E695433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851" w:type="dxa"/>
            <w:vAlign w:val="top"/>
          </w:tcPr>
          <w:p w14:paraId="61C46A5B" w14:textId="69D00CC7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</w:p>
        </w:tc>
        <w:tc>
          <w:tcPr>
            <w:tcW w:w="1417" w:type="dxa"/>
            <w:vAlign w:val="top"/>
          </w:tcPr>
          <w:p w14:paraId="47311933" w14:textId="6D872FD7" w:rsidR="00BC38AB" w:rsidRDefault="00BC38AB" w:rsidP="00BC38AB">
            <w:proofErr w:type="gramStart"/>
            <w:r w:rsidRPr="00654BCE">
              <w:t>103:B</w:t>
            </w:r>
            <w:proofErr w:type="gramEnd"/>
            <w:r w:rsidRPr="00654BCE">
              <w:t>31</w:t>
            </w:r>
          </w:p>
        </w:tc>
        <w:tc>
          <w:tcPr>
            <w:tcW w:w="2410" w:type="dxa"/>
            <w:vAlign w:val="top"/>
          </w:tcPr>
          <w:p w14:paraId="41A081D5" w14:textId="76434D7A" w:rsidR="00BC38AB" w:rsidRDefault="00BC38AB" w:rsidP="00BC38AB">
            <w:pPr>
              <w:rPr>
                <w:rFonts w:cstheme="minorHAnsi"/>
              </w:rPr>
            </w:pPr>
            <w:r w:rsidRPr="004E6153">
              <w:rPr>
                <w:rFonts w:cstheme="minorHAnsi"/>
              </w:rPr>
              <w:t>Apparatskåp</w:t>
            </w:r>
          </w:p>
        </w:tc>
        <w:tc>
          <w:tcPr>
            <w:tcW w:w="2268" w:type="dxa"/>
            <w:vAlign w:val="top"/>
          </w:tcPr>
          <w:p w14:paraId="45A1AD15" w14:textId="0F0043A0" w:rsidR="00BC38AB" w:rsidRDefault="00BC38AB" w:rsidP="00BC38AB">
            <w:r>
              <w:t>1-AS032-MX61</w:t>
            </w:r>
          </w:p>
        </w:tc>
        <w:tc>
          <w:tcPr>
            <w:tcW w:w="2268" w:type="dxa"/>
            <w:vAlign w:val="top"/>
          </w:tcPr>
          <w:p w14:paraId="6679DD43" w14:textId="182EFFCF" w:rsidR="00BC38AB" w:rsidRPr="00516174" w:rsidRDefault="00BC38AB" w:rsidP="00BC38AB">
            <w:r w:rsidRPr="00F904D9">
              <w:rPr>
                <w:rFonts w:cstheme="minorHAnsi"/>
              </w:rPr>
              <w:t>Carlo Gavazzi EM24</w:t>
            </w:r>
          </w:p>
        </w:tc>
        <w:tc>
          <w:tcPr>
            <w:tcW w:w="992" w:type="dxa"/>
            <w:vAlign w:val="top"/>
          </w:tcPr>
          <w:p w14:paraId="6C2A3CFD" w14:textId="5E1861E4" w:rsidR="00BC38AB" w:rsidRDefault="00BC38AB" w:rsidP="00BC38AB">
            <w:r>
              <w:t>206</w:t>
            </w:r>
          </w:p>
        </w:tc>
        <w:tc>
          <w:tcPr>
            <w:tcW w:w="1418" w:type="dxa"/>
            <w:vAlign w:val="top"/>
          </w:tcPr>
          <w:p w14:paraId="2B729419" w14:textId="687062C9" w:rsidR="00BC38AB" w:rsidRPr="00127F29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01296569</w:t>
            </w:r>
          </w:p>
        </w:tc>
        <w:tc>
          <w:tcPr>
            <w:tcW w:w="3281" w:type="dxa"/>
            <w:vAlign w:val="top"/>
          </w:tcPr>
          <w:p w14:paraId="65A842FE" w14:textId="77777777" w:rsidR="00BC38AB" w:rsidRPr="008B2900" w:rsidRDefault="00BC38AB" w:rsidP="00BC38AB">
            <w:pPr>
              <w:rPr>
                <w:highlight w:val="green"/>
              </w:rPr>
            </w:pPr>
          </w:p>
        </w:tc>
      </w:tr>
      <w:tr w:rsidR="00BC38AB" w14:paraId="57F4BB08" w14:textId="77777777" w:rsidTr="00006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tcW w:w="1129" w:type="dxa"/>
          </w:tcPr>
          <w:p w14:paraId="4E54FD14" w14:textId="3A8A95A2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851" w:type="dxa"/>
            <w:vAlign w:val="top"/>
          </w:tcPr>
          <w:p w14:paraId="2D7DC015" w14:textId="719B2ECE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</w:p>
        </w:tc>
        <w:tc>
          <w:tcPr>
            <w:tcW w:w="1417" w:type="dxa"/>
            <w:vAlign w:val="top"/>
          </w:tcPr>
          <w:p w14:paraId="4C3EBAF9" w14:textId="695F9590" w:rsidR="00BC38AB" w:rsidRDefault="00BC38AB" w:rsidP="00BC38AB">
            <w:proofErr w:type="gramStart"/>
            <w:r w:rsidRPr="00654BCE">
              <w:t>103:B</w:t>
            </w:r>
            <w:proofErr w:type="gramEnd"/>
            <w:r w:rsidRPr="00654BCE">
              <w:t>31</w:t>
            </w:r>
          </w:p>
        </w:tc>
        <w:tc>
          <w:tcPr>
            <w:tcW w:w="2410" w:type="dxa"/>
            <w:vAlign w:val="top"/>
          </w:tcPr>
          <w:p w14:paraId="1D97B807" w14:textId="12F9918D" w:rsidR="00BC38AB" w:rsidRDefault="00BC38AB" w:rsidP="00BC38AB">
            <w:pPr>
              <w:rPr>
                <w:rFonts w:cstheme="minorHAnsi"/>
              </w:rPr>
            </w:pPr>
            <w:r w:rsidRPr="004E6153">
              <w:rPr>
                <w:rFonts w:cstheme="minorHAnsi"/>
              </w:rPr>
              <w:t>Apparatskåp</w:t>
            </w:r>
          </w:p>
        </w:tc>
        <w:tc>
          <w:tcPr>
            <w:tcW w:w="2268" w:type="dxa"/>
            <w:vAlign w:val="top"/>
          </w:tcPr>
          <w:p w14:paraId="607BA8A7" w14:textId="0B5198B4" w:rsidR="00BC38AB" w:rsidRDefault="00BC38AB" w:rsidP="00BC38AB">
            <w:r>
              <w:t>1-AS033-MX61</w:t>
            </w:r>
          </w:p>
        </w:tc>
        <w:tc>
          <w:tcPr>
            <w:tcW w:w="2268" w:type="dxa"/>
            <w:vAlign w:val="top"/>
          </w:tcPr>
          <w:p w14:paraId="0301ECC8" w14:textId="545BF9FF" w:rsidR="00BC38AB" w:rsidRPr="00516174" w:rsidRDefault="00BC38AB" w:rsidP="00BC38AB">
            <w:r w:rsidRPr="00F904D9">
              <w:rPr>
                <w:rFonts w:cstheme="minorHAnsi"/>
              </w:rPr>
              <w:t>Carlo Gavazzi EM24</w:t>
            </w:r>
          </w:p>
        </w:tc>
        <w:tc>
          <w:tcPr>
            <w:tcW w:w="992" w:type="dxa"/>
            <w:vAlign w:val="top"/>
          </w:tcPr>
          <w:p w14:paraId="7BE56D86" w14:textId="679285D9" w:rsidR="00BC38AB" w:rsidRDefault="00BC38AB" w:rsidP="00BC38AB">
            <w:r>
              <w:t>207</w:t>
            </w:r>
          </w:p>
        </w:tc>
        <w:tc>
          <w:tcPr>
            <w:tcW w:w="1418" w:type="dxa"/>
            <w:vAlign w:val="top"/>
          </w:tcPr>
          <w:p w14:paraId="2BA7A8B7" w14:textId="7B25CA58" w:rsidR="00BC38AB" w:rsidRPr="00127F29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01299956</w:t>
            </w:r>
          </w:p>
        </w:tc>
        <w:tc>
          <w:tcPr>
            <w:tcW w:w="3281" w:type="dxa"/>
            <w:vAlign w:val="top"/>
          </w:tcPr>
          <w:p w14:paraId="5A0048C6" w14:textId="77777777" w:rsidR="00BC38AB" w:rsidRPr="008B2900" w:rsidRDefault="00BC38AB" w:rsidP="00BC38AB">
            <w:pPr>
              <w:rPr>
                <w:highlight w:val="green"/>
              </w:rPr>
            </w:pPr>
          </w:p>
        </w:tc>
      </w:tr>
      <w:tr w:rsidR="00BC38AB" w14:paraId="3CD70399" w14:textId="77777777" w:rsidTr="00006D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"/>
        </w:trPr>
        <w:tc>
          <w:tcPr>
            <w:tcW w:w="1129" w:type="dxa"/>
          </w:tcPr>
          <w:p w14:paraId="39AF839E" w14:textId="0C279822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851" w:type="dxa"/>
            <w:vAlign w:val="top"/>
          </w:tcPr>
          <w:p w14:paraId="1D59092F" w14:textId="660414E9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04</w:t>
            </w:r>
          </w:p>
        </w:tc>
        <w:tc>
          <w:tcPr>
            <w:tcW w:w="1417" w:type="dxa"/>
            <w:vAlign w:val="top"/>
          </w:tcPr>
          <w:p w14:paraId="7BC2202B" w14:textId="45A31033" w:rsidR="00BC38AB" w:rsidRDefault="00BC38AB" w:rsidP="00BC38AB">
            <w:r>
              <w:t>104:H21</w:t>
            </w:r>
          </w:p>
        </w:tc>
        <w:tc>
          <w:tcPr>
            <w:tcW w:w="2410" w:type="dxa"/>
            <w:vAlign w:val="top"/>
          </w:tcPr>
          <w:p w14:paraId="6159187E" w14:textId="1BB16167" w:rsidR="00BC38AB" w:rsidRDefault="00BC38AB" w:rsidP="00BC38AB">
            <w:pPr>
              <w:rPr>
                <w:rFonts w:cstheme="minorHAnsi"/>
              </w:rPr>
            </w:pPr>
            <w:r w:rsidRPr="00615EEA">
              <w:rPr>
                <w:rFonts w:cstheme="minorHAnsi"/>
              </w:rPr>
              <w:t>Apparatlåda</w:t>
            </w:r>
          </w:p>
        </w:tc>
        <w:tc>
          <w:tcPr>
            <w:tcW w:w="2268" w:type="dxa"/>
            <w:vAlign w:val="top"/>
          </w:tcPr>
          <w:p w14:paraId="320D71D1" w14:textId="7EF25CF8" w:rsidR="00BC38AB" w:rsidRDefault="00BC38AB" w:rsidP="00BC38AB">
            <w:r>
              <w:t>1-AL041-MX61</w:t>
            </w:r>
          </w:p>
        </w:tc>
        <w:tc>
          <w:tcPr>
            <w:tcW w:w="2268" w:type="dxa"/>
            <w:vAlign w:val="top"/>
          </w:tcPr>
          <w:p w14:paraId="48D422D0" w14:textId="32E58AE8" w:rsidR="00BC38AB" w:rsidRPr="00516174" w:rsidRDefault="00BC38AB" w:rsidP="00BC38AB">
            <w:r w:rsidRPr="00E313FC">
              <w:rPr>
                <w:rFonts w:cstheme="minorHAnsi"/>
              </w:rPr>
              <w:t>Carlo Gavazzi</w:t>
            </w:r>
            <w:r>
              <w:rPr>
                <w:rFonts w:cstheme="minorHAnsi"/>
              </w:rPr>
              <w:t xml:space="preserve"> </w:t>
            </w:r>
            <w:r w:rsidRPr="007166E2">
              <w:rPr>
                <w:rFonts w:cstheme="minorHAnsi"/>
              </w:rPr>
              <w:t>EM24</w:t>
            </w:r>
          </w:p>
        </w:tc>
        <w:tc>
          <w:tcPr>
            <w:tcW w:w="992" w:type="dxa"/>
            <w:vAlign w:val="top"/>
          </w:tcPr>
          <w:p w14:paraId="0D484EC5" w14:textId="2B0EC704" w:rsidR="00BC38AB" w:rsidRDefault="00BC38AB" w:rsidP="00BC38AB">
            <w:r>
              <w:t>208</w:t>
            </w:r>
          </w:p>
        </w:tc>
        <w:tc>
          <w:tcPr>
            <w:tcW w:w="1418" w:type="dxa"/>
            <w:vAlign w:val="top"/>
          </w:tcPr>
          <w:p w14:paraId="2A02A0CD" w14:textId="70F5AB08" w:rsidR="00BC38AB" w:rsidRPr="00127F29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01303221</w:t>
            </w:r>
          </w:p>
        </w:tc>
        <w:tc>
          <w:tcPr>
            <w:tcW w:w="3281" w:type="dxa"/>
            <w:vAlign w:val="top"/>
          </w:tcPr>
          <w:p w14:paraId="41DFAC05" w14:textId="77777777" w:rsidR="00BC38AB" w:rsidRPr="008B2900" w:rsidRDefault="00BC38AB" w:rsidP="00BC38AB">
            <w:pPr>
              <w:rPr>
                <w:highlight w:val="green"/>
              </w:rPr>
            </w:pPr>
          </w:p>
        </w:tc>
      </w:tr>
      <w:tr w:rsidR="00BC38AB" w14:paraId="3BEA131D" w14:textId="77777777" w:rsidTr="00006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tcW w:w="1129" w:type="dxa"/>
          </w:tcPr>
          <w:p w14:paraId="101A9B66" w14:textId="1BAF5628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851" w:type="dxa"/>
            <w:vAlign w:val="top"/>
          </w:tcPr>
          <w:p w14:paraId="67C84CF4" w14:textId="308906F0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05</w:t>
            </w:r>
          </w:p>
        </w:tc>
        <w:tc>
          <w:tcPr>
            <w:tcW w:w="1417" w:type="dxa"/>
            <w:vAlign w:val="top"/>
          </w:tcPr>
          <w:p w14:paraId="0A3D0FA0" w14:textId="13DBE6D4" w:rsidR="00BC38AB" w:rsidRDefault="00BC38AB" w:rsidP="00BC38AB">
            <w:r>
              <w:t>105:H21</w:t>
            </w:r>
          </w:p>
        </w:tc>
        <w:tc>
          <w:tcPr>
            <w:tcW w:w="2410" w:type="dxa"/>
            <w:vAlign w:val="top"/>
          </w:tcPr>
          <w:p w14:paraId="638D1E93" w14:textId="76330AFC" w:rsidR="00BC38AB" w:rsidRDefault="00BC38AB" w:rsidP="00BC38AB">
            <w:pPr>
              <w:rPr>
                <w:rFonts w:cstheme="minorHAnsi"/>
              </w:rPr>
            </w:pPr>
            <w:r w:rsidRPr="00615EEA">
              <w:rPr>
                <w:rFonts w:cstheme="minorHAnsi"/>
              </w:rPr>
              <w:t>Apparatlåda</w:t>
            </w:r>
          </w:p>
        </w:tc>
        <w:tc>
          <w:tcPr>
            <w:tcW w:w="2268" w:type="dxa"/>
            <w:vAlign w:val="top"/>
          </w:tcPr>
          <w:p w14:paraId="37DAE91C" w14:textId="1F3959B0" w:rsidR="00BC38AB" w:rsidRDefault="00BC38AB" w:rsidP="00BC38AB">
            <w:r>
              <w:t>1-AL051-MX61</w:t>
            </w:r>
          </w:p>
        </w:tc>
        <w:tc>
          <w:tcPr>
            <w:tcW w:w="2268" w:type="dxa"/>
            <w:vAlign w:val="top"/>
          </w:tcPr>
          <w:p w14:paraId="642DACBD" w14:textId="76327D64" w:rsidR="00BC38AB" w:rsidRPr="00516174" w:rsidRDefault="00BC38AB" w:rsidP="00BC38AB">
            <w:r w:rsidRPr="00E313FC">
              <w:rPr>
                <w:rFonts w:cstheme="minorHAnsi"/>
              </w:rPr>
              <w:t>Carlo Gavazzi</w:t>
            </w:r>
            <w:r>
              <w:rPr>
                <w:rFonts w:cstheme="minorHAnsi"/>
              </w:rPr>
              <w:t xml:space="preserve"> </w:t>
            </w:r>
            <w:r w:rsidRPr="007166E2">
              <w:rPr>
                <w:rFonts w:cstheme="minorHAnsi"/>
              </w:rPr>
              <w:t>EM24</w:t>
            </w:r>
          </w:p>
        </w:tc>
        <w:tc>
          <w:tcPr>
            <w:tcW w:w="992" w:type="dxa"/>
            <w:vAlign w:val="top"/>
          </w:tcPr>
          <w:p w14:paraId="4748B922" w14:textId="0A0157F9" w:rsidR="00BC38AB" w:rsidRDefault="00BC38AB" w:rsidP="00BC38AB">
            <w:r>
              <w:t>209</w:t>
            </w:r>
          </w:p>
        </w:tc>
        <w:tc>
          <w:tcPr>
            <w:tcW w:w="1418" w:type="dxa"/>
            <w:vAlign w:val="top"/>
          </w:tcPr>
          <w:p w14:paraId="4BF32B76" w14:textId="70989BA2" w:rsidR="00BC38AB" w:rsidRPr="00127F29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01297411</w:t>
            </w:r>
          </w:p>
        </w:tc>
        <w:tc>
          <w:tcPr>
            <w:tcW w:w="3281" w:type="dxa"/>
            <w:vAlign w:val="top"/>
          </w:tcPr>
          <w:p w14:paraId="4AD72D1A" w14:textId="77777777" w:rsidR="00BC38AB" w:rsidRPr="008B2900" w:rsidRDefault="00BC38AB" w:rsidP="00BC38AB">
            <w:pPr>
              <w:rPr>
                <w:highlight w:val="green"/>
              </w:rPr>
            </w:pPr>
          </w:p>
        </w:tc>
      </w:tr>
      <w:tr w:rsidR="00BC38AB" w14:paraId="29A41A4B" w14:textId="77777777" w:rsidTr="00006D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"/>
        </w:trPr>
        <w:tc>
          <w:tcPr>
            <w:tcW w:w="1129" w:type="dxa"/>
          </w:tcPr>
          <w:p w14:paraId="45A5CB68" w14:textId="29978E30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851" w:type="dxa"/>
            <w:vAlign w:val="top"/>
          </w:tcPr>
          <w:p w14:paraId="0479331F" w14:textId="3636967D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07</w:t>
            </w:r>
          </w:p>
        </w:tc>
        <w:tc>
          <w:tcPr>
            <w:tcW w:w="1417" w:type="dxa"/>
            <w:vAlign w:val="top"/>
          </w:tcPr>
          <w:p w14:paraId="38AAD3AD" w14:textId="67380516" w:rsidR="00BC38AB" w:rsidRDefault="00BC38AB" w:rsidP="00BC38AB">
            <w:r>
              <w:t>107:H21</w:t>
            </w:r>
          </w:p>
        </w:tc>
        <w:tc>
          <w:tcPr>
            <w:tcW w:w="2410" w:type="dxa"/>
            <w:vAlign w:val="top"/>
          </w:tcPr>
          <w:p w14:paraId="0C875C28" w14:textId="6B28085D" w:rsidR="00BC38AB" w:rsidRDefault="00BC38AB" w:rsidP="00BC38AB">
            <w:pPr>
              <w:rPr>
                <w:rFonts w:cstheme="minorHAnsi"/>
              </w:rPr>
            </w:pPr>
            <w:r w:rsidRPr="00615EEA">
              <w:rPr>
                <w:rFonts w:cstheme="minorHAnsi"/>
              </w:rPr>
              <w:t>Apparatlåda</w:t>
            </w:r>
          </w:p>
        </w:tc>
        <w:tc>
          <w:tcPr>
            <w:tcW w:w="2268" w:type="dxa"/>
            <w:vAlign w:val="top"/>
          </w:tcPr>
          <w:p w14:paraId="3FE728DF" w14:textId="79D5BCC9" w:rsidR="00BC38AB" w:rsidRDefault="00BC38AB" w:rsidP="00BC38AB">
            <w:r>
              <w:t>1-AL071-MX61</w:t>
            </w:r>
          </w:p>
        </w:tc>
        <w:tc>
          <w:tcPr>
            <w:tcW w:w="2268" w:type="dxa"/>
            <w:vAlign w:val="top"/>
          </w:tcPr>
          <w:p w14:paraId="2217D1A6" w14:textId="17B86588" w:rsidR="00BC38AB" w:rsidRPr="00516174" w:rsidRDefault="00BC38AB" w:rsidP="00BC38AB">
            <w:r w:rsidRPr="00E313FC">
              <w:rPr>
                <w:rFonts w:cstheme="minorHAnsi"/>
              </w:rPr>
              <w:t>Carlo Gavazzi</w:t>
            </w:r>
            <w:r>
              <w:rPr>
                <w:rFonts w:cstheme="minorHAnsi"/>
              </w:rPr>
              <w:t xml:space="preserve"> </w:t>
            </w:r>
            <w:r w:rsidRPr="007166E2">
              <w:rPr>
                <w:rFonts w:cstheme="minorHAnsi"/>
              </w:rPr>
              <w:t>EM24</w:t>
            </w:r>
          </w:p>
        </w:tc>
        <w:tc>
          <w:tcPr>
            <w:tcW w:w="992" w:type="dxa"/>
            <w:vAlign w:val="top"/>
          </w:tcPr>
          <w:p w14:paraId="06D29098" w14:textId="181BC549" w:rsidR="00BC38AB" w:rsidRDefault="00BC38AB" w:rsidP="00BC38AB">
            <w:r>
              <w:t>210</w:t>
            </w:r>
          </w:p>
        </w:tc>
        <w:tc>
          <w:tcPr>
            <w:tcW w:w="1418" w:type="dxa"/>
            <w:vAlign w:val="top"/>
          </w:tcPr>
          <w:p w14:paraId="5701CF0A" w14:textId="7C6C41CE" w:rsidR="00BC38AB" w:rsidRPr="00127F29" w:rsidRDefault="00BC38AB" w:rsidP="00BC38AB">
            <w:pPr>
              <w:rPr>
                <w:rFonts w:cstheme="minorHAnsi"/>
              </w:rPr>
            </w:pPr>
            <w:r w:rsidRPr="0031304C">
              <w:rPr>
                <w:rFonts w:cstheme="minorHAnsi"/>
              </w:rPr>
              <w:t>01</w:t>
            </w:r>
            <w:r>
              <w:rPr>
                <w:rFonts w:cstheme="minorHAnsi"/>
              </w:rPr>
              <w:t>306737</w:t>
            </w:r>
          </w:p>
        </w:tc>
        <w:tc>
          <w:tcPr>
            <w:tcW w:w="3281" w:type="dxa"/>
            <w:vAlign w:val="top"/>
          </w:tcPr>
          <w:p w14:paraId="7B7098D5" w14:textId="77777777" w:rsidR="00BC38AB" w:rsidRPr="008B2900" w:rsidRDefault="00BC38AB" w:rsidP="00BC38AB">
            <w:pPr>
              <w:rPr>
                <w:highlight w:val="green"/>
              </w:rPr>
            </w:pPr>
          </w:p>
        </w:tc>
      </w:tr>
      <w:tr w:rsidR="00BC38AB" w14:paraId="5E1B2ADB" w14:textId="77777777" w:rsidTr="00006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tcW w:w="1129" w:type="dxa"/>
          </w:tcPr>
          <w:p w14:paraId="7E100BF5" w14:textId="60257631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851" w:type="dxa"/>
            <w:vAlign w:val="top"/>
          </w:tcPr>
          <w:p w14:paraId="48A7AB91" w14:textId="18342778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08</w:t>
            </w:r>
          </w:p>
        </w:tc>
        <w:tc>
          <w:tcPr>
            <w:tcW w:w="1417" w:type="dxa"/>
            <w:vAlign w:val="top"/>
          </w:tcPr>
          <w:p w14:paraId="636DB35D" w14:textId="23DAEF20" w:rsidR="00BC38AB" w:rsidRDefault="00BC38AB" w:rsidP="00BC38AB">
            <w:r>
              <w:t>108:H31</w:t>
            </w:r>
          </w:p>
        </w:tc>
        <w:tc>
          <w:tcPr>
            <w:tcW w:w="2410" w:type="dxa"/>
            <w:vAlign w:val="top"/>
          </w:tcPr>
          <w:p w14:paraId="0286E0E3" w14:textId="211471DF" w:rsidR="00BC38AB" w:rsidRDefault="00BC38AB" w:rsidP="00BC38AB">
            <w:pPr>
              <w:rPr>
                <w:rFonts w:cstheme="minorHAnsi"/>
              </w:rPr>
            </w:pPr>
            <w:r w:rsidRPr="00340E2F">
              <w:rPr>
                <w:rFonts w:cstheme="minorHAnsi"/>
              </w:rPr>
              <w:t>Appara</w:t>
            </w:r>
            <w:r>
              <w:rPr>
                <w:rFonts w:cstheme="minorHAnsi"/>
              </w:rPr>
              <w:t>tlåda</w:t>
            </w:r>
          </w:p>
        </w:tc>
        <w:tc>
          <w:tcPr>
            <w:tcW w:w="2268" w:type="dxa"/>
            <w:vAlign w:val="top"/>
          </w:tcPr>
          <w:p w14:paraId="0B6E1FBD" w14:textId="28614A49" w:rsidR="00BC38AB" w:rsidRDefault="00BC38AB" w:rsidP="00BC38AB">
            <w:r>
              <w:t>1-AL081-MX61</w:t>
            </w:r>
          </w:p>
        </w:tc>
        <w:tc>
          <w:tcPr>
            <w:tcW w:w="2268" w:type="dxa"/>
            <w:vAlign w:val="top"/>
          </w:tcPr>
          <w:p w14:paraId="1AC43CC7" w14:textId="376B96EE" w:rsidR="00BC38AB" w:rsidRPr="00516174" w:rsidRDefault="00BC38AB" w:rsidP="00BC38AB">
            <w:r w:rsidRPr="00E313FC">
              <w:rPr>
                <w:rFonts w:cstheme="minorHAnsi"/>
              </w:rPr>
              <w:t>Carlo Gavazzi</w:t>
            </w:r>
            <w:r>
              <w:rPr>
                <w:rFonts w:cstheme="minorHAnsi"/>
              </w:rPr>
              <w:t xml:space="preserve"> </w:t>
            </w:r>
            <w:r w:rsidRPr="007166E2">
              <w:rPr>
                <w:rFonts w:cstheme="minorHAnsi"/>
              </w:rPr>
              <w:t>EM24</w:t>
            </w:r>
          </w:p>
        </w:tc>
        <w:tc>
          <w:tcPr>
            <w:tcW w:w="992" w:type="dxa"/>
            <w:vAlign w:val="top"/>
          </w:tcPr>
          <w:p w14:paraId="755C61B7" w14:textId="3589FC15" w:rsidR="00BC38AB" w:rsidRDefault="00BC38AB" w:rsidP="00BC38AB">
            <w:r>
              <w:t>211</w:t>
            </w:r>
          </w:p>
        </w:tc>
        <w:tc>
          <w:tcPr>
            <w:tcW w:w="1418" w:type="dxa"/>
            <w:vAlign w:val="top"/>
          </w:tcPr>
          <w:p w14:paraId="741DACB7" w14:textId="09988062" w:rsidR="00BC38AB" w:rsidRPr="00127F29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01311226</w:t>
            </w:r>
          </w:p>
        </w:tc>
        <w:tc>
          <w:tcPr>
            <w:tcW w:w="3281" w:type="dxa"/>
            <w:vAlign w:val="top"/>
          </w:tcPr>
          <w:p w14:paraId="3177DB0C" w14:textId="77777777" w:rsidR="00BC38AB" w:rsidRPr="008B2900" w:rsidRDefault="00BC38AB" w:rsidP="00BC38AB">
            <w:pPr>
              <w:rPr>
                <w:highlight w:val="green"/>
              </w:rPr>
            </w:pPr>
          </w:p>
        </w:tc>
      </w:tr>
      <w:tr w:rsidR="00BC38AB" w14:paraId="256C739B" w14:textId="77777777" w:rsidTr="00006D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"/>
        </w:trPr>
        <w:tc>
          <w:tcPr>
            <w:tcW w:w="1129" w:type="dxa"/>
          </w:tcPr>
          <w:p w14:paraId="253950D1" w14:textId="1F55EBF7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51" w:type="dxa"/>
            <w:vAlign w:val="top"/>
          </w:tcPr>
          <w:p w14:paraId="5E73A144" w14:textId="0C8D566D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  <w:tc>
          <w:tcPr>
            <w:tcW w:w="1417" w:type="dxa"/>
            <w:vAlign w:val="top"/>
          </w:tcPr>
          <w:p w14:paraId="14FE9269" w14:textId="241CB178" w:rsidR="00BC38AB" w:rsidRDefault="00BC38AB" w:rsidP="00BC38AB">
            <w:r>
              <w:t>101:C01</w:t>
            </w:r>
          </w:p>
        </w:tc>
        <w:tc>
          <w:tcPr>
            <w:tcW w:w="2410" w:type="dxa"/>
            <w:vAlign w:val="top"/>
          </w:tcPr>
          <w:p w14:paraId="05437E6B" w14:textId="6F73C03C" w:rsidR="00BC38AB" w:rsidRPr="00CF059C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Total fastighet</w:t>
            </w:r>
          </w:p>
        </w:tc>
        <w:tc>
          <w:tcPr>
            <w:tcW w:w="2268" w:type="dxa"/>
            <w:vAlign w:val="top"/>
          </w:tcPr>
          <w:p w14:paraId="32D4E6B8" w14:textId="58056274" w:rsidR="00BC38AB" w:rsidRDefault="00BC38AB" w:rsidP="00BC38AB">
            <w:r>
              <w:t>A1</w:t>
            </w:r>
          </w:p>
        </w:tc>
        <w:tc>
          <w:tcPr>
            <w:tcW w:w="2268" w:type="dxa"/>
            <w:vAlign w:val="top"/>
          </w:tcPr>
          <w:p w14:paraId="2CA3E0AF" w14:textId="594D65F6" w:rsidR="00BC38AB" w:rsidRDefault="00BC38AB" w:rsidP="00BC38AB">
            <w:pPr>
              <w:rPr>
                <w:rFonts w:cstheme="minorHAnsi"/>
              </w:rPr>
            </w:pPr>
            <w:r w:rsidRPr="00516174">
              <w:t>ABB B24</w:t>
            </w:r>
          </w:p>
        </w:tc>
        <w:tc>
          <w:tcPr>
            <w:tcW w:w="992" w:type="dxa"/>
            <w:vAlign w:val="top"/>
          </w:tcPr>
          <w:p w14:paraId="25EF6A20" w14:textId="42ACF072" w:rsidR="00BC38AB" w:rsidRDefault="00BC38AB" w:rsidP="00BC38AB">
            <w:r>
              <w:t>101</w:t>
            </w:r>
          </w:p>
        </w:tc>
        <w:tc>
          <w:tcPr>
            <w:tcW w:w="1418" w:type="dxa"/>
            <w:vAlign w:val="top"/>
          </w:tcPr>
          <w:p w14:paraId="6CC70B37" w14:textId="5C849702" w:rsidR="00BC38AB" w:rsidRDefault="00BC38AB" w:rsidP="00BC38AB">
            <w:pPr>
              <w:rPr>
                <w:rFonts w:cstheme="minorHAnsi"/>
              </w:rPr>
            </w:pPr>
            <w:r w:rsidRPr="00127F29">
              <w:rPr>
                <w:rFonts w:cstheme="minorHAnsi"/>
              </w:rPr>
              <w:t>00916308</w:t>
            </w:r>
          </w:p>
        </w:tc>
        <w:tc>
          <w:tcPr>
            <w:tcW w:w="3281" w:type="dxa"/>
            <w:vAlign w:val="top"/>
          </w:tcPr>
          <w:p w14:paraId="2B0622A9" w14:textId="169F8BE6" w:rsidR="00BC38AB" w:rsidRPr="008B2900" w:rsidRDefault="00BC38AB" w:rsidP="00BC38AB">
            <w:pPr>
              <w:rPr>
                <w:highlight w:val="green"/>
              </w:rPr>
            </w:pPr>
          </w:p>
        </w:tc>
      </w:tr>
      <w:tr w:rsidR="00006DDE" w14:paraId="5A1E0C6A" w14:textId="77777777" w:rsidTr="00006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tcW w:w="1129" w:type="dxa"/>
          </w:tcPr>
          <w:p w14:paraId="213D582E" w14:textId="3E4A3826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51" w:type="dxa"/>
            <w:vAlign w:val="top"/>
          </w:tcPr>
          <w:p w14:paraId="58352876" w14:textId="753C3154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  <w:tc>
          <w:tcPr>
            <w:tcW w:w="1417" w:type="dxa"/>
            <w:vAlign w:val="top"/>
          </w:tcPr>
          <w:p w14:paraId="0A5E1222" w14:textId="57964ABF" w:rsidR="00BC38AB" w:rsidRDefault="00BC38AB" w:rsidP="00BC38AB">
            <w:r>
              <w:t>101:C01</w:t>
            </w:r>
          </w:p>
        </w:tc>
        <w:tc>
          <w:tcPr>
            <w:tcW w:w="2410" w:type="dxa"/>
            <w:vAlign w:val="top"/>
          </w:tcPr>
          <w:p w14:paraId="55EA5EF8" w14:textId="53E49501" w:rsidR="00BC38AB" w:rsidRPr="00CF059C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Elbilsladdning</w:t>
            </w:r>
          </w:p>
        </w:tc>
        <w:tc>
          <w:tcPr>
            <w:tcW w:w="2268" w:type="dxa"/>
            <w:vAlign w:val="top"/>
          </w:tcPr>
          <w:p w14:paraId="06E9EAFE" w14:textId="59E63E95" w:rsidR="00BC38AB" w:rsidRDefault="00BC38AB" w:rsidP="00BC38AB">
            <w:r>
              <w:t>A1D</w:t>
            </w:r>
          </w:p>
        </w:tc>
        <w:tc>
          <w:tcPr>
            <w:tcW w:w="2268" w:type="dxa"/>
            <w:vAlign w:val="top"/>
          </w:tcPr>
          <w:p w14:paraId="56E8C17A" w14:textId="7B35F8D1" w:rsidR="00BC38AB" w:rsidRDefault="00BC38AB" w:rsidP="00BC38AB">
            <w:pPr>
              <w:rPr>
                <w:rFonts w:cstheme="minorHAnsi"/>
              </w:rPr>
            </w:pPr>
            <w:r w:rsidRPr="00516174">
              <w:t>ABB B24</w:t>
            </w:r>
          </w:p>
        </w:tc>
        <w:tc>
          <w:tcPr>
            <w:tcW w:w="992" w:type="dxa"/>
            <w:vAlign w:val="top"/>
          </w:tcPr>
          <w:p w14:paraId="3A534FCB" w14:textId="56F776E7" w:rsidR="00BC38AB" w:rsidRDefault="00BC38AB" w:rsidP="00BC38AB">
            <w:r>
              <w:t>102</w:t>
            </w:r>
          </w:p>
        </w:tc>
        <w:tc>
          <w:tcPr>
            <w:tcW w:w="1418" w:type="dxa"/>
            <w:vAlign w:val="top"/>
          </w:tcPr>
          <w:p w14:paraId="2928FCDC" w14:textId="4B6B5529" w:rsidR="00BC38AB" w:rsidRDefault="00BC38AB" w:rsidP="00BC38AB">
            <w:pPr>
              <w:rPr>
                <w:rFonts w:cstheme="minorHAnsi"/>
              </w:rPr>
            </w:pPr>
            <w:r w:rsidRPr="00FB5AD1">
              <w:rPr>
                <w:rFonts w:cstheme="minorHAnsi"/>
              </w:rPr>
              <w:t>00924136</w:t>
            </w:r>
          </w:p>
        </w:tc>
        <w:tc>
          <w:tcPr>
            <w:tcW w:w="3281" w:type="dxa"/>
            <w:vAlign w:val="top"/>
          </w:tcPr>
          <w:p w14:paraId="24793CCB" w14:textId="01C6C622" w:rsidR="00BC38AB" w:rsidRPr="008B2900" w:rsidRDefault="00BC38AB" w:rsidP="00BC38AB">
            <w:pPr>
              <w:rPr>
                <w:highlight w:val="green"/>
              </w:rPr>
            </w:pPr>
          </w:p>
        </w:tc>
      </w:tr>
      <w:tr w:rsidR="00BC38AB" w14:paraId="7B10C420" w14:textId="77777777" w:rsidTr="00006D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"/>
        </w:trPr>
        <w:tc>
          <w:tcPr>
            <w:tcW w:w="1129" w:type="dxa"/>
          </w:tcPr>
          <w:p w14:paraId="101C814C" w14:textId="4058E657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51" w:type="dxa"/>
            <w:vAlign w:val="top"/>
          </w:tcPr>
          <w:p w14:paraId="38182E89" w14:textId="354E18DC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  <w:tc>
          <w:tcPr>
            <w:tcW w:w="1417" w:type="dxa"/>
            <w:vAlign w:val="top"/>
          </w:tcPr>
          <w:p w14:paraId="12BE0A0D" w14:textId="1D1EF16C" w:rsidR="00BC38AB" w:rsidRDefault="00BC38AB" w:rsidP="00BC38AB">
            <w:r>
              <w:t>101:C01</w:t>
            </w:r>
          </w:p>
        </w:tc>
        <w:tc>
          <w:tcPr>
            <w:tcW w:w="2410" w:type="dxa"/>
            <w:vAlign w:val="top"/>
          </w:tcPr>
          <w:p w14:paraId="1F9444C1" w14:textId="7DA2A409" w:rsidR="00BC38AB" w:rsidRPr="00CF059C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Reserv</w:t>
            </w:r>
          </w:p>
        </w:tc>
        <w:tc>
          <w:tcPr>
            <w:tcW w:w="2268" w:type="dxa"/>
            <w:vAlign w:val="top"/>
          </w:tcPr>
          <w:p w14:paraId="26F4DCF3" w14:textId="63A8750E" w:rsidR="00BC38AB" w:rsidRDefault="00BC38AB" w:rsidP="00BC38AB">
            <w:r>
              <w:t>A1P</w:t>
            </w:r>
          </w:p>
        </w:tc>
        <w:tc>
          <w:tcPr>
            <w:tcW w:w="2268" w:type="dxa"/>
            <w:vAlign w:val="top"/>
          </w:tcPr>
          <w:p w14:paraId="1ACD1346" w14:textId="2B848919" w:rsidR="00BC38AB" w:rsidRDefault="00BC38AB" w:rsidP="00BC38AB">
            <w:pPr>
              <w:rPr>
                <w:rFonts w:cstheme="minorHAnsi"/>
              </w:rPr>
            </w:pPr>
            <w:r w:rsidRPr="00516174">
              <w:t>ABB B24</w:t>
            </w:r>
          </w:p>
        </w:tc>
        <w:tc>
          <w:tcPr>
            <w:tcW w:w="992" w:type="dxa"/>
            <w:vAlign w:val="top"/>
          </w:tcPr>
          <w:p w14:paraId="4869125C" w14:textId="0070977D" w:rsidR="00BC38AB" w:rsidRDefault="00BC38AB" w:rsidP="00BC38AB">
            <w:r>
              <w:t>103</w:t>
            </w:r>
          </w:p>
        </w:tc>
        <w:tc>
          <w:tcPr>
            <w:tcW w:w="1418" w:type="dxa"/>
            <w:vAlign w:val="top"/>
          </w:tcPr>
          <w:p w14:paraId="01F23A87" w14:textId="6BB4C38B" w:rsidR="00BC38AB" w:rsidRDefault="00BC38AB" w:rsidP="00BC38AB">
            <w:pPr>
              <w:rPr>
                <w:rFonts w:cstheme="minorHAnsi"/>
              </w:rPr>
            </w:pPr>
            <w:r w:rsidRPr="00FB5AD1">
              <w:rPr>
                <w:rFonts w:cstheme="minorHAnsi"/>
              </w:rPr>
              <w:t>00924023</w:t>
            </w:r>
          </w:p>
        </w:tc>
        <w:tc>
          <w:tcPr>
            <w:tcW w:w="3281" w:type="dxa"/>
            <w:vAlign w:val="top"/>
          </w:tcPr>
          <w:p w14:paraId="44BBFE1F" w14:textId="41ABB615" w:rsidR="00BC38AB" w:rsidRPr="008B2900" w:rsidRDefault="00BC38AB" w:rsidP="00BC38AB">
            <w:pPr>
              <w:rPr>
                <w:highlight w:val="green"/>
              </w:rPr>
            </w:pPr>
          </w:p>
        </w:tc>
      </w:tr>
      <w:tr w:rsidR="00006DDE" w14:paraId="435EA45D" w14:textId="77777777" w:rsidTr="00006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tcW w:w="1129" w:type="dxa"/>
          </w:tcPr>
          <w:p w14:paraId="37EF2B47" w14:textId="2D897DF5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51" w:type="dxa"/>
            <w:vAlign w:val="top"/>
          </w:tcPr>
          <w:p w14:paraId="3A721B46" w14:textId="2D65DD7F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  <w:tc>
          <w:tcPr>
            <w:tcW w:w="1417" w:type="dxa"/>
            <w:vAlign w:val="top"/>
          </w:tcPr>
          <w:p w14:paraId="468D1389" w14:textId="662275B9" w:rsidR="00BC38AB" w:rsidRDefault="00BC38AB" w:rsidP="00BC38AB">
            <w:r>
              <w:t>101:C01</w:t>
            </w:r>
          </w:p>
        </w:tc>
        <w:tc>
          <w:tcPr>
            <w:tcW w:w="2410" w:type="dxa"/>
            <w:vAlign w:val="top"/>
          </w:tcPr>
          <w:p w14:paraId="2D335712" w14:textId="0FDA169D" w:rsidR="00BC38AB" w:rsidRPr="00CF059C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1-AS081</w:t>
            </w:r>
          </w:p>
        </w:tc>
        <w:tc>
          <w:tcPr>
            <w:tcW w:w="2268" w:type="dxa"/>
            <w:vAlign w:val="top"/>
          </w:tcPr>
          <w:p w14:paraId="0B2D9042" w14:textId="5479E923" w:rsidR="00BC38AB" w:rsidRDefault="00BC38AB" w:rsidP="00BC38AB">
            <w:r>
              <w:t>A1S</w:t>
            </w:r>
          </w:p>
        </w:tc>
        <w:tc>
          <w:tcPr>
            <w:tcW w:w="2268" w:type="dxa"/>
            <w:vAlign w:val="top"/>
          </w:tcPr>
          <w:p w14:paraId="6E03FDC7" w14:textId="21C55ADE" w:rsidR="00BC38AB" w:rsidRDefault="00BC38AB" w:rsidP="00BC38AB">
            <w:pPr>
              <w:rPr>
                <w:rFonts w:cstheme="minorHAnsi"/>
              </w:rPr>
            </w:pPr>
            <w:r w:rsidRPr="00516174">
              <w:t>ABB B24</w:t>
            </w:r>
          </w:p>
        </w:tc>
        <w:tc>
          <w:tcPr>
            <w:tcW w:w="992" w:type="dxa"/>
            <w:vAlign w:val="top"/>
          </w:tcPr>
          <w:p w14:paraId="2A2BB846" w14:textId="526DEE13" w:rsidR="00BC38AB" w:rsidRDefault="00BC38AB" w:rsidP="00BC38AB">
            <w:r>
              <w:t>104</w:t>
            </w:r>
          </w:p>
        </w:tc>
        <w:tc>
          <w:tcPr>
            <w:tcW w:w="1418" w:type="dxa"/>
            <w:vAlign w:val="top"/>
          </w:tcPr>
          <w:p w14:paraId="6A492E5E" w14:textId="0D9BD61D" w:rsidR="00BC38AB" w:rsidRDefault="00BC38AB" w:rsidP="00BC38AB">
            <w:pPr>
              <w:rPr>
                <w:rFonts w:cstheme="minorHAnsi"/>
              </w:rPr>
            </w:pPr>
            <w:r w:rsidRPr="00FB5AD1">
              <w:rPr>
                <w:rFonts w:cstheme="minorHAnsi"/>
              </w:rPr>
              <w:t>00916432</w:t>
            </w:r>
          </w:p>
        </w:tc>
        <w:tc>
          <w:tcPr>
            <w:tcW w:w="3281" w:type="dxa"/>
            <w:vAlign w:val="top"/>
          </w:tcPr>
          <w:p w14:paraId="1484BD4B" w14:textId="73751227" w:rsidR="00BC38AB" w:rsidRPr="008B2900" w:rsidRDefault="00BC38AB" w:rsidP="00BC38AB">
            <w:pPr>
              <w:rPr>
                <w:highlight w:val="green"/>
              </w:rPr>
            </w:pPr>
          </w:p>
        </w:tc>
      </w:tr>
      <w:tr w:rsidR="00BC38AB" w14:paraId="1B7987CC" w14:textId="77777777" w:rsidTr="00006D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"/>
        </w:trPr>
        <w:tc>
          <w:tcPr>
            <w:tcW w:w="1129" w:type="dxa"/>
          </w:tcPr>
          <w:p w14:paraId="6BA73838" w14:textId="0EB1FE7E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51" w:type="dxa"/>
            <w:vAlign w:val="top"/>
          </w:tcPr>
          <w:p w14:paraId="16703044" w14:textId="78ABA35E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  <w:tc>
          <w:tcPr>
            <w:tcW w:w="1417" w:type="dxa"/>
            <w:vAlign w:val="top"/>
          </w:tcPr>
          <w:p w14:paraId="68F8609D" w14:textId="0957FA07" w:rsidR="00BC38AB" w:rsidRDefault="00BC38AB" w:rsidP="00BC38AB">
            <w:r>
              <w:t>101:C01</w:t>
            </w:r>
          </w:p>
        </w:tc>
        <w:tc>
          <w:tcPr>
            <w:tcW w:w="2410" w:type="dxa"/>
            <w:vAlign w:val="top"/>
          </w:tcPr>
          <w:p w14:paraId="1B9F64EB" w14:textId="3BAA161C" w:rsidR="00BC38AB" w:rsidRPr="00CF059C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Reserv</w:t>
            </w:r>
          </w:p>
        </w:tc>
        <w:tc>
          <w:tcPr>
            <w:tcW w:w="2268" w:type="dxa"/>
            <w:vAlign w:val="top"/>
          </w:tcPr>
          <w:p w14:paraId="1230D229" w14:textId="5E706130" w:rsidR="00BC38AB" w:rsidRDefault="00BC38AB" w:rsidP="00BC38AB">
            <w:r>
              <w:t>A1T</w:t>
            </w:r>
          </w:p>
        </w:tc>
        <w:tc>
          <w:tcPr>
            <w:tcW w:w="2268" w:type="dxa"/>
            <w:vAlign w:val="top"/>
          </w:tcPr>
          <w:p w14:paraId="75FB3181" w14:textId="2B257D5C" w:rsidR="00BC38AB" w:rsidRDefault="00BC38AB" w:rsidP="00BC38AB">
            <w:pPr>
              <w:rPr>
                <w:rFonts w:cstheme="minorHAnsi"/>
              </w:rPr>
            </w:pPr>
            <w:r w:rsidRPr="00516174">
              <w:t>ABB B24</w:t>
            </w:r>
          </w:p>
        </w:tc>
        <w:tc>
          <w:tcPr>
            <w:tcW w:w="992" w:type="dxa"/>
            <w:vAlign w:val="top"/>
          </w:tcPr>
          <w:p w14:paraId="40A70E0F" w14:textId="505DB34B" w:rsidR="00BC38AB" w:rsidRDefault="00BC38AB" w:rsidP="00BC38AB">
            <w:r>
              <w:t>105</w:t>
            </w:r>
          </w:p>
        </w:tc>
        <w:tc>
          <w:tcPr>
            <w:tcW w:w="1418" w:type="dxa"/>
            <w:vAlign w:val="top"/>
          </w:tcPr>
          <w:p w14:paraId="63D33A60" w14:textId="7A8A7BF7" w:rsidR="00BC38AB" w:rsidRDefault="00BC38AB" w:rsidP="00BC38AB">
            <w:pPr>
              <w:rPr>
                <w:rFonts w:cstheme="minorHAnsi"/>
              </w:rPr>
            </w:pPr>
            <w:r w:rsidRPr="004D60ED">
              <w:rPr>
                <w:rFonts w:cstheme="minorHAnsi"/>
              </w:rPr>
              <w:t>00924132</w:t>
            </w:r>
          </w:p>
        </w:tc>
        <w:tc>
          <w:tcPr>
            <w:tcW w:w="3281" w:type="dxa"/>
            <w:vAlign w:val="top"/>
          </w:tcPr>
          <w:p w14:paraId="3973686A" w14:textId="6D4660CB" w:rsidR="00BC38AB" w:rsidRPr="008B2900" w:rsidRDefault="00BC38AB" w:rsidP="00BC38AB">
            <w:pPr>
              <w:rPr>
                <w:highlight w:val="green"/>
              </w:rPr>
            </w:pPr>
          </w:p>
        </w:tc>
      </w:tr>
      <w:tr w:rsidR="00006DDE" w14:paraId="35F6DAF5" w14:textId="77777777" w:rsidTr="00006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tcW w:w="1129" w:type="dxa"/>
          </w:tcPr>
          <w:p w14:paraId="40AF2736" w14:textId="5D7CDD1F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51" w:type="dxa"/>
            <w:vAlign w:val="top"/>
          </w:tcPr>
          <w:p w14:paraId="13604A92" w14:textId="6A46FEF0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  <w:tc>
          <w:tcPr>
            <w:tcW w:w="1417" w:type="dxa"/>
            <w:vAlign w:val="top"/>
          </w:tcPr>
          <w:p w14:paraId="70198593" w14:textId="4472C33C" w:rsidR="00BC38AB" w:rsidRDefault="00BC38AB" w:rsidP="00BC38AB">
            <w:r>
              <w:t>101:C01</w:t>
            </w:r>
          </w:p>
        </w:tc>
        <w:tc>
          <w:tcPr>
            <w:tcW w:w="2410" w:type="dxa"/>
            <w:vAlign w:val="top"/>
          </w:tcPr>
          <w:p w14:paraId="1E263DA2" w14:textId="0DAA0E8F" w:rsidR="00BC38AB" w:rsidRPr="00CF059C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Tillfällig försörjning hus 2</w:t>
            </w:r>
          </w:p>
        </w:tc>
        <w:tc>
          <w:tcPr>
            <w:tcW w:w="2268" w:type="dxa"/>
            <w:vAlign w:val="top"/>
          </w:tcPr>
          <w:p w14:paraId="60FD84CE" w14:textId="5E20DBA4" w:rsidR="00BC38AB" w:rsidRDefault="00BC38AB" w:rsidP="00BC38AB">
            <w:r>
              <w:t>A1U</w:t>
            </w:r>
          </w:p>
        </w:tc>
        <w:tc>
          <w:tcPr>
            <w:tcW w:w="2268" w:type="dxa"/>
            <w:vAlign w:val="top"/>
          </w:tcPr>
          <w:p w14:paraId="78DCAF85" w14:textId="35194145" w:rsidR="00BC38AB" w:rsidRDefault="00BC38AB" w:rsidP="00BC38AB">
            <w:pPr>
              <w:rPr>
                <w:rFonts w:cstheme="minorHAnsi"/>
              </w:rPr>
            </w:pPr>
            <w:r w:rsidRPr="00516174">
              <w:t>ABB B24</w:t>
            </w:r>
          </w:p>
        </w:tc>
        <w:tc>
          <w:tcPr>
            <w:tcW w:w="992" w:type="dxa"/>
            <w:vAlign w:val="top"/>
          </w:tcPr>
          <w:p w14:paraId="4546759B" w14:textId="355FDE81" w:rsidR="00BC38AB" w:rsidRDefault="00BC38AB" w:rsidP="00BC38AB">
            <w:r>
              <w:t>106</w:t>
            </w:r>
          </w:p>
        </w:tc>
        <w:tc>
          <w:tcPr>
            <w:tcW w:w="1418" w:type="dxa"/>
            <w:vAlign w:val="top"/>
          </w:tcPr>
          <w:p w14:paraId="3B1A918D" w14:textId="645420E5" w:rsidR="00BC38AB" w:rsidRDefault="00BC38AB" w:rsidP="00BC38AB">
            <w:pPr>
              <w:rPr>
                <w:rFonts w:cstheme="minorHAnsi"/>
              </w:rPr>
            </w:pPr>
            <w:r w:rsidRPr="004D60ED">
              <w:rPr>
                <w:rFonts w:cstheme="minorHAnsi"/>
              </w:rPr>
              <w:t>00924104</w:t>
            </w:r>
          </w:p>
        </w:tc>
        <w:tc>
          <w:tcPr>
            <w:tcW w:w="3281" w:type="dxa"/>
            <w:vAlign w:val="top"/>
          </w:tcPr>
          <w:p w14:paraId="054EAAB0" w14:textId="3FFC4B0D" w:rsidR="00BC38AB" w:rsidRPr="008B2900" w:rsidRDefault="00BC38AB" w:rsidP="00BC38AB">
            <w:pPr>
              <w:rPr>
                <w:highlight w:val="green"/>
              </w:rPr>
            </w:pPr>
          </w:p>
        </w:tc>
      </w:tr>
      <w:tr w:rsidR="00BC38AB" w14:paraId="1FD24A39" w14:textId="77777777" w:rsidTr="00006D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"/>
        </w:trPr>
        <w:tc>
          <w:tcPr>
            <w:tcW w:w="1129" w:type="dxa"/>
          </w:tcPr>
          <w:p w14:paraId="059FA41F" w14:textId="1A3BD4B1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51" w:type="dxa"/>
            <w:vAlign w:val="top"/>
          </w:tcPr>
          <w:p w14:paraId="7E1B3198" w14:textId="7ABED288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  <w:tc>
          <w:tcPr>
            <w:tcW w:w="1417" w:type="dxa"/>
            <w:vAlign w:val="top"/>
          </w:tcPr>
          <w:p w14:paraId="744A86C8" w14:textId="560E09FF" w:rsidR="00BC38AB" w:rsidRDefault="00BC38AB" w:rsidP="00BC38AB">
            <w:r>
              <w:t>101:C01</w:t>
            </w:r>
          </w:p>
        </w:tc>
        <w:tc>
          <w:tcPr>
            <w:tcW w:w="2410" w:type="dxa"/>
            <w:vAlign w:val="top"/>
          </w:tcPr>
          <w:p w14:paraId="6A219C84" w14:textId="5B788DEA" w:rsidR="00BC38AB" w:rsidRPr="00CF059C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Tillfällig försörjning hus 2</w:t>
            </w:r>
          </w:p>
        </w:tc>
        <w:tc>
          <w:tcPr>
            <w:tcW w:w="2268" w:type="dxa"/>
            <w:vAlign w:val="top"/>
          </w:tcPr>
          <w:p w14:paraId="5AA2C691" w14:textId="1D888AEF" w:rsidR="00BC38AB" w:rsidRDefault="00BC38AB" w:rsidP="00BC38AB">
            <w:r>
              <w:t>A1V</w:t>
            </w:r>
          </w:p>
        </w:tc>
        <w:tc>
          <w:tcPr>
            <w:tcW w:w="2268" w:type="dxa"/>
            <w:vAlign w:val="top"/>
          </w:tcPr>
          <w:p w14:paraId="31A88BCF" w14:textId="3445E03A" w:rsidR="00BC38AB" w:rsidRDefault="00BC38AB" w:rsidP="00BC38AB">
            <w:pPr>
              <w:rPr>
                <w:rFonts w:cstheme="minorHAnsi"/>
              </w:rPr>
            </w:pPr>
            <w:r w:rsidRPr="00516174">
              <w:t>ABB B24</w:t>
            </w:r>
          </w:p>
        </w:tc>
        <w:tc>
          <w:tcPr>
            <w:tcW w:w="992" w:type="dxa"/>
            <w:vAlign w:val="top"/>
          </w:tcPr>
          <w:p w14:paraId="2A084397" w14:textId="66703F88" w:rsidR="00BC38AB" w:rsidRDefault="00BC38AB" w:rsidP="00BC38AB">
            <w:r>
              <w:t>107</w:t>
            </w:r>
          </w:p>
        </w:tc>
        <w:tc>
          <w:tcPr>
            <w:tcW w:w="1418" w:type="dxa"/>
            <w:vAlign w:val="top"/>
          </w:tcPr>
          <w:p w14:paraId="1A15C4F6" w14:textId="7CD4D715" w:rsidR="00BC38AB" w:rsidRDefault="00BC38AB" w:rsidP="00BC38AB">
            <w:pPr>
              <w:rPr>
                <w:rFonts w:cstheme="minorHAnsi"/>
              </w:rPr>
            </w:pPr>
            <w:r w:rsidRPr="000E3681">
              <w:rPr>
                <w:rFonts w:cstheme="minorHAnsi"/>
              </w:rPr>
              <w:t>78850605</w:t>
            </w:r>
          </w:p>
        </w:tc>
        <w:tc>
          <w:tcPr>
            <w:tcW w:w="3281" w:type="dxa"/>
            <w:vAlign w:val="top"/>
          </w:tcPr>
          <w:p w14:paraId="5031C152" w14:textId="4CD7FC93" w:rsidR="00BC38AB" w:rsidRPr="008B2900" w:rsidRDefault="00BC38AB" w:rsidP="00BC38AB">
            <w:pPr>
              <w:rPr>
                <w:highlight w:val="green"/>
              </w:rPr>
            </w:pPr>
          </w:p>
        </w:tc>
      </w:tr>
      <w:tr w:rsidR="00006DDE" w14:paraId="3A797C75" w14:textId="77777777" w:rsidTr="00006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tcW w:w="1129" w:type="dxa"/>
          </w:tcPr>
          <w:p w14:paraId="43B35C5C" w14:textId="045B4965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51" w:type="dxa"/>
            <w:vAlign w:val="top"/>
          </w:tcPr>
          <w:p w14:paraId="6156FB1B" w14:textId="16688B44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  <w:tc>
          <w:tcPr>
            <w:tcW w:w="1417" w:type="dxa"/>
            <w:vAlign w:val="top"/>
          </w:tcPr>
          <w:p w14:paraId="60EC2E1F" w14:textId="389AC3D3" w:rsidR="00BC38AB" w:rsidRDefault="00BC38AB" w:rsidP="00BC38AB">
            <w:r>
              <w:t>101:C01</w:t>
            </w:r>
          </w:p>
        </w:tc>
        <w:tc>
          <w:tcPr>
            <w:tcW w:w="2410" w:type="dxa"/>
            <w:vAlign w:val="top"/>
          </w:tcPr>
          <w:p w14:paraId="5FB24A01" w14:textId="3880BB5D" w:rsidR="00BC38AB" w:rsidRPr="00CF059C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Reserv</w:t>
            </w:r>
          </w:p>
        </w:tc>
        <w:tc>
          <w:tcPr>
            <w:tcW w:w="2268" w:type="dxa"/>
            <w:vAlign w:val="top"/>
          </w:tcPr>
          <w:p w14:paraId="5917D7C8" w14:textId="5FD43362" w:rsidR="00BC38AB" w:rsidRDefault="00BC38AB" w:rsidP="00BC38AB">
            <w:r>
              <w:t>A1AB</w:t>
            </w:r>
          </w:p>
        </w:tc>
        <w:tc>
          <w:tcPr>
            <w:tcW w:w="2268" w:type="dxa"/>
            <w:vAlign w:val="top"/>
          </w:tcPr>
          <w:p w14:paraId="02BDFDAF" w14:textId="654023E0" w:rsidR="00BC38AB" w:rsidRDefault="00BC38AB" w:rsidP="00BC38AB">
            <w:pPr>
              <w:rPr>
                <w:rFonts w:cstheme="minorHAnsi"/>
              </w:rPr>
            </w:pPr>
            <w:r w:rsidRPr="00516174">
              <w:t>ABB B24</w:t>
            </w:r>
          </w:p>
        </w:tc>
        <w:tc>
          <w:tcPr>
            <w:tcW w:w="992" w:type="dxa"/>
            <w:vAlign w:val="top"/>
          </w:tcPr>
          <w:p w14:paraId="4DB9D6E0" w14:textId="7BCF0866" w:rsidR="00BC38AB" w:rsidRDefault="00BC38AB" w:rsidP="00BC38AB">
            <w:r>
              <w:t>108</w:t>
            </w:r>
          </w:p>
        </w:tc>
        <w:tc>
          <w:tcPr>
            <w:tcW w:w="1418" w:type="dxa"/>
            <w:vAlign w:val="top"/>
          </w:tcPr>
          <w:p w14:paraId="6D7520F9" w14:textId="246CB736" w:rsidR="00BC38AB" w:rsidRDefault="00BC38AB" w:rsidP="00BC38AB">
            <w:pPr>
              <w:rPr>
                <w:rFonts w:cstheme="minorHAnsi"/>
              </w:rPr>
            </w:pPr>
            <w:r w:rsidRPr="000E3681">
              <w:rPr>
                <w:rFonts w:cstheme="minorHAnsi"/>
              </w:rPr>
              <w:t>00916429</w:t>
            </w:r>
          </w:p>
        </w:tc>
        <w:tc>
          <w:tcPr>
            <w:tcW w:w="3281" w:type="dxa"/>
            <w:vAlign w:val="top"/>
          </w:tcPr>
          <w:p w14:paraId="417ED9E2" w14:textId="15017EDA" w:rsidR="00BC38AB" w:rsidRPr="008B2900" w:rsidRDefault="00BC38AB" w:rsidP="00BC38AB">
            <w:pPr>
              <w:rPr>
                <w:highlight w:val="green"/>
              </w:rPr>
            </w:pPr>
          </w:p>
        </w:tc>
      </w:tr>
      <w:tr w:rsidR="00BC38AB" w14:paraId="4AFCE099" w14:textId="77777777" w:rsidTr="00006D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"/>
        </w:trPr>
        <w:tc>
          <w:tcPr>
            <w:tcW w:w="1129" w:type="dxa"/>
          </w:tcPr>
          <w:p w14:paraId="68E2540D" w14:textId="727277EA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51" w:type="dxa"/>
            <w:vAlign w:val="top"/>
          </w:tcPr>
          <w:p w14:paraId="19B89333" w14:textId="235AAE6D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02</w:t>
            </w:r>
          </w:p>
        </w:tc>
        <w:tc>
          <w:tcPr>
            <w:tcW w:w="1417" w:type="dxa"/>
            <w:vAlign w:val="top"/>
          </w:tcPr>
          <w:p w14:paraId="58F3DDF3" w14:textId="3E4EEFFB" w:rsidR="00BC38AB" w:rsidRDefault="00BC38AB" w:rsidP="00BC38AB">
            <w:r>
              <w:t>101:C01</w:t>
            </w:r>
          </w:p>
        </w:tc>
        <w:tc>
          <w:tcPr>
            <w:tcW w:w="2410" w:type="dxa"/>
            <w:vAlign w:val="top"/>
          </w:tcPr>
          <w:p w14:paraId="1E9685A0" w14:textId="787897C8" w:rsidR="00BC38AB" w:rsidRPr="00CF059C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Total Mediacentral</w:t>
            </w:r>
          </w:p>
        </w:tc>
        <w:tc>
          <w:tcPr>
            <w:tcW w:w="2268" w:type="dxa"/>
            <w:vAlign w:val="top"/>
          </w:tcPr>
          <w:p w14:paraId="4C19225D" w14:textId="7F7DE7CC" w:rsidR="00BC38AB" w:rsidRDefault="00BC38AB" w:rsidP="00BC38AB">
            <w:r>
              <w:t>B1</w:t>
            </w:r>
          </w:p>
        </w:tc>
        <w:tc>
          <w:tcPr>
            <w:tcW w:w="2268" w:type="dxa"/>
            <w:vAlign w:val="top"/>
          </w:tcPr>
          <w:p w14:paraId="7B4818E8" w14:textId="2E3DFBD8" w:rsidR="00BC38AB" w:rsidRDefault="00BC38AB" w:rsidP="00BC38AB">
            <w:pPr>
              <w:rPr>
                <w:rFonts w:cstheme="minorHAnsi"/>
              </w:rPr>
            </w:pPr>
            <w:r w:rsidRPr="00BF09AD">
              <w:t>ABB B24</w:t>
            </w:r>
          </w:p>
        </w:tc>
        <w:tc>
          <w:tcPr>
            <w:tcW w:w="992" w:type="dxa"/>
            <w:vAlign w:val="top"/>
          </w:tcPr>
          <w:p w14:paraId="17F0754B" w14:textId="761BF1B3" w:rsidR="00BC38AB" w:rsidRDefault="00BC38AB" w:rsidP="00BC38AB">
            <w:r>
              <w:t>109</w:t>
            </w:r>
          </w:p>
        </w:tc>
        <w:tc>
          <w:tcPr>
            <w:tcW w:w="1418" w:type="dxa"/>
            <w:vAlign w:val="top"/>
          </w:tcPr>
          <w:p w14:paraId="7ED07F35" w14:textId="3FF445D3" w:rsidR="00BC38AB" w:rsidRDefault="00BC38AB" w:rsidP="00BC38AB">
            <w:pPr>
              <w:rPr>
                <w:rFonts w:cstheme="minorHAnsi"/>
              </w:rPr>
            </w:pPr>
            <w:r w:rsidRPr="000E3681">
              <w:rPr>
                <w:rFonts w:cstheme="minorHAnsi"/>
              </w:rPr>
              <w:t>00916324</w:t>
            </w:r>
          </w:p>
        </w:tc>
        <w:tc>
          <w:tcPr>
            <w:tcW w:w="3281" w:type="dxa"/>
            <w:vAlign w:val="top"/>
          </w:tcPr>
          <w:p w14:paraId="1FAD009A" w14:textId="756C36CD" w:rsidR="00BC38AB" w:rsidRPr="008B2900" w:rsidRDefault="00BC38AB" w:rsidP="00BC38AB">
            <w:pPr>
              <w:rPr>
                <w:highlight w:val="green"/>
              </w:rPr>
            </w:pPr>
          </w:p>
        </w:tc>
      </w:tr>
      <w:tr w:rsidR="00006DDE" w14:paraId="070CF6DB" w14:textId="77777777" w:rsidTr="00006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tcW w:w="1129" w:type="dxa"/>
          </w:tcPr>
          <w:p w14:paraId="3C360187" w14:textId="2C6F355C" w:rsidR="00BC38AB" w:rsidRPr="003A783F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51" w:type="dxa"/>
            <w:vAlign w:val="top"/>
          </w:tcPr>
          <w:p w14:paraId="2AF5FF75" w14:textId="200007C0" w:rsidR="00BC38AB" w:rsidRDefault="00BC38AB" w:rsidP="00BC38AB">
            <w:pPr>
              <w:rPr>
                <w:rFonts w:cstheme="minorHAnsi"/>
              </w:rPr>
            </w:pPr>
            <w:r w:rsidRPr="003A783F">
              <w:rPr>
                <w:rFonts w:cstheme="minorHAnsi"/>
              </w:rPr>
              <w:t>02</w:t>
            </w:r>
          </w:p>
        </w:tc>
        <w:tc>
          <w:tcPr>
            <w:tcW w:w="1417" w:type="dxa"/>
            <w:vAlign w:val="top"/>
          </w:tcPr>
          <w:p w14:paraId="3A55E87F" w14:textId="44208866" w:rsidR="00BC38AB" w:rsidRDefault="00BC38AB" w:rsidP="00BC38AB">
            <w:proofErr w:type="gramStart"/>
            <w:r>
              <w:t>102:J</w:t>
            </w:r>
            <w:proofErr w:type="gramEnd"/>
            <w:r>
              <w:t>32</w:t>
            </w:r>
          </w:p>
        </w:tc>
        <w:tc>
          <w:tcPr>
            <w:tcW w:w="2410" w:type="dxa"/>
            <w:vAlign w:val="top"/>
          </w:tcPr>
          <w:p w14:paraId="0CC5246F" w14:textId="49FEF2CD" w:rsidR="00BC38AB" w:rsidRPr="00CF059C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Hiss 153</w:t>
            </w:r>
          </w:p>
        </w:tc>
        <w:tc>
          <w:tcPr>
            <w:tcW w:w="2268" w:type="dxa"/>
            <w:vAlign w:val="top"/>
          </w:tcPr>
          <w:p w14:paraId="3FCB7841" w14:textId="6EDD05F1" w:rsidR="00BC38AB" w:rsidRDefault="00BC38AB" w:rsidP="00BC38AB">
            <w:r>
              <w:t>A1CR</w:t>
            </w:r>
          </w:p>
        </w:tc>
        <w:tc>
          <w:tcPr>
            <w:tcW w:w="2268" w:type="dxa"/>
            <w:vAlign w:val="top"/>
          </w:tcPr>
          <w:p w14:paraId="7BD12E7A" w14:textId="038D78E1" w:rsidR="00BC38AB" w:rsidRDefault="00BC38AB" w:rsidP="00BC38AB">
            <w:pPr>
              <w:rPr>
                <w:rFonts w:cstheme="minorHAnsi"/>
              </w:rPr>
            </w:pPr>
            <w:r w:rsidRPr="00BF09AD">
              <w:t>ABB B24</w:t>
            </w:r>
          </w:p>
        </w:tc>
        <w:tc>
          <w:tcPr>
            <w:tcW w:w="992" w:type="dxa"/>
            <w:vAlign w:val="top"/>
          </w:tcPr>
          <w:p w14:paraId="22F0FF80" w14:textId="24367AC4" w:rsidR="00BC38AB" w:rsidRDefault="00BC38AB" w:rsidP="00BC38AB">
            <w:r>
              <w:t>110</w:t>
            </w:r>
          </w:p>
        </w:tc>
        <w:tc>
          <w:tcPr>
            <w:tcW w:w="1418" w:type="dxa"/>
            <w:vAlign w:val="top"/>
          </w:tcPr>
          <w:p w14:paraId="12868AAC" w14:textId="77777777" w:rsidR="00BC38AB" w:rsidRDefault="00BC38AB" w:rsidP="00BC38AB">
            <w:pPr>
              <w:rPr>
                <w:rFonts w:cstheme="minorHAnsi"/>
              </w:rPr>
            </w:pPr>
          </w:p>
        </w:tc>
        <w:tc>
          <w:tcPr>
            <w:tcW w:w="3281" w:type="dxa"/>
            <w:vAlign w:val="top"/>
          </w:tcPr>
          <w:p w14:paraId="4E82B2AA" w14:textId="4B864EAE" w:rsidR="00BC38AB" w:rsidRDefault="00BC38AB" w:rsidP="00BC38AB">
            <w:r>
              <w:t>Hiss ej färdigställd</w:t>
            </w:r>
          </w:p>
        </w:tc>
      </w:tr>
      <w:tr w:rsidR="00BC38AB" w14:paraId="6DBC743F" w14:textId="77777777" w:rsidTr="00006D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"/>
        </w:trPr>
        <w:tc>
          <w:tcPr>
            <w:tcW w:w="1129" w:type="dxa"/>
          </w:tcPr>
          <w:p w14:paraId="29C5AEA3" w14:textId="415ECCE2" w:rsidR="00BC38AB" w:rsidRPr="003A783F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51" w:type="dxa"/>
            <w:vAlign w:val="top"/>
          </w:tcPr>
          <w:p w14:paraId="2701770A" w14:textId="739B5981" w:rsidR="00BC38AB" w:rsidRDefault="00BC38AB" w:rsidP="00BC38AB">
            <w:pPr>
              <w:rPr>
                <w:rFonts w:cstheme="minorHAnsi"/>
              </w:rPr>
            </w:pPr>
            <w:r w:rsidRPr="003A783F">
              <w:rPr>
                <w:rFonts w:cstheme="minorHAnsi"/>
              </w:rPr>
              <w:t>02</w:t>
            </w:r>
          </w:p>
        </w:tc>
        <w:tc>
          <w:tcPr>
            <w:tcW w:w="1417" w:type="dxa"/>
            <w:vAlign w:val="top"/>
          </w:tcPr>
          <w:p w14:paraId="7E407EAA" w14:textId="305EF683" w:rsidR="00BC38AB" w:rsidRDefault="00BC38AB" w:rsidP="00BC38AB">
            <w:proofErr w:type="gramStart"/>
            <w:r>
              <w:t>102:J</w:t>
            </w:r>
            <w:proofErr w:type="gramEnd"/>
            <w:r>
              <w:t>32</w:t>
            </w:r>
          </w:p>
        </w:tc>
        <w:tc>
          <w:tcPr>
            <w:tcW w:w="2410" w:type="dxa"/>
            <w:vAlign w:val="top"/>
          </w:tcPr>
          <w:p w14:paraId="0B483D44" w14:textId="08CAD555" w:rsidR="00BC38AB" w:rsidRPr="00CF059C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Hiss 113</w:t>
            </w:r>
          </w:p>
        </w:tc>
        <w:tc>
          <w:tcPr>
            <w:tcW w:w="2268" w:type="dxa"/>
            <w:vAlign w:val="top"/>
          </w:tcPr>
          <w:p w14:paraId="0D6D5ED5" w14:textId="7AC9326A" w:rsidR="00BC38AB" w:rsidRDefault="00BC38AB" w:rsidP="00BC38AB">
            <w:r>
              <w:t>A1CT</w:t>
            </w:r>
          </w:p>
        </w:tc>
        <w:tc>
          <w:tcPr>
            <w:tcW w:w="2268" w:type="dxa"/>
            <w:vAlign w:val="top"/>
          </w:tcPr>
          <w:p w14:paraId="37DBCE26" w14:textId="234E1D58" w:rsidR="00BC38AB" w:rsidRDefault="00BC38AB" w:rsidP="00BC38AB">
            <w:pPr>
              <w:rPr>
                <w:rFonts w:cstheme="minorHAnsi"/>
              </w:rPr>
            </w:pPr>
            <w:r w:rsidRPr="00BF09AD">
              <w:t>ABB B24</w:t>
            </w:r>
          </w:p>
        </w:tc>
        <w:tc>
          <w:tcPr>
            <w:tcW w:w="992" w:type="dxa"/>
            <w:vAlign w:val="top"/>
          </w:tcPr>
          <w:p w14:paraId="06804733" w14:textId="42A435B5" w:rsidR="00BC38AB" w:rsidRDefault="00BC38AB" w:rsidP="00BC38AB">
            <w:r>
              <w:t>111</w:t>
            </w:r>
          </w:p>
        </w:tc>
        <w:tc>
          <w:tcPr>
            <w:tcW w:w="1418" w:type="dxa"/>
            <w:vAlign w:val="top"/>
          </w:tcPr>
          <w:p w14:paraId="02381645" w14:textId="553FD030" w:rsidR="00BC38AB" w:rsidRDefault="00BC38AB" w:rsidP="00BC38AB">
            <w:pPr>
              <w:rPr>
                <w:rFonts w:cstheme="minorHAnsi"/>
              </w:rPr>
            </w:pPr>
            <w:r w:rsidRPr="00DF2A78">
              <w:rPr>
                <w:rFonts w:cstheme="minorHAnsi"/>
              </w:rPr>
              <w:t>00942937</w:t>
            </w:r>
          </w:p>
        </w:tc>
        <w:tc>
          <w:tcPr>
            <w:tcW w:w="3281" w:type="dxa"/>
            <w:vAlign w:val="top"/>
          </w:tcPr>
          <w:p w14:paraId="3CBB0505" w14:textId="77777777" w:rsidR="00BC38AB" w:rsidRDefault="00BC38AB" w:rsidP="00BC38AB"/>
        </w:tc>
      </w:tr>
      <w:tr w:rsidR="00006DDE" w14:paraId="367E9014" w14:textId="77777777" w:rsidTr="00006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tcW w:w="1129" w:type="dxa"/>
          </w:tcPr>
          <w:p w14:paraId="39144F16" w14:textId="6CE6D85C" w:rsidR="00BC38AB" w:rsidRPr="003A783F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51" w:type="dxa"/>
            <w:vAlign w:val="top"/>
          </w:tcPr>
          <w:p w14:paraId="64B53525" w14:textId="5518F24D" w:rsidR="00BC38AB" w:rsidRDefault="00BC38AB" w:rsidP="00BC38AB">
            <w:pPr>
              <w:rPr>
                <w:rFonts w:cstheme="minorHAnsi"/>
              </w:rPr>
            </w:pPr>
            <w:r w:rsidRPr="003A783F">
              <w:rPr>
                <w:rFonts w:cstheme="minorHAnsi"/>
              </w:rPr>
              <w:t>02</w:t>
            </w:r>
          </w:p>
        </w:tc>
        <w:tc>
          <w:tcPr>
            <w:tcW w:w="1417" w:type="dxa"/>
            <w:vAlign w:val="top"/>
          </w:tcPr>
          <w:p w14:paraId="16C4A649" w14:textId="1493A36A" w:rsidR="00BC38AB" w:rsidRDefault="00BC38AB" w:rsidP="00BC38AB">
            <w:proofErr w:type="gramStart"/>
            <w:r>
              <w:t>102:J</w:t>
            </w:r>
            <w:proofErr w:type="gramEnd"/>
            <w:r>
              <w:t>32</w:t>
            </w:r>
          </w:p>
        </w:tc>
        <w:tc>
          <w:tcPr>
            <w:tcW w:w="2410" w:type="dxa"/>
            <w:vAlign w:val="top"/>
          </w:tcPr>
          <w:p w14:paraId="112BE9D5" w14:textId="2AC68DB9" w:rsidR="00BC38AB" w:rsidRPr="00CF059C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Hiss 116</w:t>
            </w:r>
          </w:p>
        </w:tc>
        <w:tc>
          <w:tcPr>
            <w:tcW w:w="2268" w:type="dxa"/>
            <w:vAlign w:val="top"/>
          </w:tcPr>
          <w:p w14:paraId="5744BB01" w14:textId="1AD3981F" w:rsidR="00BC38AB" w:rsidRDefault="00BC38AB" w:rsidP="00BC38AB">
            <w:r>
              <w:t>A1CAB</w:t>
            </w:r>
          </w:p>
        </w:tc>
        <w:tc>
          <w:tcPr>
            <w:tcW w:w="2268" w:type="dxa"/>
            <w:vAlign w:val="top"/>
          </w:tcPr>
          <w:p w14:paraId="02C7077C" w14:textId="536AD246" w:rsidR="00BC38AB" w:rsidRDefault="00BC38AB" w:rsidP="00BC38AB">
            <w:pPr>
              <w:rPr>
                <w:rFonts w:cstheme="minorHAnsi"/>
              </w:rPr>
            </w:pPr>
            <w:r w:rsidRPr="00BF09AD">
              <w:t>ABB B24</w:t>
            </w:r>
          </w:p>
        </w:tc>
        <w:tc>
          <w:tcPr>
            <w:tcW w:w="992" w:type="dxa"/>
            <w:vAlign w:val="top"/>
          </w:tcPr>
          <w:p w14:paraId="2876C5AA" w14:textId="0328EE50" w:rsidR="00BC38AB" w:rsidRDefault="00BC38AB" w:rsidP="00BC38AB">
            <w:r>
              <w:t>112</w:t>
            </w:r>
          </w:p>
        </w:tc>
        <w:tc>
          <w:tcPr>
            <w:tcW w:w="1418" w:type="dxa"/>
            <w:vAlign w:val="top"/>
          </w:tcPr>
          <w:p w14:paraId="6F89C547" w14:textId="1EA3FB0C" w:rsidR="00BC38AB" w:rsidRDefault="00BC38AB" w:rsidP="00BC38AB">
            <w:pPr>
              <w:rPr>
                <w:rFonts w:cstheme="minorHAnsi"/>
              </w:rPr>
            </w:pPr>
            <w:r w:rsidRPr="00DF2A78">
              <w:rPr>
                <w:rFonts w:cstheme="minorHAnsi"/>
              </w:rPr>
              <w:t>00938051</w:t>
            </w:r>
          </w:p>
        </w:tc>
        <w:tc>
          <w:tcPr>
            <w:tcW w:w="3281" w:type="dxa"/>
            <w:vAlign w:val="top"/>
          </w:tcPr>
          <w:p w14:paraId="13622051" w14:textId="77777777" w:rsidR="00BC38AB" w:rsidRDefault="00BC38AB" w:rsidP="00BC38AB"/>
        </w:tc>
      </w:tr>
      <w:tr w:rsidR="00BC38AB" w14:paraId="08B456ED" w14:textId="77777777" w:rsidTr="00006D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"/>
        </w:trPr>
        <w:tc>
          <w:tcPr>
            <w:tcW w:w="1129" w:type="dxa"/>
          </w:tcPr>
          <w:p w14:paraId="7B165E41" w14:textId="606FD6E3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51" w:type="dxa"/>
            <w:vAlign w:val="top"/>
          </w:tcPr>
          <w:p w14:paraId="1643522F" w14:textId="6BC837ED" w:rsidR="00BC38AB" w:rsidRPr="003A783F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02</w:t>
            </w:r>
          </w:p>
        </w:tc>
        <w:tc>
          <w:tcPr>
            <w:tcW w:w="1417" w:type="dxa"/>
            <w:vAlign w:val="top"/>
          </w:tcPr>
          <w:p w14:paraId="2FB49045" w14:textId="2EB53280" w:rsidR="00BC38AB" w:rsidRDefault="00BC38AB" w:rsidP="00BC38AB">
            <w:proofErr w:type="gramStart"/>
            <w:r>
              <w:t>102:J</w:t>
            </w:r>
            <w:proofErr w:type="gramEnd"/>
            <w:r>
              <w:t>32</w:t>
            </w:r>
          </w:p>
        </w:tc>
        <w:tc>
          <w:tcPr>
            <w:tcW w:w="2410" w:type="dxa"/>
            <w:vAlign w:val="top"/>
          </w:tcPr>
          <w:p w14:paraId="3D0F6D93" w14:textId="08EDD9AB" w:rsidR="00BC38AB" w:rsidRPr="00340E2F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Hiss 112</w:t>
            </w:r>
          </w:p>
        </w:tc>
        <w:tc>
          <w:tcPr>
            <w:tcW w:w="2268" w:type="dxa"/>
            <w:vAlign w:val="top"/>
          </w:tcPr>
          <w:p w14:paraId="13EB7752" w14:textId="7A405995" w:rsidR="00BC38AB" w:rsidRDefault="00BC38AB" w:rsidP="00BC38AB">
            <w:r>
              <w:t>A1CV</w:t>
            </w:r>
          </w:p>
        </w:tc>
        <w:tc>
          <w:tcPr>
            <w:tcW w:w="2268" w:type="dxa"/>
            <w:vAlign w:val="top"/>
          </w:tcPr>
          <w:p w14:paraId="4B4D533D" w14:textId="1BA6FFC0" w:rsidR="00BC38AB" w:rsidRPr="00082B83" w:rsidRDefault="00BC38AB" w:rsidP="00BC38AB">
            <w:pPr>
              <w:rPr>
                <w:rFonts w:cstheme="minorHAnsi"/>
              </w:rPr>
            </w:pPr>
            <w:r w:rsidRPr="00BF09AD">
              <w:t>ABB B24</w:t>
            </w:r>
          </w:p>
        </w:tc>
        <w:tc>
          <w:tcPr>
            <w:tcW w:w="992" w:type="dxa"/>
            <w:vAlign w:val="top"/>
          </w:tcPr>
          <w:p w14:paraId="707F2BD1" w14:textId="7939180B" w:rsidR="00BC38AB" w:rsidRDefault="00BC38AB" w:rsidP="00BC38AB">
            <w:r>
              <w:t>125</w:t>
            </w:r>
          </w:p>
        </w:tc>
        <w:tc>
          <w:tcPr>
            <w:tcW w:w="1418" w:type="dxa"/>
            <w:vAlign w:val="top"/>
          </w:tcPr>
          <w:p w14:paraId="59C0D6E7" w14:textId="78543FFB" w:rsidR="00BC38AB" w:rsidRDefault="00BC38AB" w:rsidP="00BC38AB">
            <w:pPr>
              <w:rPr>
                <w:rFonts w:cstheme="minorHAnsi"/>
              </w:rPr>
            </w:pPr>
            <w:r w:rsidRPr="0078772F">
              <w:rPr>
                <w:rFonts w:cstheme="minorHAnsi"/>
              </w:rPr>
              <w:t>00938009</w:t>
            </w:r>
          </w:p>
        </w:tc>
        <w:tc>
          <w:tcPr>
            <w:tcW w:w="3281" w:type="dxa"/>
            <w:vAlign w:val="top"/>
          </w:tcPr>
          <w:p w14:paraId="56013E00" w14:textId="77777777" w:rsidR="00BC38AB" w:rsidRDefault="00BC38AB" w:rsidP="00BC38AB"/>
        </w:tc>
      </w:tr>
      <w:tr w:rsidR="00006DDE" w14:paraId="36F8F037" w14:textId="77777777" w:rsidTr="00006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tcW w:w="1129" w:type="dxa"/>
          </w:tcPr>
          <w:p w14:paraId="008B0903" w14:textId="3600B20B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51" w:type="dxa"/>
            <w:vAlign w:val="top"/>
          </w:tcPr>
          <w:p w14:paraId="5E8E70F9" w14:textId="502041D9" w:rsidR="00BC38AB" w:rsidRPr="003A783F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</w:p>
        </w:tc>
        <w:tc>
          <w:tcPr>
            <w:tcW w:w="1417" w:type="dxa"/>
            <w:vAlign w:val="top"/>
          </w:tcPr>
          <w:p w14:paraId="1990E863" w14:textId="4EC376EC" w:rsidR="00BC38AB" w:rsidRPr="00654BCE" w:rsidRDefault="00BC38AB" w:rsidP="00BC38AB">
            <w:r w:rsidRPr="00654BCE">
              <w:t> </w:t>
            </w:r>
            <w:proofErr w:type="gramStart"/>
            <w:r w:rsidRPr="00654BCE">
              <w:t>103:J</w:t>
            </w:r>
            <w:proofErr w:type="gramEnd"/>
            <w:r w:rsidRPr="00654BCE">
              <w:t>41</w:t>
            </w:r>
          </w:p>
        </w:tc>
        <w:tc>
          <w:tcPr>
            <w:tcW w:w="2410" w:type="dxa"/>
            <w:vAlign w:val="top"/>
          </w:tcPr>
          <w:p w14:paraId="672FCEF7" w14:textId="14CEF887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Rakel (uttag för stativ)</w:t>
            </w:r>
          </w:p>
        </w:tc>
        <w:tc>
          <w:tcPr>
            <w:tcW w:w="2268" w:type="dxa"/>
            <w:vAlign w:val="top"/>
          </w:tcPr>
          <w:p w14:paraId="693BC534" w14:textId="05162DB1" w:rsidR="00BC38AB" w:rsidRDefault="00BC38AB" w:rsidP="00BC38AB">
            <w:r w:rsidRPr="00BB441A">
              <w:t> A1CL-M1</w:t>
            </w:r>
          </w:p>
        </w:tc>
        <w:tc>
          <w:tcPr>
            <w:tcW w:w="2268" w:type="dxa"/>
            <w:vAlign w:val="top"/>
          </w:tcPr>
          <w:p w14:paraId="3509441E" w14:textId="3DCC4992" w:rsidR="00BC38AB" w:rsidRDefault="00BC38AB" w:rsidP="00BC38AB">
            <w:pPr>
              <w:rPr>
                <w:rFonts w:cstheme="minorHAnsi"/>
              </w:rPr>
            </w:pPr>
            <w:r w:rsidRPr="007B04BF">
              <w:t>ABB B24</w:t>
            </w:r>
          </w:p>
        </w:tc>
        <w:tc>
          <w:tcPr>
            <w:tcW w:w="992" w:type="dxa"/>
            <w:vAlign w:val="top"/>
          </w:tcPr>
          <w:p w14:paraId="3F86FFC6" w14:textId="282E5058" w:rsidR="00BC38AB" w:rsidRDefault="00BC38AB" w:rsidP="00BC38AB">
            <w:r>
              <w:t>113</w:t>
            </w:r>
          </w:p>
        </w:tc>
        <w:tc>
          <w:tcPr>
            <w:tcW w:w="1418" w:type="dxa"/>
            <w:vAlign w:val="top"/>
          </w:tcPr>
          <w:p w14:paraId="390F36B5" w14:textId="7AFAB6E2" w:rsidR="00BC38AB" w:rsidRDefault="00BC38AB" w:rsidP="00BC38AB">
            <w:pPr>
              <w:rPr>
                <w:rFonts w:cstheme="minorHAnsi"/>
              </w:rPr>
            </w:pPr>
            <w:r w:rsidRPr="0078772F">
              <w:rPr>
                <w:rFonts w:cstheme="minorHAnsi"/>
              </w:rPr>
              <w:t>00977515</w:t>
            </w:r>
          </w:p>
        </w:tc>
        <w:tc>
          <w:tcPr>
            <w:tcW w:w="3281" w:type="dxa"/>
            <w:vAlign w:val="top"/>
          </w:tcPr>
          <w:p w14:paraId="17B28730" w14:textId="05457500" w:rsidR="00BC38AB" w:rsidRDefault="00BC38AB" w:rsidP="00BC38AB"/>
        </w:tc>
      </w:tr>
      <w:tr w:rsidR="00BC38AB" w14:paraId="16CF167C" w14:textId="77777777" w:rsidTr="00006D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"/>
        </w:trPr>
        <w:tc>
          <w:tcPr>
            <w:tcW w:w="1129" w:type="dxa"/>
          </w:tcPr>
          <w:p w14:paraId="062145C2" w14:textId="53BB16BA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51" w:type="dxa"/>
            <w:vAlign w:val="top"/>
          </w:tcPr>
          <w:p w14:paraId="3D1252B4" w14:textId="375655AB" w:rsidR="00BC38AB" w:rsidRPr="003A783F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</w:p>
        </w:tc>
        <w:tc>
          <w:tcPr>
            <w:tcW w:w="1417" w:type="dxa"/>
            <w:vAlign w:val="top"/>
          </w:tcPr>
          <w:p w14:paraId="02FB9644" w14:textId="3BB62323" w:rsidR="00BC38AB" w:rsidRPr="00654BCE" w:rsidRDefault="00BC38AB" w:rsidP="00BC38AB">
            <w:r w:rsidRPr="00654BCE">
              <w:rPr>
                <w:color w:val="000000"/>
              </w:rPr>
              <w:t> </w:t>
            </w:r>
            <w:proofErr w:type="gramStart"/>
            <w:r w:rsidRPr="00654BCE">
              <w:rPr>
                <w:color w:val="000000"/>
              </w:rPr>
              <w:t>103:J</w:t>
            </w:r>
            <w:proofErr w:type="gramEnd"/>
            <w:r w:rsidRPr="00654BCE">
              <w:rPr>
                <w:color w:val="000000"/>
              </w:rPr>
              <w:t>41</w:t>
            </w:r>
          </w:p>
        </w:tc>
        <w:tc>
          <w:tcPr>
            <w:tcW w:w="2410" w:type="dxa"/>
            <w:vAlign w:val="top"/>
          </w:tcPr>
          <w:p w14:paraId="08C05E23" w14:textId="086DC6AD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NET 4 (uttag för stativ)</w:t>
            </w:r>
          </w:p>
        </w:tc>
        <w:tc>
          <w:tcPr>
            <w:tcW w:w="2268" w:type="dxa"/>
            <w:vAlign w:val="top"/>
          </w:tcPr>
          <w:p w14:paraId="20D559E4" w14:textId="11A65031" w:rsidR="00BC38AB" w:rsidRDefault="00BC38AB" w:rsidP="00BC38AB">
            <w:r w:rsidRPr="00BB441A">
              <w:t> A1CL-M2</w:t>
            </w:r>
          </w:p>
        </w:tc>
        <w:tc>
          <w:tcPr>
            <w:tcW w:w="2268" w:type="dxa"/>
            <w:vAlign w:val="top"/>
          </w:tcPr>
          <w:p w14:paraId="33E647D6" w14:textId="6C6A8FA4" w:rsidR="00BC38AB" w:rsidRDefault="00BC38AB" w:rsidP="00BC38AB">
            <w:pPr>
              <w:rPr>
                <w:rFonts w:cstheme="minorHAnsi"/>
              </w:rPr>
            </w:pPr>
            <w:r w:rsidRPr="007B04BF">
              <w:t>ABB B24</w:t>
            </w:r>
          </w:p>
        </w:tc>
        <w:tc>
          <w:tcPr>
            <w:tcW w:w="992" w:type="dxa"/>
            <w:vAlign w:val="top"/>
          </w:tcPr>
          <w:p w14:paraId="245EA593" w14:textId="32475A22" w:rsidR="00BC38AB" w:rsidRDefault="00BC38AB" w:rsidP="00BC38AB">
            <w:r>
              <w:t>114</w:t>
            </w:r>
          </w:p>
        </w:tc>
        <w:tc>
          <w:tcPr>
            <w:tcW w:w="1418" w:type="dxa"/>
            <w:vAlign w:val="top"/>
          </w:tcPr>
          <w:p w14:paraId="5E02C128" w14:textId="2FC3D03B" w:rsidR="00BC38AB" w:rsidRDefault="00BC38AB" w:rsidP="00BC38AB">
            <w:pPr>
              <w:rPr>
                <w:rFonts w:cstheme="minorHAnsi"/>
              </w:rPr>
            </w:pPr>
            <w:r w:rsidRPr="00C23FA0">
              <w:rPr>
                <w:rFonts w:cstheme="minorHAnsi"/>
              </w:rPr>
              <w:t>78851640</w:t>
            </w:r>
          </w:p>
        </w:tc>
        <w:tc>
          <w:tcPr>
            <w:tcW w:w="3281" w:type="dxa"/>
            <w:vAlign w:val="top"/>
          </w:tcPr>
          <w:p w14:paraId="2AB903AF" w14:textId="54A63DD8" w:rsidR="00BC38AB" w:rsidRDefault="00BC38AB" w:rsidP="00BC38AB"/>
        </w:tc>
      </w:tr>
      <w:tr w:rsidR="00006DDE" w14:paraId="5879220D" w14:textId="77777777" w:rsidTr="00006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tcW w:w="1129" w:type="dxa"/>
          </w:tcPr>
          <w:p w14:paraId="231A761C" w14:textId="4B63C964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51" w:type="dxa"/>
            <w:vAlign w:val="top"/>
          </w:tcPr>
          <w:p w14:paraId="0FF0642F" w14:textId="5F498905" w:rsidR="00BC38AB" w:rsidRPr="003A783F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</w:p>
        </w:tc>
        <w:tc>
          <w:tcPr>
            <w:tcW w:w="1417" w:type="dxa"/>
            <w:vAlign w:val="top"/>
          </w:tcPr>
          <w:p w14:paraId="14401134" w14:textId="556EC2AA" w:rsidR="00BC38AB" w:rsidRPr="00654BCE" w:rsidRDefault="00BC38AB" w:rsidP="00BC38AB">
            <w:r w:rsidRPr="00654BCE">
              <w:t> </w:t>
            </w:r>
            <w:proofErr w:type="gramStart"/>
            <w:r w:rsidRPr="00654BCE">
              <w:t>103:J</w:t>
            </w:r>
            <w:proofErr w:type="gramEnd"/>
            <w:r w:rsidRPr="00654BCE">
              <w:t>41</w:t>
            </w:r>
          </w:p>
        </w:tc>
        <w:tc>
          <w:tcPr>
            <w:tcW w:w="2410" w:type="dxa"/>
            <w:vAlign w:val="top"/>
          </w:tcPr>
          <w:p w14:paraId="78E0BF38" w14:textId="4209E474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Telenor (uttag för stativ)</w:t>
            </w:r>
          </w:p>
        </w:tc>
        <w:tc>
          <w:tcPr>
            <w:tcW w:w="2268" w:type="dxa"/>
            <w:vAlign w:val="top"/>
          </w:tcPr>
          <w:p w14:paraId="74C51CC7" w14:textId="229D402F" w:rsidR="00BC38AB" w:rsidRDefault="00BC38AB" w:rsidP="00BC38AB">
            <w:r w:rsidRPr="00BB441A">
              <w:t> A1CL-M3</w:t>
            </w:r>
          </w:p>
        </w:tc>
        <w:tc>
          <w:tcPr>
            <w:tcW w:w="2268" w:type="dxa"/>
            <w:vAlign w:val="top"/>
          </w:tcPr>
          <w:p w14:paraId="48EDEA0A" w14:textId="06006DEE" w:rsidR="00BC38AB" w:rsidRDefault="00BC38AB" w:rsidP="00BC38AB">
            <w:pPr>
              <w:rPr>
                <w:rFonts w:cstheme="minorHAnsi"/>
              </w:rPr>
            </w:pPr>
            <w:r w:rsidRPr="007B04BF">
              <w:t>ABB B24</w:t>
            </w:r>
          </w:p>
        </w:tc>
        <w:tc>
          <w:tcPr>
            <w:tcW w:w="992" w:type="dxa"/>
            <w:vAlign w:val="top"/>
          </w:tcPr>
          <w:p w14:paraId="6A386343" w14:textId="25C4E11C" w:rsidR="00BC38AB" w:rsidRDefault="00BC38AB" w:rsidP="00BC38AB">
            <w:r>
              <w:t>115</w:t>
            </w:r>
          </w:p>
        </w:tc>
        <w:tc>
          <w:tcPr>
            <w:tcW w:w="1418" w:type="dxa"/>
            <w:vAlign w:val="top"/>
          </w:tcPr>
          <w:p w14:paraId="1044F52F" w14:textId="7166DDCE" w:rsidR="00BC38AB" w:rsidRDefault="00BC38AB" w:rsidP="00BC38AB">
            <w:pPr>
              <w:rPr>
                <w:rFonts w:cstheme="minorHAnsi"/>
              </w:rPr>
            </w:pPr>
            <w:r w:rsidRPr="00C23FA0">
              <w:rPr>
                <w:rFonts w:cstheme="minorHAnsi"/>
              </w:rPr>
              <w:t>00977435</w:t>
            </w:r>
          </w:p>
        </w:tc>
        <w:tc>
          <w:tcPr>
            <w:tcW w:w="3281" w:type="dxa"/>
            <w:vAlign w:val="top"/>
          </w:tcPr>
          <w:p w14:paraId="407EB882" w14:textId="089F5954" w:rsidR="00BC38AB" w:rsidRDefault="00BC38AB" w:rsidP="00BC38AB"/>
        </w:tc>
      </w:tr>
      <w:tr w:rsidR="00BC38AB" w14:paraId="48E491F2" w14:textId="77777777" w:rsidTr="00006D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"/>
        </w:trPr>
        <w:tc>
          <w:tcPr>
            <w:tcW w:w="1129" w:type="dxa"/>
          </w:tcPr>
          <w:p w14:paraId="68988059" w14:textId="4E31E9C7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51" w:type="dxa"/>
            <w:vAlign w:val="top"/>
          </w:tcPr>
          <w:p w14:paraId="6035101F" w14:textId="0C6A645A" w:rsidR="00BC38AB" w:rsidRPr="003A783F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</w:p>
        </w:tc>
        <w:tc>
          <w:tcPr>
            <w:tcW w:w="1417" w:type="dxa"/>
            <w:vAlign w:val="top"/>
          </w:tcPr>
          <w:p w14:paraId="6EB861AE" w14:textId="152EE281" w:rsidR="00BC38AB" w:rsidRPr="00654BCE" w:rsidRDefault="00BC38AB" w:rsidP="00BC38AB">
            <w:r w:rsidRPr="00654BCE">
              <w:rPr>
                <w:color w:val="000000"/>
              </w:rPr>
              <w:t> </w:t>
            </w:r>
            <w:proofErr w:type="gramStart"/>
            <w:r w:rsidRPr="00654BCE">
              <w:rPr>
                <w:color w:val="000000"/>
              </w:rPr>
              <w:t>103:J</w:t>
            </w:r>
            <w:proofErr w:type="gramEnd"/>
            <w:r w:rsidRPr="00654BCE">
              <w:rPr>
                <w:color w:val="000000"/>
              </w:rPr>
              <w:t>41</w:t>
            </w:r>
          </w:p>
        </w:tc>
        <w:tc>
          <w:tcPr>
            <w:tcW w:w="2410" w:type="dxa"/>
            <w:vAlign w:val="top"/>
          </w:tcPr>
          <w:p w14:paraId="32884A0C" w14:textId="5EC619F0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Telia (uttag för stativ)</w:t>
            </w:r>
          </w:p>
        </w:tc>
        <w:tc>
          <w:tcPr>
            <w:tcW w:w="2268" w:type="dxa"/>
            <w:vAlign w:val="top"/>
          </w:tcPr>
          <w:p w14:paraId="19F48923" w14:textId="2803A6E9" w:rsidR="00BC38AB" w:rsidRDefault="00BC38AB" w:rsidP="00BC38AB">
            <w:r w:rsidRPr="00BB441A">
              <w:t> A1CL-M4</w:t>
            </w:r>
          </w:p>
        </w:tc>
        <w:tc>
          <w:tcPr>
            <w:tcW w:w="2268" w:type="dxa"/>
            <w:vAlign w:val="top"/>
          </w:tcPr>
          <w:p w14:paraId="553DD037" w14:textId="02F4CBA6" w:rsidR="00BC38AB" w:rsidRDefault="00BC38AB" w:rsidP="00BC38AB">
            <w:pPr>
              <w:rPr>
                <w:rFonts w:cstheme="minorHAnsi"/>
              </w:rPr>
            </w:pPr>
            <w:r w:rsidRPr="007B04BF">
              <w:t>ABB B24</w:t>
            </w:r>
          </w:p>
        </w:tc>
        <w:tc>
          <w:tcPr>
            <w:tcW w:w="992" w:type="dxa"/>
            <w:vAlign w:val="top"/>
          </w:tcPr>
          <w:p w14:paraId="3F69B947" w14:textId="70D8F0F1" w:rsidR="00BC38AB" w:rsidRDefault="00BC38AB" w:rsidP="00BC38AB">
            <w:r>
              <w:t>116</w:t>
            </w:r>
          </w:p>
        </w:tc>
        <w:tc>
          <w:tcPr>
            <w:tcW w:w="1418" w:type="dxa"/>
            <w:vAlign w:val="top"/>
          </w:tcPr>
          <w:p w14:paraId="55F5B6D4" w14:textId="037B687A" w:rsidR="00BC38AB" w:rsidRDefault="00BC38AB" w:rsidP="00BC38AB">
            <w:pPr>
              <w:rPr>
                <w:rFonts w:cstheme="minorHAnsi"/>
              </w:rPr>
            </w:pPr>
            <w:r w:rsidRPr="00C23FA0">
              <w:rPr>
                <w:rFonts w:cstheme="minorHAnsi"/>
              </w:rPr>
              <w:t>00977546</w:t>
            </w:r>
          </w:p>
        </w:tc>
        <w:tc>
          <w:tcPr>
            <w:tcW w:w="3281" w:type="dxa"/>
            <w:vAlign w:val="top"/>
          </w:tcPr>
          <w:p w14:paraId="4E73BB48" w14:textId="6432952D" w:rsidR="00BC38AB" w:rsidRDefault="00BC38AB" w:rsidP="00BC38AB"/>
        </w:tc>
      </w:tr>
      <w:tr w:rsidR="00006DDE" w14:paraId="6F802E1A" w14:textId="77777777" w:rsidTr="00006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tcW w:w="1129" w:type="dxa"/>
          </w:tcPr>
          <w:p w14:paraId="4B7B02CD" w14:textId="6BE25912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51" w:type="dxa"/>
            <w:vAlign w:val="top"/>
          </w:tcPr>
          <w:p w14:paraId="58480367" w14:textId="607A361E" w:rsidR="00BC38AB" w:rsidRPr="003A783F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</w:p>
        </w:tc>
        <w:tc>
          <w:tcPr>
            <w:tcW w:w="1417" w:type="dxa"/>
            <w:vAlign w:val="top"/>
          </w:tcPr>
          <w:p w14:paraId="5DB75A43" w14:textId="42B4342C" w:rsidR="00BC38AB" w:rsidRPr="00654BCE" w:rsidRDefault="00BC38AB" w:rsidP="00BC38AB">
            <w:r w:rsidRPr="00654BCE">
              <w:t> </w:t>
            </w:r>
            <w:proofErr w:type="gramStart"/>
            <w:r w:rsidRPr="00654BCE">
              <w:t>103:J</w:t>
            </w:r>
            <w:proofErr w:type="gramEnd"/>
            <w:r w:rsidRPr="00654BCE">
              <w:t>41</w:t>
            </w:r>
          </w:p>
        </w:tc>
        <w:tc>
          <w:tcPr>
            <w:tcW w:w="2410" w:type="dxa"/>
            <w:vAlign w:val="top"/>
          </w:tcPr>
          <w:p w14:paraId="5E0E9FFE" w14:textId="5D50E867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Tre (uttag för stativ)</w:t>
            </w:r>
          </w:p>
        </w:tc>
        <w:tc>
          <w:tcPr>
            <w:tcW w:w="2268" w:type="dxa"/>
            <w:vAlign w:val="top"/>
          </w:tcPr>
          <w:p w14:paraId="54829CAB" w14:textId="7E179E56" w:rsidR="00BC38AB" w:rsidRDefault="00BC38AB" w:rsidP="00BC38AB">
            <w:r w:rsidRPr="00BB441A">
              <w:t> A1CL-M5</w:t>
            </w:r>
          </w:p>
        </w:tc>
        <w:tc>
          <w:tcPr>
            <w:tcW w:w="2268" w:type="dxa"/>
            <w:vAlign w:val="top"/>
          </w:tcPr>
          <w:p w14:paraId="31C12510" w14:textId="0C7EF6CB" w:rsidR="00BC38AB" w:rsidRDefault="00BC38AB" w:rsidP="00BC38AB">
            <w:pPr>
              <w:rPr>
                <w:rFonts w:cstheme="minorHAnsi"/>
              </w:rPr>
            </w:pPr>
            <w:r w:rsidRPr="007B04BF">
              <w:t>ABB B24</w:t>
            </w:r>
          </w:p>
        </w:tc>
        <w:tc>
          <w:tcPr>
            <w:tcW w:w="992" w:type="dxa"/>
            <w:vAlign w:val="top"/>
          </w:tcPr>
          <w:p w14:paraId="59B7A197" w14:textId="251B81E8" w:rsidR="00BC38AB" w:rsidRDefault="00BC38AB" w:rsidP="00BC38AB">
            <w:r>
              <w:t>117</w:t>
            </w:r>
          </w:p>
        </w:tc>
        <w:tc>
          <w:tcPr>
            <w:tcW w:w="1418" w:type="dxa"/>
            <w:vAlign w:val="top"/>
          </w:tcPr>
          <w:p w14:paraId="74BF0255" w14:textId="342BD865" w:rsidR="00BC38AB" w:rsidRDefault="00BC38AB" w:rsidP="00BC38AB">
            <w:pPr>
              <w:rPr>
                <w:rFonts w:cstheme="minorHAnsi"/>
              </w:rPr>
            </w:pPr>
            <w:r w:rsidRPr="00C23FA0">
              <w:rPr>
                <w:rFonts w:cstheme="minorHAnsi"/>
              </w:rPr>
              <w:t>00977511</w:t>
            </w:r>
          </w:p>
        </w:tc>
        <w:tc>
          <w:tcPr>
            <w:tcW w:w="3281" w:type="dxa"/>
            <w:vAlign w:val="top"/>
          </w:tcPr>
          <w:p w14:paraId="5EC966F8" w14:textId="0391B8E4" w:rsidR="00BC38AB" w:rsidRDefault="00BC38AB" w:rsidP="00BC38AB"/>
        </w:tc>
      </w:tr>
      <w:tr w:rsidR="00BC38AB" w14:paraId="35039166" w14:textId="77777777" w:rsidTr="00006D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"/>
        </w:trPr>
        <w:tc>
          <w:tcPr>
            <w:tcW w:w="1129" w:type="dxa"/>
          </w:tcPr>
          <w:p w14:paraId="52453C68" w14:textId="65800950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51" w:type="dxa"/>
            <w:vAlign w:val="top"/>
          </w:tcPr>
          <w:p w14:paraId="76140A76" w14:textId="2D1D25F0" w:rsidR="00BC38AB" w:rsidRPr="003A783F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</w:p>
        </w:tc>
        <w:tc>
          <w:tcPr>
            <w:tcW w:w="1417" w:type="dxa"/>
            <w:vAlign w:val="top"/>
          </w:tcPr>
          <w:p w14:paraId="79E248F9" w14:textId="16425680" w:rsidR="00BC38AB" w:rsidRPr="00654BCE" w:rsidRDefault="00BC38AB" w:rsidP="00BC38AB">
            <w:r w:rsidRPr="00654BCE">
              <w:rPr>
                <w:color w:val="000000"/>
              </w:rPr>
              <w:t> </w:t>
            </w:r>
            <w:proofErr w:type="gramStart"/>
            <w:r w:rsidRPr="00654BCE">
              <w:rPr>
                <w:color w:val="000000"/>
              </w:rPr>
              <w:t>103:J</w:t>
            </w:r>
            <w:proofErr w:type="gramEnd"/>
            <w:r w:rsidRPr="00654BCE">
              <w:rPr>
                <w:color w:val="000000"/>
              </w:rPr>
              <w:t>41</w:t>
            </w:r>
          </w:p>
        </w:tc>
        <w:tc>
          <w:tcPr>
            <w:tcW w:w="2410" w:type="dxa"/>
            <w:vAlign w:val="top"/>
          </w:tcPr>
          <w:p w14:paraId="79167F40" w14:textId="19227EB1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Sunab (uttag för stativ)</w:t>
            </w:r>
          </w:p>
        </w:tc>
        <w:tc>
          <w:tcPr>
            <w:tcW w:w="2268" w:type="dxa"/>
            <w:vAlign w:val="top"/>
          </w:tcPr>
          <w:p w14:paraId="3ADC54E4" w14:textId="402D558F" w:rsidR="00BC38AB" w:rsidRDefault="00BC38AB" w:rsidP="00BC38AB">
            <w:r w:rsidRPr="00BB441A">
              <w:rPr>
                <w:color w:val="000000"/>
              </w:rPr>
              <w:t> A1CL-M6</w:t>
            </w:r>
          </w:p>
        </w:tc>
        <w:tc>
          <w:tcPr>
            <w:tcW w:w="2268" w:type="dxa"/>
            <w:vAlign w:val="top"/>
          </w:tcPr>
          <w:p w14:paraId="31B17A95" w14:textId="738441F7" w:rsidR="00BC38AB" w:rsidRDefault="00BC38AB" w:rsidP="00BC38AB">
            <w:pPr>
              <w:rPr>
                <w:rFonts w:cstheme="minorHAnsi"/>
              </w:rPr>
            </w:pPr>
            <w:r w:rsidRPr="007B04BF">
              <w:t>ABB B24</w:t>
            </w:r>
          </w:p>
        </w:tc>
        <w:tc>
          <w:tcPr>
            <w:tcW w:w="992" w:type="dxa"/>
            <w:vAlign w:val="top"/>
          </w:tcPr>
          <w:p w14:paraId="00B8721C" w14:textId="24A6F84F" w:rsidR="00BC38AB" w:rsidRDefault="00BC38AB" w:rsidP="00BC38AB">
            <w:r>
              <w:t>118</w:t>
            </w:r>
          </w:p>
        </w:tc>
        <w:tc>
          <w:tcPr>
            <w:tcW w:w="1418" w:type="dxa"/>
            <w:vAlign w:val="top"/>
          </w:tcPr>
          <w:p w14:paraId="3EFE56B1" w14:textId="0866BE36" w:rsidR="00BC38AB" w:rsidRDefault="00BC38AB" w:rsidP="00BC38AB">
            <w:pPr>
              <w:rPr>
                <w:rFonts w:cstheme="minorHAnsi"/>
              </w:rPr>
            </w:pPr>
            <w:r w:rsidRPr="00C23FA0">
              <w:rPr>
                <w:rFonts w:cstheme="minorHAnsi"/>
              </w:rPr>
              <w:t>00977526</w:t>
            </w:r>
          </w:p>
        </w:tc>
        <w:tc>
          <w:tcPr>
            <w:tcW w:w="3281" w:type="dxa"/>
            <w:vAlign w:val="top"/>
          </w:tcPr>
          <w:p w14:paraId="3E5098D2" w14:textId="086EB8A1" w:rsidR="00BC38AB" w:rsidRDefault="00BC38AB" w:rsidP="00BC38AB"/>
        </w:tc>
      </w:tr>
      <w:tr w:rsidR="00006DDE" w14:paraId="176EDDB9" w14:textId="77777777" w:rsidTr="00006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tcW w:w="1129" w:type="dxa"/>
          </w:tcPr>
          <w:p w14:paraId="66E831F6" w14:textId="5F3DE4D4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51" w:type="dxa"/>
            <w:vAlign w:val="top"/>
          </w:tcPr>
          <w:p w14:paraId="6BC1117A" w14:textId="43F69CBF" w:rsidR="00BC38AB" w:rsidRPr="003A783F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04</w:t>
            </w:r>
          </w:p>
        </w:tc>
        <w:tc>
          <w:tcPr>
            <w:tcW w:w="1417" w:type="dxa"/>
            <w:vAlign w:val="top"/>
          </w:tcPr>
          <w:p w14:paraId="68C864BD" w14:textId="370DE3C2" w:rsidR="00BC38AB" w:rsidRPr="00654BCE" w:rsidRDefault="00BC38AB" w:rsidP="00BC38AB">
            <w:r w:rsidRPr="00654BCE">
              <w:rPr>
                <w:color w:val="000000"/>
              </w:rPr>
              <w:t> </w:t>
            </w:r>
            <w:proofErr w:type="gramStart"/>
            <w:r w:rsidRPr="00654BCE">
              <w:rPr>
                <w:color w:val="000000"/>
              </w:rPr>
              <w:t>104:J</w:t>
            </w:r>
            <w:proofErr w:type="gramEnd"/>
            <w:r w:rsidRPr="00654BCE">
              <w:rPr>
                <w:color w:val="000000"/>
              </w:rPr>
              <w:t>51</w:t>
            </w:r>
          </w:p>
        </w:tc>
        <w:tc>
          <w:tcPr>
            <w:tcW w:w="2410" w:type="dxa"/>
            <w:vAlign w:val="top"/>
          </w:tcPr>
          <w:p w14:paraId="6ACD8465" w14:textId="1DBDE642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Elcykel-laddning</w:t>
            </w:r>
          </w:p>
        </w:tc>
        <w:tc>
          <w:tcPr>
            <w:tcW w:w="2268" w:type="dxa"/>
            <w:vAlign w:val="top"/>
          </w:tcPr>
          <w:p w14:paraId="2EDA73D7" w14:textId="5CF08926" w:rsidR="00BC38AB" w:rsidRDefault="00BC38AB" w:rsidP="00BC38AB">
            <w:r w:rsidRPr="00654BCE">
              <w:rPr>
                <w:color w:val="000000"/>
              </w:rPr>
              <w:t>A1CN</w:t>
            </w:r>
          </w:p>
        </w:tc>
        <w:tc>
          <w:tcPr>
            <w:tcW w:w="2268" w:type="dxa"/>
            <w:vAlign w:val="top"/>
          </w:tcPr>
          <w:p w14:paraId="0D9AC864" w14:textId="5B41FE53" w:rsidR="00BC38AB" w:rsidRDefault="00BC38AB" w:rsidP="00BC38AB">
            <w:pPr>
              <w:rPr>
                <w:rFonts w:cstheme="minorHAnsi"/>
              </w:rPr>
            </w:pPr>
            <w:r w:rsidRPr="00B77D7A">
              <w:t>ABB B24 313-100</w:t>
            </w:r>
          </w:p>
        </w:tc>
        <w:tc>
          <w:tcPr>
            <w:tcW w:w="992" w:type="dxa"/>
            <w:vAlign w:val="top"/>
          </w:tcPr>
          <w:p w14:paraId="06064A2C" w14:textId="022317A5" w:rsidR="00BC38AB" w:rsidRDefault="00BC38AB" w:rsidP="00BC38AB">
            <w:r>
              <w:t>119</w:t>
            </w:r>
          </w:p>
        </w:tc>
        <w:tc>
          <w:tcPr>
            <w:tcW w:w="1418" w:type="dxa"/>
            <w:vAlign w:val="top"/>
          </w:tcPr>
          <w:p w14:paraId="3A58230C" w14:textId="32629563" w:rsidR="00BC38AB" w:rsidRDefault="00BC38AB" w:rsidP="00BC38AB">
            <w:pPr>
              <w:rPr>
                <w:rFonts w:cstheme="minorHAnsi"/>
              </w:rPr>
            </w:pPr>
            <w:r w:rsidRPr="0048387B">
              <w:rPr>
                <w:rFonts w:cstheme="minorHAnsi"/>
              </w:rPr>
              <w:t>00977529</w:t>
            </w:r>
          </w:p>
        </w:tc>
        <w:tc>
          <w:tcPr>
            <w:tcW w:w="3281" w:type="dxa"/>
            <w:vAlign w:val="top"/>
          </w:tcPr>
          <w:p w14:paraId="62454B83" w14:textId="39B0DE28" w:rsidR="00BC38AB" w:rsidRPr="00654BCE" w:rsidRDefault="00BC38AB" w:rsidP="00BC38AB"/>
        </w:tc>
      </w:tr>
      <w:tr w:rsidR="00BC38AB" w14:paraId="6C973979" w14:textId="77777777" w:rsidTr="00006D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"/>
        </w:trPr>
        <w:tc>
          <w:tcPr>
            <w:tcW w:w="1129" w:type="dxa"/>
          </w:tcPr>
          <w:p w14:paraId="27A870DA" w14:textId="44EC3DD8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51" w:type="dxa"/>
            <w:vAlign w:val="top"/>
          </w:tcPr>
          <w:p w14:paraId="29A8E7DA" w14:textId="6DDBE336" w:rsidR="00BC38AB" w:rsidRPr="003A783F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1417" w:type="dxa"/>
            <w:vAlign w:val="top"/>
          </w:tcPr>
          <w:p w14:paraId="4FD35090" w14:textId="6A570155" w:rsidR="00BC38AB" w:rsidRDefault="00BC38AB" w:rsidP="00BC38AB">
            <w:r>
              <w:t>Hissmaskinrum</w:t>
            </w:r>
          </w:p>
        </w:tc>
        <w:tc>
          <w:tcPr>
            <w:tcW w:w="2410" w:type="dxa"/>
            <w:vAlign w:val="top"/>
          </w:tcPr>
          <w:p w14:paraId="78C69141" w14:textId="581ADC5F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Hiss 103</w:t>
            </w:r>
          </w:p>
        </w:tc>
        <w:tc>
          <w:tcPr>
            <w:tcW w:w="2268" w:type="dxa"/>
            <w:vAlign w:val="top"/>
          </w:tcPr>
          <w:p w14:paraId="6F0CDEB0" w14:textId="4E31FD53" w:rsidR="00BC38AB" w:rsidRDefault="00BC38AB" w:rsidP="00BC38AB">
            <w:r>
              <w:rPr>
                <w:rFonts w:cstheme="minorHAnsi"/>
              </w:rPr>
              <w:t>A1RA</w:t>
            </w:r>
          </w:p>
        </w:tc>
        <w:tc>
          <w:tcPr>
            <w:tcW w:w="2268" w:type="dxa"/>
            <w:vAlign w:val="top"/>
          </w:tcPr>
          <w:p w14:paraId="5BC7EE03" w14:textId="71E18500" w:rsidR="00BC38AB" w:rsidRDefault="00BC38AB" w:rsidP="00BC38AB">
            <w:pPr>
              <w:rPr>
                <w:rFonts w:cstheme="minorHAnsi"/>
              </w:rPr>
            </w:pPr>
            <w:r w:rsidRPr="000659CD">
              <w:t>ABB B24 313-100</w:t>
            </w:r>
          </w:p>
        </w:tc>
        <w:tc>
          <w:tcPr>
            <w:tcW w:w="992" w:type="dxa"/>
            <w:vAlign w:val="top"/>
          </w:tcPr>
          <w:p w14:paraId="2002CE78" w14:textId="56884678" w:rsidR="00BC38AB" w:rsidRPr="006C28D7" w:rsidRDefault="00BC38AB" w:rsidP="00BC38AB">
            <w:r w:rsidRPr="006C28D7">
              <w:t>126</w:t>
            </w:r>
          </w:p>
        </w:tc>
        <w:tc>
          <w:tcPr>
            <w:tcW w:w="1418" w:type="dxa"/>
            <w:vAlign w:val="top"/>
          </w:tcPr>
          <w:p w14:paraId="26B7A238" w14:textId="7484E181" w:rsidR="00BC38AB" w:rsidRDefault="00BC38AB" w:rsidP="00BC38AB">
            <w:pPr>
              <w:rPr>
                <w:rFonts w:cstheme="minorHAnsi"/>
              </w:rPr>
            </w:pPr>
            <w:r w:rsidRPr="0048387B">
              <w:rPr>
                <w:rFonts w:cstheme="minorHAnsi"/>
              </w:rPr>
              <w:t>78850606</w:t>
            </w:r>
          </w:p>
        </w:tc>
        <w:tc>
          <w:tcPr>
            <w:tcW w:w="3281" w:type="dxa"/>
            <w:vAlign w:val="top"/>
          </w:tcPr>
          <w:p w14:paraId="6DD702E7" w14:textId="6CAE2041" w:rsidR="00BC38AB" w:rsidRPr="008B2900" w:rsidRDefault="00BC38AB" w:rsidP="00BC38AB">
            <w:pPr>
              <w:rPr>
                <w:highlight w:val="green"/>
              </w:rPr>
            </w:pPr>
          </w:p>
        </w:tc>
      </w:tr>
      <w:tr w:rsidR="00006DDE" w14:paraId="72C5B013" w14:textId="77777777" w:rsidTr="00006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tcW w:w="1129" w:type="dxa"/>
          </w:tcPr>
          <w:p w14:paraId="6DA332BF" w14:textId="360D535F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51" w:type="dxa"/>
            <w:vAlign w:val="top"/>
          </w:tcPr>
          <w:p w14:paraId="44D13F7E" w14:textId="222B2E7D" w:rsidR="00BC38AB" w:rsidRPr="003A783F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1417" w:type="dxa"/>
            <w:vAlign w:val="top"/>
          </w:tcPr>
          <w:p w14:paraId="2A7D9998" w14:textId="7B7360D1" w:rsidR="00BC38AB" w:rsidRDefault="00BC38AB" w:rsidP="00BC38AB">
            <w:r w:rsidRPr="00DA213F">
              <w:t>Hissmaskinrum</w:t>
            </w:r>
          </w:p>
        </w:tc>
        <w:tc>
          <w:tcPr>
            <w:tcW w:w="2410" w:type="dxa"/>
            <w:vAlign w:val="top"/>
          </w:tcPr>
          <w:p w14:paraId="2F7A2760" w14:textId="05586C75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Hiss 104</w:t>
            </w:r>
          </w:p>
        </w:tc>
        <w:tc>
          <w:tcPr>
            <w:tcW w:w="2268" w:type="dxa"/>
            <w:vAlign w:val="top"/>
          </w:tcPr>
          <w:p w14:paraId="08F9FF16" w14:textId="22680E9C" w:rsidR="00BC38AB" w:rsidRDefault="00BC38AB" w:rsidP="00BC38AB">
            <w:r>
              <w:rPr>
                <w:rFonts w:cstheme="minorHAnsi"/>
              </w:rPr>
              <w:t>A1RB</w:t>
            </w:r>
          </w:p>
        </w:tc>
        <w:tc>
          <w:tcPr>
            <w:tcW w:w="2268" w:type="dxa"/>
            <w:vAlign w:val="top"/>
          </w:tcPr>
          <w:p w14:paraId="79BB9A39" w14:textId="73B856AB" w:rsidR="00BC38AB" w:rsidRDefault="00BC38AB" w:rsidP="00BC38AB">
            <w:pPr>
              <w:rPr>
                <w:rFonts w:cstheme="minorHAnsi"/>
              </w:rPr>
            </w:pPr>
            <w:r w:rsidRPr="000659CD">
              <w:t>ABB B24 313-100</w:t>
            </w:r>
          </w:p>
        </w:tc>
        <w:tc>
          <w:tcPr>
            <w:tcW w:w="992" w:type="dxa"/>
            <w:vAlign w:val="top"/>
          </w:tcPr>
          <w:p w14:paraId="2D18757E" w14:textId="519B73FA" w:rsidR="00BC38AB" w:rsidRPr="006C28D7" w:rsidRDefault="00BC38AB" w:rsidP="00BC38AB">
            <w:r w:rsidRPr="006C28D7">
              <w:t>127</w:t>
            </w:r>
          </w:p>
        </w:tc>
        <w:tc>
          <w:tcPr>
            <w:tcW w:w="1418" w:type="dxa"/>
            <w:vAlign w:val="top"/>
          </w:tcPr>
          <w:p w14:paraId="1E60351F" w14:textId="3F6D8C73" w:rsidR="00BC38AB" w:rsidRDefault="00BC38AB" w:rsidP="00BC38AB">
            <w:pPr>
              <w:rPr>
                <w:rFonts w:cstheme="minorHAnsi"/>
              </w:rPr>
            </w:pPr>
            <w:r w:rsidRPr="0048387B">
              <w:rPr>
                <w:rFonts w:cstheme="minorHAnsi"/>
              </w:rPr>
              <w:t>00954398</w:t>
            </w:r>
          </w:p>
        </w:tc>
        <w:tc>
          <w:tcPr>
            <w:tcW w:w="3281" w:type="dxa"/>
            <w:vAlign w:val="top"/>
          </w:tcPr>
          <w:p w14:paraId="6BE2B1A3" w14:textId="6F183C18" w:rsidR="00BC38AB" w:rsidRPr="008B2900" w:rsidRDefault="00BC38AB" w:rsidP="00BC38AB">
            <w:pPr>
              <w:rPr>
                <w:highlight w:val="green"/>
              </w:rPr>
            </w:pPr>
          </w:p>
        </w:tc>
      </w:tr>
      <w:tr w:rsidR="00BC38AB" w14:paraId="6828EFCD" w14:textId="77777777" w:rsidTr="00006D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"/>
        </w:trPr>
        <w:tc>
          <w:tcPr>
            <w:tcW w:w="1129" w:type="dxa"/>
          </w:tcPr>
          <w:p w14:paraId="54BECE2E" w14:textId="38443D6D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51" w:type="dxa"/>
            <w:vAlign w:val="top"/>
          </w:tcPr>
          <w:p w14:paraId="1952436A" w14:textId="5C70216A" w:rsidR="00BC38AB" w:rsidRPr="003A783F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1417" w:type="dxa"/>
            <w:vAlign w:val="top"/>
          </w:tcPr>
          <w:p w14:paraId="03F0E9B1" w14:textId="145635BA" w:rsidR="00BC38AB" w:rsidRDefault="00BC38AB" w:rsidP="00BC38AB">
            <w:r w:rsidRPr="00DA213F">
              <w:t>Hissmaskinrum</w:t>
            </w:r>
          </w:p>
        </w:tc>
        <w:tc>
          <w:tcPr>
            <w:tcW w:w="2410" w:type="dxa"/>
            <w:vAlign w:val="top"/>
          </w:tcPr>
          <w:p w14:paraId="4C41D6E9" w14:textId="19373A36" w:rsidR="00BC38AB" w:rsidRDefault="00BC38AB" w:rsidP="00BC38AB">
            <w:pPr>
              <w:rPr>
                <w:rFonts w:cstheme="minorHAnsi"/>
              </w:rPr>
            </w:pPr>
            <w:r>
              <w:rPr>
                <w:rFonts w:cstheme="minorHAnsi"/>
              </w:rPr>
              <w:t>Reserv</w:t>
            </w:r>
          </w:p>
        </w:tc>
        <w:tc>
          <w:tcPr>
            <w:tcW w:w="2268" w:type="dxa"/>
            <w:vAlign w:val="top"/>
          </w:tcPr>
          <w:p w14:paraId="359CF39A" w14:textId="73D687F3" w:rsidR="00BC38AB" w:rsidRDefault="00BC38AB" w:rsidP="00BC38AB">
            <w:r>
              <w:rPr>
                <w:rFonts w:cstheme="minorHAnsi"/>
              </w:rPr>
              <w:t>A1RC</w:t>
            </w:r>
          </w:p>
        </w:tc>
        <w:tc>
          <w:tcPr>
            <w:tcW w:w="2268" w:type="dxa"/>
            <w:vAlign w:val="top"/>
          </w:tcPr>
          <w:p w14:paraId="613A2832" w14:textId="01E1E020" w:rsidR="00BC38AB" w:rsidRDefault="00BC38AB" w:rsidP="00BC38AB">
            <w:pPr>
              <w:rPr>
                <w:rFonts w:cstheme="minorHAnsi"/>
              </w:rPr>
            </w:pPr>
            <w:r w:rsidRPr="000659CD">
              <w:t>ABB B24 313-100</w:t>
            </w:r>
          </w:p>
        </w:tc>
        <w:tc>
          <w:tcPr>
            <w:tcW w:w="992" w:type="dxa"/>
            <w:vAlign w:val="top"/>
          </w:tcPr>
          <w:p w14:paraId="0F24EA6C" w14:textId="177E08DD" w:rsidR="00BC38AB" w:rsidRPr="006C28D7" w:rsidRDefault="00BC38AB" w:rsidP="00BC38AB">
            <w:r w:rsidRPr="006C28D7">
              <w:t>128</w:t>
            </w:r>
          </w:p>
        </w:tc>
        <w:tc>
          <w:tcPr>
            <w:tcW w:w="1418" w:type="dxa"/>
            <w:vAlign w:val="top"/>
          </w:tcPr>
          <w:p w14:paraId="1641E610" w14:textId="174FD514" w:rsidR="00BC38AB" w:rsidRDefault="00BC38AB" w:rsidP="00BC38AB">
            <w:pPr>
              <w:rPr>
                <w:rFonts w:cstheme="minorHAnsi"/>
              </w:rPr>
            </w:pPr>
            <w:r w:rsidRPr="005F3694">
              <w:rPr>
                <w:rFonts w:cstheme="minorHAnsi"/>
              </w:rPr>
              <w:t>00968788</w:t>
            </w:r>
          </w:p>
        </w:tc>
        <w:tc>
          <w:tcPr>
            <w:tcW w:w="3281" w:type="dxa"/>
            <w:vAlign w:val="top"/>
          </w:tcPr>
          <w:p w14:paraId="7923A975" w14:textId="3709D72B" w:rsidR="00BC38AB" w:rsidRPr="008B2900" w:rsidRDefault="00BC38AB" w:rsidP="00BC38AB">
            <w:pPr>
              <w:rPr>
                <w:highlight w:val="green"/>
              </w:rPr>
            </w:pPr>
          </w:p>
        </w:tc>
      </w:tr>
    </w:tbl>
    <w:p w14:paraId="4AFA1E93" w14:textId="4412A8B7" w:rsidR="006C0CB1" w:rsidRDefault="006C0CB1" w:rsidP="00006DDE">
      <w:pPr>
        <w:rPr>
          <w:rStyle w:val="IntenseEmphasis"/>
        </w:rPr>
      </w:pPr>
    </w:p>
    <w:sectPr w:rsidR="006C0CB1" w:rsidSect="00F964C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38" w:h="11906" w:orient="landscape" w:code="146"/>
      <w:pgMar w:top="720" w:right="397" w:bottom="1985" w:left="397" w:header="0" w:footer="0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CC5A1" w14:textId="77777777" w:rsidR="003C402B" w:rsidRDefault="003C402B" w:rsidP="00AE713D">
      <w:pPr>
        <w:spacing w:after="0"/>
      </w:pPr>
      <w:r>
        <w:separator/>
      </w:r>
    </w:p>
  </w:endnote>
  <w:endnote w:type="continuationSeparator" w:id="0">
    <w:p w14:paraId="3DEDC226" w14:textId="77777777" w:rsidR="003C402B" w:rsidRDefault="003C402B" w:rsidP="00AE713D">
      <w:pPr>
        <w:spacing w:after="0"/>
      </w:pPr>
      <w:r>
        <w:continuationSeparator/>
      </w:r>
    </w:p>
  </w:endnote>
  <w:endnote w:type="continuationNotice" w:id="1">
    <w:p w14:paraId="16BEE460" w14:textId="77777777" w:rsidR="003C402B" w:rsidRDefault="003C402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48381" w14:textId="77777777" w:rsidR="00E81F25" w:rsidRDefault="00E81F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Ind w:w="-5" w:type="dxa"/>
      <w:tblBorders>
        <w:top w:val="single" w:sz="4" w:space="0" w:color="757171"/>
        <w:left w:val="single" w:sz="4" w:space="0" w:color="757171"/>
        <w:bottom w:val="single" w:sz="4" w:space="0" w:color="757171"/>
        <w:right w:val="single" w:sz="4" w:space="0" w:color="757171"/>
        <w:insideH w:val="single" w:sz="4" w:space="0" w:color="757171"/>
        <w:insideV w:val="single" w:sz="4" w:space="0" w:color="757171"/>
      </w:tblBorders>
      <w:tblLayout w:type="fixed"/>
      <w:tblLook w:val="04A0" w:firstRow="1" w:lastRow="0" w:firstColumn="1" w:lastColumn="0" w:noHBand="0" w:noVBand="1"/>
    </w:tblPr>
    <w:tblGrid>
      <w:gridCol w:w="2267"/>
      <w:gridCol w:w="1135"/>
      <w:gridCol w:w="709"/>
      <w:gridCol w:w="3969"/>
      <w:gridCol w:w="4111"/>
      <w:gridCol w:w="1134"/>
      <w:gridCol w:w="1984"/>
      <w:gridCol w:w="725"/>
    </w:tblGrid>
    <w:tr w:rsidR="00DF628C" w:rsidRPr="00F74157" w14:paraId="45C0AB13" w14:textId="77777777" w:rsidTr="00FB282D">
      <w:trPr>
        <w:trHeight w:val="170"/>
      </w:trPr>
      <w:tc>
        <w:tcPr>
          <w:tcW w:w="2267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bottom"/>
        </w:tcPr>
        <w:p w14:paraId="7D20ABED" w14:textId="77777777" w:rsidR="00DF628C" w:rsidRPr="00F74157" w:rsidRDefault="00DF628C" w:rsidP="00DF628C">
          <w:pPr>
            <w:tabs>
              <w:tab w:val="center" w:pos="1888"/>
            </w:tabs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1135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69709284" w14:textId="77777777" w:rsidR="00DF628C" w:rsidRPr="00F74157" w:rsidRDefault="00DF628C" w:rsidP="00DF628C">
          <w:pPr>
            <w:tabs>
              <w:tab w:val="center" w:pos="1888"/>
            </w:tabs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709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1EB1AFB1" w14:textId="77777777" w:rsidR="00DF628C" w:rsidRPr="00F74157" w:rsidRDefault="00DF628C" w:rsidP="00DF628C">
          <w:pPr>
            <w:tabs>
              <w:tab w:val="center" w:pos="1888"/>
            </w:tabs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3969" w:type="dxa"/>
          <w:vMerge w:val="restart"/>
          <w:tcBorders>
            <w:top w:val="single" w:sz="4" w:space="0" w:color="0D0D0D"/>
            <w:left w:val="single" w:sz="4" w:space="0" w:color="0D0D0D"/>
            <w:right w:val="nil"/>
          </w:tcBorders>
        </w:tcPr>
        <w:p w14:paraId="21ADD5B2" w14:textId="77777777" w:rsidR="00DF628C" w:rsidRPr="00F74157" w:rsidRDefault="00DF628C" w:rsidP="00DF628C">
          <w:pPr>
            <w:tabs>
              <w:tab w:val="center" w:pos="1888"/>
            </w:tabs>
            <w:rPr>
              <w:color w:val="0D0D0D" w:themeColor="text1" w:themeTint="F2"/>
            </w:rPr>
          </w:pPr>
          <w:r w:rsidRPr="00F74157">
            <w:rPr>
              <w:noProof/>
              <w:color w:val="0D0D0D" w:themeColor="text1" w:themeTint="F2"/>
            </w:rPr>
            <w:drawing>
              <wp:anchor distT="0" distB="0" distL="114300" distR="114300" simplePos="0" relativeHeight="251658240" behindDoc="0" locked="0" layoutInCell="1" allowOverlap="1" wp14:anchorId="5BBF5DAF" wp14:editId="5779EDDF">
                <wp:simplePos x="0" y="0"/>
                <wp:positionH relativeFrom="column">
                  <wp:posOffset>100066</wp:posOffset>
                </wp:positionH>
                <wp:positionV relativeFrom="paragraph">
                  <wp:posOffset>68580</wp:posOffset>
                </wp:positionV>
                <wp:extent cx="2191109" cy="639021"/>
                <wp:effectExtent l="0" t="0" r="0" b="8890"/>
                <wp:wrapNone/>
                <wp:docPr id="8" name="Bildobjekt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1109" cy="639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111" w:type="dxa"/>
          <w:vMerge w:val="restart"/>
          <w:tcBorders>
            <w:top w:val="single" w:sz="4" w:space="0" w:color="0D0D0D"/>
            <w:left w:val="nil"/>
            <w:bottom w:val="nil"/>
            <w:right w:val="single" w:sz="4" w:space="0" w:color="0D0D0D"/>
          </w:tcBorders>
          <w:vAlign w:val="bottom"/>
        </w:tcPr>
        <w:p w14:paraId="24EBD094" w14:textId="32CE95E2" w:rsidR="00DF628C" w:rsidRPr="00F74157" w:rsidRDefault="00DF628C" w:rsidP="00DF628C">
          <w:pPr>
            <w:pStyle w:val="Heading2"/>
            <w:spacing w:before="0"/>
            <w:outlineLvl w:val="1"/>
            <w:rPr>
              <w:rFonts w:asciiTheme="minorHAnsi" w:eastAsiaTheme="minorHAnsi" w:hAnsiTheme="minorHAnsi" w:cstheme="minorHAnsi"/>
              <w:caps w:val="0"/>
              <w:color w:val="0D0D0D" w:themeColor="text1" w:themeTint="F2"/>
              <w:sz w:val="24"/>
              <w:szCs w:val="28"/>
              <w:u w:val="single"/>
            </w:rPr>
          </w:pPr>
          <w:r>
            <w:rPr>
              <w:rFonts w:asciiTheme="minorHAnsi" w:eastAsiaTheme="minorHAnsi" w:hAnsiTheme="minorHAnsi" w:cstheme="minorHAnsi"/>
              <w:caps w:val="0"/>
              <w:color w:val="0D0D0D" w:themeColor="text1" w:themeTint="F2"/>
              <w:sz w:val="24"/>
              <w:szCs w:val="28"/>
              <w:u w:val="single"/>
            </w:rPr>
            <w:t>Översikt mätinsamling Hus 1</w:t>
          </w:r>
        </w:p>
      </w:tc>
      <w:tc>
        <w:tcPr>
          <w:tcW w:w="3843" w:type="dxa"/>
          <w:gridSpan w:val="3"/>
          <w:vMerge w:val="restart"/>
          <w:tcBorders>
            <w:top w:val="single" w:sz="4" w:space="0" w:color="0D0D0D"/>
            <w:left w:val="single" w:sz="4" w:space="0" w:color="0D0D0D"/>
            <w:right w:val="single" w:sz="4" w:space="0" w:color="0D0D0D"/>
          </w:tcBorders>
          <w:vAlign w:val="center"/>
        </w:tcPr>
        <w:p w14:paraId="019DF439" w14:textId="77777777" w:rsidR="00DF628C" w:rsidRPr="00F74157" w:rsidRDefault="00DF628C" w:rsidP="00DF628C">
          <w:pPr>
            <w:rPr>
              <w:rFonts w:cstheme="minorHAnsi"/>
              <w:color w:val="0D0D0D" w:themeColor="text1" w:themeTint="F2"/>
              <w:sz w:val="16"/>
              <w:szCs w:val="16"/>
            </w:rPr>
          </w:pPr>
          <w:r>
            <w:rPr>
              <w:rFonts w:cstheme="minorHAnsi"/>
              <w:color w:val="0D0D0D" w:themeColor="text1" w:themeTint="F2"/>
              <w:szCs w:val="18"/>
            </w:rPr>
            <w:t>Senast uppdaterad</w:t>
          </w:r>
        </w:p>
        <w:p w14:paraId="6B0BFB9D" w14:textId="706E9DB8" w:rsidR="00DF628C" w:rsidRPr="00F74157" w:rsidRDefault="00F67E96" w:rsidP="00DF628C">
          <w:pPr>
            <w:pStyle w:val="Footer"/>
            <w:rPr>
              <w:color w:val="0D0D0D" w:themeColor="text1" w:themeTint="F2"/>
            </w:rPr>
          </w:pPr>
          <w:r>
            <w:rPr>
              <w:rFonts w:cstheme="minorHAnsi"/>
              <w:color w:val="0D0D0D" w:themeColor="text1" w:themeTint="F2"/>
              <w:sz w:val="24"/>
              <w:szCs w:val="28"/>
            </w:rPr>
            <w:t>Relationshandling</w:t>
          </w:r>
          <w:r w:rsidR="00DF628C">
            <w:rPr>
              <w:rFonts w:cstheme="minorHAnsi"/>
              <w:color w:val="0D0D0D" w:themeColor="text1" w:themeTint="F2"/>
              <w:sz w:val="24"/>
              <w:szCs w:val="28"/>
            </w:rPr>
            <w:t xml:space="preserve"> 202</w:t>
          </w:r>
          <w:r>
            <w:rPr>
              <w:rFonts w:cstheme="minorHAnsi"/>
              <w:color w:val="0D0D0D" w:themeColor="text1" w:themeTint="F2"/>
              <w:sz w:val="24"/>
              <w:szCs w:val="28"/>
            </w:rPr>
            <w:t>2</w:t>
          </w:r>
          <w:r w:rsidR="00DF628C">
            <w:rPr>
              <w:rFonts w:cstheme="minorHAnsi"/>
              <w:color w:val="0D0D0D" w:themeColor="text1" w:themeTint="F2"/>
              <w:sz w:val="24"/>
              <w:szCs w:val="28"/>
            </w:rPr>
            <w:t>-0</w:t>
          </w:r>
          <w:r>
            <w:rPr>
              <w:rFonts w:cstheme="minorHAnsi"/>
              <w:color w:val="0D0D0D" w:themeColor="text1" w:themeTint="F2"/>
              <w:sz w:val="24"/>
              <w:szCs w:val="28"/>
            </w:rPr>
            <w:t>2</w:t>
          </w:r>
          <w:r w:rsidR="00DF628C">
            <w:rPr>
              <w:rFonts w:cstheme="minorHAnsi"/>
              <w:color w:val="0D0D0D" w:themeColor="text1" w:themeTint="F2"/>
              <w:sz w:val="24"/>
              <w:szCs w:val="28"/>
            </w:rPr>
            <w:t>-</w:t>
          </w:r>
          <w:r>
            <w:rPr>
              <w:rFonts w:cstheme="minorHAnsi"/>
              <w:color w:val="0D0D0D" w:themeColor="text1" w:themeTint="F2"/>
              <w:sz w:val="24"/>
              <w:szCs w:val="28"/>
            </w:rPr>
            <w:t>16</w:t>
          </w:r>
        </w:p>
      </w:tc>
    </w:tr>
    <w:tr w:rsidR="00DF628C" w:rsidRPr="00F74157" w14:paraId="3485CE2D" w14:textId="77777777" w:rsidTr="00FB282D">
      <w:trPr>
        <w:trHeight w:val="170"/>
      </w:trPr>
      <w:tc>
        <w:tcPr>
          <w:tcW w:w="2267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0B6FC741" w14:textId="77777777" w:rsidR="00DF628C" w:rsidRPr="00F74157" w:rsidRDefault="00DF628C" w:rsidP="00DF628C">
          <w:pPr>
            <w:pStyle w:val="Footer"/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1135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5A3BC9CD" w14:textId="77777777" w:rsidR="00DF628C" w:rsidRPr="00F74157" w:rsidRDefault="00DF628C" w:rsidP="00DF628C">
          <w:pPr>
            <w:pStyle w:val="Footer"/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709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42B9985C" w14:textId="77777777" w:rsidR="00DF628C" w:rsidRPr="00F74157" w:rsidRDefault="00DF628C" w:rsidP="00DF628C">
          <w:pPr>
            <w:pStyle w:val="Footer"/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3969" w:type="dxa"/>
          <w:vMerge/>
          <w:tcBorders>
            <w:left w:val="single" w:sz="4" w:space="0" w:color="0D0D0D"/>
            <w:right w:val="nil"/>
          </w:tcBorders>
        </w:tcPr>
        <w:p w14:paraId="6516E7EC" w14:textId="77777777" w:rsidR="00DF628C" w:rsidRPr="00F74157" w:rsidRDefault="00DF628C" w:rsidP="00DF628C">
          <w:pPr>
            <w:pStyle w:val="Footer"/>
            <w:rPr>
              <w:color w:val="0D0D0D" w:themeColor="text1" w:themeTint="F2"/>
            </w:rPr>
          </w:pPr>
        </w:p>
      </w:tc>
      <w:tc>
        <w:tcPr>
          <w:tcW w:w="4111" w:type="dxa"/>
          <w:vMerge/>
          <w:tcBorders>
            <w:top w:val="nil"/>
            <w:left w:val="nil"/>
            <w:bottom w:val="nil"/>
            <w:right w:val="single" w:sz="4" w:space="0" w:color="0D0D0D"/>
          </w:tcBorders>
          <w:vAlign w:val="center"/>
        </w:tcPr>
        <w:p w14:paraId="3ACC3528" w14:textId="77777777" w:rsidR="00DF628C" w:rsidRPr="00F74157" w:rsidRDefault="00DF628C" w:rsidP="00DF628C">
          <w:pPr>
            <w:pStyle w:val="Footer"/>
            <w:rPr>
              <w:color w:val="0D0D0D" w:themeColor="text1" w:themeTint="F2"/>
            </w:rPr>
          </w:pPr>
        </w:p>
      </w:tc>
      <w:tc>
        <w:tcPr>
          <w:tcW w:w="3843" w:type="dxa"/>
          <w:gridSpan w:val="3"/>
          <w:vMerge/>
          <w:tcBorders>
            <w:left w:val="single" w:sz="4" w:space="0" w:color="0D0D0D"/>
            <w:right w:val="single" w:sz="4" w:space="0" w:color="0D0D0D"/>
          </w:tcBorders>
          <w:vAlign w:val="center"/>
        </w:tcPr>
        <w:p w14:paraId="47201300" w14:textId="77777777" w:rsidR="00DF628C" w:rsidRPr="00F74157" w:rsidRDefault="00DF628C" w:rsidP="00DF628C">
          <w:pPr>
            <w:rPr>
              <w:rFonts w:cstheme="minorHAnsi"/>
              <w:color w:val="0D0D0D" w:themeColor="text1" w:themeTint="F2"/>
              <w:sz w:val="16"/>
              <w:szCs w:val="16"/>
            </w:rPr>
          </w:pPr>
        </w:p>
      </w:tc>
    </w:tr>
    <w:tr w:rsidR="00DF628C" w:rsidRPr="00F74157" w14:paraId="7AD1945A" w14:textId="77777777" w:rsidTr="00FB282D">
      <w:trPr>
        <w:trHeight w:val="170"/>
      </w:trPr>
      <w:tc>
        <w:tcPr>
          <w:tcW w:w="2267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0C4372C3" w14:textId="77777777" w:rsidR="00DF628C" w:rsidRPr="00F74157" w:rsidRDefault="00DF628C" w:rsidP="00DF628C">
          <w:pPr>
            <w:pStyle w:val="Footer"/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1135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12965139" w14:textId="77777777" w:rsidR="00DF628C" w:rsidRPr="00F74157" w:rsidRDefault="00DF628C" w:rsidP="00DF628C">
          <w:pPr>
            <w:pStyle w:val="Footer"/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709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2BB6BBE5" w14:textId="77777777" w:rsidR="00DF628C" w:rsidRPr="00F74157" w:rsidRDefault="00DF628C" w:rsidP="00DF628C">
          <w:pPr>
            <w:pStyle w:val="Footer"/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3969" w:type="dxa"/>
          <w:vMerge/>
          <w:tcBorders>
            <w:left w:val="single" w:sz="4" w:space="0" w:color="0D0D0D"/>
            <w:right w:val="nil"/>
          </w:tcBorders>
        </w:tcPr>
        <w:p w14:paraId="1C52FEE9" w14:textId="77777777" w:rsidR="00DF628C" w:rsidRPr="00F74157" w:rsidRDefault="00DF628C" w:rsidP="00DF628C">
          <w:pPr>
            <w:pStyle w:val="Footer"/>
            <w:rPr>
              <w:color w:val="0D0D0D" w:themeColor="text1" w:themeTint="F2"/>
            </w:rPr>
          </w:pPr>
        </w:p>
      </w:tc>
      <w:tc>
        <w:tcPr>
          <w:tcW w:w="4111" w:type="dxa"/>
          <w:vMerge w:val="restart"/>
          <w:tcBorders>
            <w:top w:val="nil"/>
            <w:left w:val="nil"/>
            <w:bottom w:val="nil"/>
            <w:right w:val="single" w:sz="4" w:space="0" w:color="0D0D0D"/>
          </w:tcBorders>
          <w:vAlign w:val="center"/>
        </w:tcPr>
        <w:p w14:paraId="3709E565" w14:textId="6092DD45" w:rsidR="00DF628C" w:rsidRPr="00F74157" w:rsidRDefault="00DF628C" w:rsidP="00DF628C">
          <w:pPr>
            <w:pStyle w:val="Heading2"/>
            <w:spacing w:before="0"/>
            <w:outlineLvl w:val="1"/>
            <w:rPr>
              <w:rFonts w:asciiTheme="minorHAnsi" w:eastAsiaTheme="minorHAnsi" w:hAnsiTheme="minorHAnsi" w:cstheme="minorHAnsi"/>
              <w:caps w:val="0"/>
              <w:color w:val="0D0D0D" w:themeColor="text1" w:themeTint="F2"/>
              <w:sz w:val="24"/>
              <w:szCs w:val="28"/>
            </w:rPr>
          </w:pPr>
          <w:r>
            <w:rPr>
              <w:rFonts w:asciiTheme="minorHAnsi" w:eastAsiaTheme="minorHAnsi" w:hAnsiTheme="minorHAnsi" w:cstheme="minorHAnsi"/>
              <w:caps w:val="0"/>
              <w:color w:val="0D0D0D" w:themeColor="text1" w:themeTint="F2"/>
              <w:sz w:val="24"/>
              <w:szCs w:val="28"/>
            </w:rPr>
            <w:t>1</w:t>
          </w:r>
          <w:r w:rsidRPr="00F74157">
            <w:rPr>
              <w:rFonts w:asciiTheme="minorHAnsi" w:eastAsiaTheme="minorHAnsi" w:hAnsiTheme="minorHAnsi" w:cstheme="minorHAnsi"/>
              <w:caps w:val="0"/>
              <w:color w:val="0D0D0D" w:themeColor="text1" w:themeTint="F2"/>
              <w:sz w:val="24"/>
              <w:szCs w:val="28"/>
            </w:rPr>
            <w:t>-8</w:t>
          </w:r>
          <w:r>
            <w:rPr>
              <w:rFonts w:asciiTheme="minorHAnsi" w:eastAsiaTheme="minorHAnsi" w:hAnsiTheme="minorHAnsi" w:cstheme="minorHAnsi"/>
              <w:caps w:val="0"/>
              <w:color w:val="0D0D0D" w:themeColor="text1" w:themeTint="F2"/>
              <w:sz w:val="24"/>
              <w:szCs w:val="28"/>
            </w:rPr>
            <w:t>0</w:t>
          </w:r>
          <w:r w:rsidRPr="00F74157">
            <w:rPr>
              <w:rFonts w:asciiTheme="minorHAnsi" w:eastAsiaTheme="minorHAnsi" w:hAnsiTheme="minorHAnsi" w:cstheme="minorHAnsi"/>
              <w:caps w:val="0"/>
              <w:color w:val="0D0D0D" w:themeColor="text1" w:themeTint="F2"/>
              <w:sz w:val="24"/>
              <w:szCs w:val="28"/>
            </w:rPr>
            <w:t>:</w:t>
          </w:r>
          <w:r>
            <w:rPr>
              <w:rFonts w:asciiTheme="minorHAnsi" w:eastAsiaTheme="minorHAnsi" w:hAnsiTheme="minorHAnsi" w:cstheme="minorHAnsi"/>
              <w:caps w:val="0"/>
              <w:color w:val="0D0D0D" w:themeColor="text1" w:themeTint="F2"/>
              <w:sz w:val="24"/>
              <w:szCs w:val="28"/>
            </w:rPr>
            <w:t>02</w:t>
          </w:r>
        </w:p>
      </w:tc>
      <w:tc>
        <w:tcPr>
          <w:tcW w:w="3843" w:type="dxa"/>
          <w:gridSpan w:val="3"/>
          <w:vMerge/>
          <w:tcBorders>
            <w:left w:val="single" w:sz="4" w:space="0" w:color="0D0D0D"/>
            <w:bottom w:val="single" w:sz="4" w:space="0" w:color="FF0000"/>
            <w:right w:val="single" w:sz="4" w:space="0" w:color="0D0D0D"/>
          </w:tcBorders>
          <w:vAlign w:val="center"/>
        </w:tcPr>
        <w:p w14:paraId="11B228BD" w14:textId="77777777" w:rsidR="00DF628C" w:rsidRPr="00F74157" w:rsidRDefault="00DF628C" w:rsidP="00DF628C">
          <w:pPr>
            <w:rPr>
              <w:rFonts w:cstheme="minorHAnsi"/>
              <w:color w:val="0D0D0D" w:themeColor="text1" w:themeTint="F2"/>
              <w:szCs w:val="18"/>
            </w:rPr>
          </w:pPr>
        </w:p>
      </w:tc>
    </w:tr>
    <w:tr w:rsidR="00DF628C" w:rsidRPr="00F74157" w14:paraId="3EE5860A" w14:textId="77777777" w:rsidTr="00FB282D">
      <w:trPr>
        <w:trHeight w:val="170"/>
      </w:trPr>
      <w:tc>
        <w:tcPr>
          <w:tcW w:w="2267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55353BA7" w14:textId="77777777" w:rsidR="00DF628C" w:rsidRPr="00F74157" w:rsidRDefault="00DF628C" w:rsidP="00DF628C">
          <w:pPr>
            <w:pStyle w:val="Footer"/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1135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763E525A" w14:textId="77777777" w:rsidR="00DF628C" w:rsidRPr="00F74157" w:rsidRDefault="00DF628C" w:rsidP="00DF628C">
          <w:pPr>
            <w:pStyle w:val="Footer"/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709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4FEA3AFC" w14:textId="77777777" w:rsidR="00DF628C" w:rsidRPr="00F74157" w:rsidRDefault="00DF628C" w:rsidP="00DF628C">
          <w:pPr>
            <w:pStyle w:val="Footer"/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3969" w:type="dxa"/>
          <w:vMerge/>
          <w:tcBorders>
            <w:left w:val="single" w:sz="4" w:space="0" w:color="0D0D0D"/>
            <w:right w:val="nil"/>
          </w:tcBorders>
        </w:tcPr>
        <w:p w14:paraId="67E5ABCA" w14:textId="77777777" w:rsidR="00DF628C" w:rsidRPr="00F74157" w:rsidRDefault="00DF628C" w:rsidP="00DF628C">
          <w:pPr>
            <w:pStyle w:val="Footer"/>
            <w:rPr>
              <w:color w:val="0D0D0D" w:themeColor="text1" w:themeTint="F2"/>
            </w:rPr>
          </w:pPr>
        </w:p>
      </w:tc>
      <w:tc>
        <w:tcPr>
          <w:tcW w:w="4111" w:type="dxa"/>
          <w:vMerge/>
          <w:tcBorders>
            <w:top w:val="nil"/>
            <w:left w:val="nil"/>
            <w:bottom w:val="nil"/>
            <w:right w:val="single" w:sz="4" w:space="0" w:color="0D0D0D"/>
          </w:tcBorders>
          <w:vAlign w:val="center"/>
        </w:tcPr>
        <w:p w14:paraId="70FC40D7" w14:textId="77777777" w:rsidR="00DF628C" w:rsidRPr="00F74157" w:rsidRDefault="00DF628C" w:rsidP="00DF628C">
          <w:pPr>
            <w:pStyle w:val="Footer"/>
            <w:rPr>
              <w:color w:val="0D0D0D" w:themeColor="text1" w:themeTint="F2"/>
            </w:rPr>
          </w:pPr>
        </w:p>
      </w:tc>
      <w:tc>
        <w:tcPr>
          <w:tcW w:w="1134" w:type="dxa"/>
          <w:vMerge w:val="restart"/>
          <w:tcBorders>
            <w:top w:val="single" w:sz="4" w:space="0" w:color="0D0D0D"/>
            <w:left w:val="single" w:sz="4" w:space="0" w:color="0D0D0D"/>
            <w:right w:val="single" w:sz="4" w:space="0" w:color="0D0D0D"/>
          </w:tcBorders>
          <w:vAlign w:val="center"/>
        </w:tcPr>
        <w:p w14:paraId="7FDDD32A" w14:textId="77777777" w:rsidR="00DF628C" w:rsidRPr="00F74157" w:rsidRDefault="00DF628C" w:rsidP="00DF628C">
          <w:pPr>
            <w:rPr>
              <w:rFonts w:cstheme="minorHAnsi"/>
              <w:color w:val="0D0D0D" w:themeColor="text1" w:themeTint="F2"/>
              <w:sz w:val="16"/>
              <w:szCs w:val="16"/>
            </w:rPr>
          </w:pPr>
          <w:r w:rsidRPr="00F74157">
            <w:rPr>
              <w:rFonts w:cstheme="minorHAnsi"/>
              <w:color w:val="0D0D0D" w:themeColor="text1" w:themeTint="F2"/>
              <w:szCs w:val="18"/>
            </w:rPr>
            <w:t>Projekt</w:t>
          </w:r>
        </w:p>
        <w:sdt>
          <w:sdtPr>
            <w:rPr>
              <w:color w:val="0D0D0D" w:themeColor="text1" w:themeTint="F2"/>
              <w:sz w:val="24"/>
              <w:szCs w:val="28"/>
            </w:rPr>
            <w:alias w:val="Projektnummer"/>
            <w:tag w:val="Projektnummer"/>
            <w:id w:val="1590435993"/>
            <w:dataBinding w:prefixMappings="xmlns:ns0='http://schemas.microsoft.com/office/2006/metadata/properties' xmlns:ns1='http://www.w3.org/2001/XMLSchema-instance' xmlns:ns2='http://schemas.microsoft.com/office/infopath/2007/PartnerControls' xmlns:ns3='84446dc0-5e41-42f0-88af-d89593f1549c' " w:xpath="/ns0:properties[1]/documentManagement[1]/ns3:Projektnummer[1]" w:storeItemID="{0A5B3C42-9F07-4069-93BF-659DBAAE5B1B}"/>
            <w:text/>
          </w:sdtPr>
          <w:sdtContent>
            <w:p w14:paraId="62F8F6E0" w14:textId="7BFADDE4" w:rsidR="00DF628C" w:rsidRPr="00F74157" w:rsidRDefault="00DF628C" w:rsidP="00DF628C">
              <w:pPr>
                <w:rPr>
                  <w:rFonts w:cstheme="minorHAnsi"/>
                  <w:color w:val="0D0D0D" w:themeColor="text1" w:themeTint="F2"/>
                  <w:szCs w:val="18"/>
                </w:rPr>
              </w:pPr>
              <w:r>
                <w:rPr>
                  <w:color w:val="0D0D0D" w:themeColor="text1" w:themeTint="F2"/>
                  <w:sz w:val="24"/>
                  <w:szCs w:val="28"/>
                </w:rPr>
                <w:t>S10329</w:t>
              </w:r>
            </w:p>
          </w:sdtContent>
        </w:sdt>
      </w:tc>
      <w:tc>
        <w:tcPr>
          <w:tcW w:w="1984" w:type="dxa"/>
          <w:vMerge w:val="restart"/>
          <w:tcBorders>
            <w:top w:val="single" w:sz="4" w:space="0" w:color="0D0D0D"/>
            <w:left w:val="single" w:sz="4" w:space="0" w:color="0D0D0D"/>
            <w:right w:val="single" w:sz="4" w:space="0" w:color="0D0D0D"/>
          </w:tcBorders>
          <w:vAlign w:val="center"/>
        </w:tcPr>
        <w:p w14:paraId="0423D1AF" w14:textId="77777777" w:rsidR="00DF628C" w:rsidRPr="00F74157" w:rsidRDefault="00DF628C" w:rsidP="00DF628C">
          <w:pPr>
            <w:rPr>
              <w:rFonts w:cstheme="minorHAnsi"/>
              <w:color w:val="0D0D0D" w:themeColor="text1" w:themeTint="F2"/>
              <w:szCs w:val="18"/>
            </w:rPr>
          </w:pPr>
          <w:r w:rsidRPr="00F74157">
            <w:rPr>
              <w:rFonts w:cstheme="minorHAnsi"/>
              <w:color w:val="0D0D0D" w:themeColor="text1" w:themeTint="F2"/>
              <w:szCs w:val="18"/>
            </w:rPr>
            <w:t>Konstruktör</w:t>
          </w:r>
        </w:p>
        <w:p w14:paraId="6D2FE609" w14:textId="77777777" w:rsidR="00DF628C" w:rsidRPr="00F74157" w:rsidRDefault="00DF628C" w:rsidP="00DF628C">
          <w:pPr>
            <w:rPr>
              <w:rFonts w:cstheme="minorHAnsi"/>
              <w:color w:val="0D0D0D" w:themeColor="text1" w:themeTint="F2"/>
              <w:szCs w:val="18"/>
            </w:rPr>
          </w:pPr>
          <w:r w:rsidRPr="00F74157">
            <w:rPr>
              <w:rFonts w:cstheme="minorHAnsi"/>
              <w:color w:val="0D0D0D" w:themeColor="text1" w:themeTint="F2"/>
              <w:sz w:val="24"/>
              <w:szCs w:val="20"/>
            </w:rPr>
            <w:t>Joakim Grandin</w:t>
          </w:r>
        </w:p>
      </w:tc>
      <w:tc>
        <w:tcPr>
          <w:tcW w:w="725" w:type="dxa"/>
          <w:vMerge w:val="restart"/>
          <w:tcBorders>
            <w:top w:val="single" w:sz="4" w:space="0" w:color="0D0D0D"/>
            <w:left w:val="single" w:sz="4" w:space="0" w:color="0D0D0D"/>
            <w:right w:val="single" w:sz="4" w:space="0" w:color="0D0D0D"/>
          </w:tcBorders>
          <w:vAlign w:val="center"/>
        </w:tcPr>
        <w:p w14:paraId="6198E1B3" w14:textId="77777777" w:rsidR="00DF628C" w:rsidRPr="00F74157" w:rsidRDefault="00DF628C" w:rsidP="00DF628C">
          <w:pPr>
            <w:rPr>
              <w:rFonts w:cstheme="minorHAnsi"/>
              <w:color w:val="0D0D0D" w:themeColor="text1" w:themeTint="F2"/>
              <w:sz w:val="16"/>
              <w:szCs w:val="16"/>
            </w:rPr>
          </w:pPr>
          <w:r w:rsidRPr="00F74157">
            <w:rPr>
              <w:rFonts w:cstheme="minorHAnsi"/>
              <w:color w:val="0D0D0D" w:themeColor="text1" w:themeTint="F2"/>
              <w:szCs w:val="18"/>
            </w:rPr>
            <w:t>Blad</w:t>
          </w:r>
        </w:p>
        <w:p w14:paraId="411788BD" w14:textId="77777777" w:rsidR="00DF628C" w:rsidRPr="00F74157" w:rsidRDefault="00DF628C" w:rsidP="00DF628C">
          <w:pPr>
            <w:rPr>
              <w:rFonts w:cstheme="minorHAnsi"/>
              <w:color w:val="0D0D0D" w:themeColor="text1" w:themeTint="F2"/>
              <w:szCs w:val="18"/>
            </w:rPr>
          </w:pPr>
          <w:r w:rsidRPr="00F74157">
            <w:rPr>
              <w:rFonts w:cstheme="minorHAnsi"/>
              <w:color w:val="0D0D0D" w:themeColor="text1" w:themeTint="F2"/>
              <w:sz w:val="24"/>
              <w:szCs w:val="28"/>
            </w:rPr>
            <w:fldChar w:fldCharType="begin"/>
          </w:r>
          <w:r w:rsidRPr="00F74157">
            <w:rPr>
              <w:rFonts w:cstheme="minorHAnsi"/>
              <w:color w:val="0D0D0D" w:themeColor="text1" w:themeTint="F2"/>
              <w:sz w:val="24"/>
              <w:szCs w:val="28"/>
            </w:rPr>
            <w:instrText>PAGE  \* Arabic  \* MERGEFORMAT</w:instrText>
          </w:r>
          <w:r w:rsidRPr="00F74157">
            <w:rPr>
              <w:rFonts w:cstheme="minorHAnsi"/>
              <w:color w:val="0D0D0D" w:themeColor="text1" w:themeTint="F2"/>
              <w:sz w:val="24"/>
              <w:szCs w:val="28"/>
            </w:rPr>
            <w:fldChar w:fldCharType="separate"/>
          </w:r>
          <w:r w:rsidRPr="00F74157">
            <w:rPr>
              <w:rFonts w:cstheme="minorHAnsi"/>
              <w:color w:val="0D0D0D" w:themeColor="text1" w:themeTint="F2"/>
              <w:sz w:val="24"/>
              <w:szCs w:val="28"/>
            </w:rPr>
            <w:t>1</w:t>
          </w:r>
          <w:r w:rsidRPr="00F74157">
            <w:rPr>
              <w:rFonts w:cstheme="minorHAnsi"/>
              <w:color w:val="0D0D0D" w:themeColor="text1" w:themeTint="F2"/>
              <w:sz w:val="24"/>
              <w:szCs w:val="28"/>
            </w:rPr>
            <w:fldChar w:fldCharType="end"/>
          </w:r>
          <w:r w:rsidRPr="00F74157">
            <w:rPr>
              <w:rFonts w:cstheme="minorHAnsi"/>
              <w:color w:val="0D0D0D" w:themeColor="text1" w:themeTint="F2"/>
              <w:sz w:val="24"/>
              <w:szCs w:val="28"/>
            </w:rPr>
            <w:t>/</w:t>
          </w:r>
          <w:r w:rsidRPr="00F74157">
            <w:rPr>
              <w:rFonts w:cstheme="minorHAnsi"/>
              <w:color w:val="0D0D0D" w:themeColor="text1" w:themeTint="F2"/>
              <w:sz w:val="24"/>
              <w:szCs w:val="28"/>
            </w:rPr>
            <w:fldChar w:fldCharType="begin"/>
          </w:r>
          <w:r w:rsidRPr="00F74157">
            <w:rPr>
              <w:rFonts w:cstheme="minorHAnsi"/>
              <w:color w:val="0D0D0D" w:themeColor="text1" w:themeTint="F2"/>
              <w:sz w:val="24"/>
              <w:szCs w:val="28"/>
            </w:rPr>
            <w:instrText>NUMPAGES  \* Arabic  \* MERGEFORMAT</w:instrText>
          </w:r>
          <w:r w:rsidRPr="00F74157">
            <w:rPr>
              <w:rFonts w:cstheme="minorHAnsi"/>
              <w:color w:val="0D0D0D" w:themeColor="text1" w:themeTint="F2"/>
              <w:sz w:val="24"/>
              <w:szCs w:val="28"/>
            </w:rPr>
            <w:fldChar w:fldCharType="separate"/>
          </w:r>
          <w:r w:rsidRPr="00F74157">
            <w:rPr>
              <w:rFonts w:cstheme="minorHAnsi"/>
              <w:color w:val="0D0D0D" w:themeColor="text1" w:themeTint="F2"/>
              <w:sz w:val="24"/>
              <w:szCs w:val="28"/>
            </w:rPr>
            <w:t>2</w:t>
          </w:r>
          <w:r w:rsidRPr="00F74157">
            <w:rPr>
              <w:rFonts w:cstheme="minorHAnsi"/>
              <w:color w:val="0D0D0D" w:themeColor="text1" w:themeTint="F2"/>
              <w:sz w:val="24"/>
              <w:szCs w:val="28"/>
            </w:rPr>
            <w:fldChar w:fldCharType="end"/>
          </w:r>
        </w:p>
      </w:tc>
    </w:tr>
    <w:tr w:rsidR="006C2948" w:rsidRPr="00F74157" w14:paraId="6D2EAF6B" w14:textId="77777777" w:rsidTr="00FB282D">
      <w:trPr>
        <w:trHeight w:val="170"/>
      </w:trPr>
      <w:tc>
        <w:tcPr>
          <w:tcW w:w="2267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0653FD23" w14:textId="6CB20E5A" w:rsidR="006C2948" w:rsidRPr="00F74157" w:rsidRDefault="006C2948" w:rsidP="006C2948">
          <w:pPr>
            <w:pStyle w:val="Footer"/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1135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5F22D079" w14:textId="09FA91A5" w:rsidR="006C2948" w:rsidRPr="00F74157" w:rsidRDefault="006C2948" w:rsidP="006C2948">
          <w:pPr>
            <w:pStyle w:val="Footer"/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709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55A4AAF7" w14:textId="3ED4EFA6" w:rsidR="006C2948" w:rsidRPr="00F74157" w:rsidRDefault="006C2948" w:rsidP="006C2948">
          <w:pPr>
            <w:pStyle w:val="Footer"/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3969" w:type="dxa"/>
          <w:vMerge/>
          <w:tcBorders>
            <w:left w:val="single" w:sz="4" w:space="0" w:color="0D0D0D"/>
            <w:right w:val="nil"/>
          </w:tcBorders>
        </w:tcPr>
        <w:p w14:paraId="293FACFC" w14:textId="77777777" w:rsidR="006C2948" w:rsidRPr="00F74157" w:rsidRDefault="006C2948" w:rsidP="006C2948">
          <w:pPr>
            <w:pStyle w:val="Footer"/>
            <w:rPr>
              <w:color w:val="0D0D0D" w:themeColor="text1" w:themeTint="F2"/>
            </w:rPr>
          </w:pPr>
        </w:p>
      </w:tc>
      <w:tc>
        <w:tcPr>
          <w:tcW w:w="4111" w:type="dxa"/>
          <w:vMerge w:val="restart"/>
          <w:tcBorders>
            <w:top w:val="nil"/>
            <w:left w:val="nil"/>
            <w:bottom w:val="single" w:sz="4" w:space="0" w:color="auto"/>
            <w:right w:val="single" w:sz="4" w:space="0" w:color="0D0D0D"/>
          </w:tcBorders>
        </w:tcPr>
        <w:p w14:paraId="0ADBFE91" w14:textId="41B12D41" w:rsidR="006C2948" w:rsidRPr="00F74157" w:rsidRDefault="006C2948" w:rsidP="006C2948">
          <w:pPr>
            <w:rPr>
              <w:color w:val="0D0D0D" w:themeColor="text1" w:themeTint="F2"/>
            </w:rPr>
          </w:pPr>
          <w:r>
            <w:rPr>
              <w:rFonts w:cstheme="minorHAnsi"/>
              <w:color w:val="0D0D0D" w:themeColor="text1" w:themeTint="F2"/>
              <w:sz w:val="24"/>
              <w:szCs w:val="28"/>
            </w:rPr>
            <w:t xml:space="preserve">Hus 1 - </w:t>
          </w:r>
          <w:r w:rsidRPr="007F1833">
            <w:rPr>
              <w:rFonts w:cstheme="minorHAnsi"/>
              <w:color w:val="0D0D0D" w:themeColor="text1" w:themeTint="F2"/>
              <w:sz w:val="24"/>
              <w:szCs w:val="28"/>
            </w:rPr>
            <w:t>KV. Beridarebana</w:t>
          </w:r>
          <w:r>
            <w:rPr>
              <w:rFonts w:cstheme="minorHAnsi"/>
              <w:color w:val="0D0D0D" w:themeColor="text1" w:themeTint="F2"/>
              <w:sz w:val="24"/>
              <w:szCs w:val="28"/>
            </w:rPr>
            <w:t>n 77</w:t>
          </w:r>
        </w:p>
      </w:tc>
      <w:tc>
        <w:tcPr>
          <w:tcW w:w="1134" w:type="dxa"/>
          <w:vMerge/>
          <w:tcBorders>
            <w:left w:val="single" w:sz="4" w:space="0" w:color="0D0D0D"/>
            <w:right w:val="single" w:sz="4" w:space="0" w:color="0D0D0D"/>
          </w:tcBorders>
          <w:vAlign w:val="center"/>
        </w:tcPr>
        <w:p w14:paraId="34C1AAF0" w14:textId="77777777" w:rsidR="006C2948" w:rsidRPr="00F74157" w:rsidRDefault="006C2948" w:rsidP="006C2948">
          <w:pPr>
            <w:rPr>
              <w:rFonts w:cstheme="minorHAnsi"/>
              <w:color w:val="0D0D0D" w:themeColor="text1" w:themeTint="F2"/>
              <w:szCs w:val="18"/>
            </w:rPr>
          </w:pPr>
        </w:p>
      </w:tc>
      <w:tc>
        <w:tcPr>
          <w:tcW w:w="1984" w:type="dxa"/>
          <w:vMerge/>
          <w:tcBorders>
            <w:left w:val="single" w:sz="4" w:space="0" w:color="0D0D0D"/>
            <w:right w:val="single" w:sz="4" w:space="0" w:color="0D0D0D"/>
          </w:tcBorders>
          <w:vAlign w:val="center"/>
        </w:tcPr>
        <w:p w14:paraId="04C77DC0" w14:textId="77777777" w:rsidR="006C2948" w:rsidRPr="00F74157" w:rsidRDefault="006C2948" w:rsidP="006C2948">
          <w:pPr>
            <w:rPr>
              <w:rFonts w:cstheme="minorHAnsi"/>
              <w:color w:val="0D0D0D" w:themeColor="text1" w:themeTint="F2"/>
              <w:szCs w:val="18"/>
            </w:rPr>
          </w:pPr>
        </w:p>
      </w:tc>
      <w:tc>
        <w:tcPr>
          <w:tcW w:w="725" w:type="dxa"/>
          <w:vMerge/>
          <w:tcBorders>
            <w:left w:val="single" w:sz="4" w:space="0" w:color="0D0D0D"/>
            <w:right w:val="single" w:sz="4" w:space="0" w:color="0D0D0D"/>
          </w:tcBorders>
          <w:vAlign w:val="center"/>
        </w:tcPr>
        <w:p w14:paraId="742FE9F1" w14:textId="77777777" w:rsidR="006C2948" w:rsidRPr="00F74157" w:rsidRDefault="006C2948" w:rsidP="006C2948">
          <w:pPr>
            <w:rPr>
              <w:rFonts w:cstheme="minorHAnsi"/>
              <w:color w:val="0D0D0D" w:themeColor="text1" w:themeTint="F2"/>
              <w:szCs w:val="18"/>
            </w:rPr>
          </w:pPr>
        </w:p>
      </w:tc>
    </w:tr>
    <w:tr w:rsidR="00371331" w:rsidRPr="00F74157" w14:paraId="698984FA" w14:textId="77777777" w:rsidTr="00FB282D">
      <w:trPr>
        <w:trHeight w:val="170"/>
      </w:trPr>
      <w:tc>
        <w:tcPr>
          <w:tcW w:w="2267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330C993A" w14:textId="77777777" w:rsidR="00371331" w:rsidRPr="00F74157" w:rsidRDefault="00371331" w:rsidP="00371331">
          <w:pPr>
            <w:pStyle w:val="Footer"/>
            <w:rPr>
              <w:color w:val="0D0D0D" w:themeColor="text1" w:themeTint="F2"/>
              <w:sz w:val="16"/>
              <w:szCs w:val="18"/>
            </w:rPr>
          </w:pPr>
          <w:r w:rsidRPr="00F74157">
            <w:rPr>
              <w:color w:val="0D0D0D" w:themeColor="text1" w:themeTint="F2"/>
              <w:sz w:val="16"/>
              <w:szCs w:val="18"/>
            </w:rPr>
            <w:t>Ändring avser</w:t>
          </w:r>
        </w:p>
      </w:tc>
      <w:tc>
        <w:tcPr>
          <w:tcW w:w="1135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055F1B91" w14:textId="77777777" w:rsidR="00371331" w:rsidRPr="00F74157" w:rsidRDefault="00371331" w:rsidP="00371331">
          <w:pPr>
            <w:pStyle w:val="Footer"/>
            <w:rPr>
              <w:color w:val="0D0D0D" w:themeColor="text1" w:themeTint="F2"/>
              <w:sz w:val="16"/>
              <w:szCs w:val="18"/>
            </w:rPr>
          </w:pPr>
          <w:r w:rsidRPr="00F74157">
            <w:rPr>
              <w:color w:val="0D0D0D" w:themeColor="text1" w:themeTint="F2"/>
              <w:sz w:val="16"/>
              <w:szCs w:val="18"/>
            </w:rPr>
            <w:t>Datum</w:t>
          </w:r>
        </w:p>
      </w:tc>
      <w:tc>
        <w:tcPr>
          <w:tcW w:w="709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2CB146D2" w14:textId="77777777" w:rsidR="00371331" w:rsidRPr="00F74157" w:rsidRDefault="00371331" w:rsidP="00371331">
          <w:pPr>
            <w:pStyle w:val="Footer"/>
            <w:rPr>
              <w:color w:val="0D0D0D" w:themeColor="text1" w:themeTint="F2"/>
              <w:sz w:val="16"/>
              <w:szCs w:val="18"/>
            </w:rPr>
          </w:pPr>
          <w:r w:rsidRPr="00F74157">
            <w:rPr>
              <w:color w:val="0D0D0D" w:themeColor="text1" w:themeTint="F2"/>
              <w:sz w:val="16"/>
              <w:szCs w:val="18"/>
            </w:rPr>
            <w:t>Sign</w:t>
          </w:r>
        </w:p>
      </w:tc>
      <w:tc>
        <w:tcPr>
          <w:tcW w:w="3969" w:type="dxa"/>
          <w:vMerge/>
          <w:tcBorders>
            <w:left w:val="single" w:sz="4" w:space="0" w:color="0D0D0D"/>
            <w:bottom w:val="single" w:sz="4" w:space="0" w:color="0D0D0D"/>
            <w:right w:val="nil"/>
          </w:tcBorders>
        </w:tcPr>
        <w:p w14:paraId="27F6A229" w14:textId="77777777" w:rsidR="00371331" w:rsidRPr="00F74157" w:rsidRDefault="00371331" w:rsidP="00371331">
          <w:pPr>
            <w:pStyle w:val="Footer"/>
            <w:rPr>
              <w:color w:val="0D0D0D" w:themeColor="text1" w:themeTint="F2"/>
            </w:rPr>
          </w:pPr>
        </w:p>
      </w:tc>
      <w:tc>
        <w:tcPr>
          <w:tcW w:w="4111" w:type="dxa"/>
          <w:vMerge/>
          <w:tcBorders>
            <w:top w:val="single" w:sz="4" w:space="0" w:color="auto"/>
            <w:left w:val="nil"/>
            <w:bottom w:val="single" w:sz="4" w:space="0" w:color="0D0D0D"/>
            <w:right w:val="single" w:sz="4" w:space="0" w:color="0D0D0D"/>
          </w:tcBorders>
        </w:tcPr>
        <w:p w14:paraId="3BB7B764" w14:textId="77777777" w:rsidR="00371331" w:rsidRPr="00F74157" w:rsidRDefault="00371331" w:rsidP="00371331">
          <w:pPr>
            <w:pStyle w:val="Footer"/>
            <w:rPr>
              <w:color w:val="0D0D0D" w:themeColor="text1" w:themeTint="F2"/>
            </w:rPr>
          </w:pPr>
        </w:p>
      </w:tc>
      <w:tc>
        <w:tcPr>
          <w:tcW w:w="1134" w:type="dxa"/>
          <w:vMerge/>
          <w:tcBorders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12034F86" w14:textId="77777777" w:rsidR="00371331" w:rsidRPr="00F74157" w:rsidRDefault="00371331" w:rsidP="00371331">
          <w:pPr>
            <w:rPr>
              <w:rFonts w:cstheme="minorHAnsi"/>
              <w:color w:val="0D0D0D" w:themeColor="text1" w:themeTint="F2"/>
              <w:szCs w:val="18"/>
            </w:rPr>
          </w:pPr>
        </w:p>
      </w:tc>
      <w:tc>
        <w:tcPr>
          <w:tcW w:w="1984" w:type="dxa"/>
          <w:vMerge/>
          <w:tcBorders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240E7324" w14:textId="77777777" w:rsidR="00371331" w:rsidRPr="00F74157" w:rsidRDefault="00371331" w:rsidP="00371331">
          <w:pPr>
            <w:rPr>
              <w:rFonts w:cstheme="minorHAnsi"/>
              <w:color w:val="0D0D0D" w:themeColor="text1" w:themeTint="F2"/>
              <w:szCs w:val="18"/>
            </w:rPr>
          </w:pPr>
        </w:p>
      </w:tc>
      <w:tc>
        <w:tcPr>
          <w:tcW w:w="725" w:type="dxa"/>
          <w:vMerge/>
          <w:tcBorders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5963ED0A" w14:textId="77777777" w:rsidR="00371331" w:rsidRPr="00F74157" w:rsidRDefault="00371331" w:rsidP="00371331">
          <w:pPr>
            <w:rPr>
              <w:rFonts w:cstheme="minorHAnsi"/>
              <w:color w:val="0D0D0D" w:themeColor="text1" w:themeTint="F2"/>
              <w:szCs w:val="18"/>
            </w:rPr>
          </w:pPr>
        </w:p>
      </w:tc>
    </w:tr>
  </w:tbl>
  <w:p w14:paraId="5C6CFF89" w14:textId="3B6CB9E6" w:rsidR="00357C4C" w:rsidRDefault="00357C4C" w:rsidP="007706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2FF57" w14:textId="77777777" w:rsidR="00E81F25" w:rsidRDefault="00E81F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0EE96" w14:textId="77777777" w:rsidR="003C402B" w:rsidRDefault="003C402B" w:rsidP="00AE713D">
      <w:pPr>
        <w:spacing w:after="0"/>
      </w:pPr>
      <w:r>
        <w:separator/>
      </w:r>
    </w:p>
  </w:footnote>
  <w:footnote w:type="continuationSeparator" w:id="0">
    <w:p w14:paraId="5D76BBBA" w14:textId="77777777" w:rsidR="003C402B" w:rsidRDefault="003C402B" w:rsidP="00AE713D">
      <w:pPr>
        <w:spacing w:after="0"/>
      </w:pPr>
      <w:r>
        <w:continuationSeparator/>
      </w:r>
    </w:p>
  </w:footnote>
  <w:footnote w:type="continuationNotice" w:id="1">
    <w:p w14:paraId="17A207E9" w14:textId="77777777" w:rsidR="003C402B" w:rsidRDefault="003C402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5EB5E" w14:textId="77777777" w:rsidR="00E81F25" w:rsidRDefault="00E81F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EA4DF" w14:textId="54F3150A" w:rsidR="00357C4C" w:rsidRPr="005003F3" w:rsidRDefault="00357C4C" w:rsidP="00DA70F6">
    <w:pPr>
      <w:pStyle w:val="Header"/>
      <w:jc w:val="right"/>
      <w:rPr>
        <w:rFonts w:asciiTheme="majorHAnsi" w:hAnsiTheme="majorHAnsi" w:cstheme="majorHAnsi"/>
        <w:sz w:val="18"/>
        <w:szCs w:val="20"/>
      </w:rPr>
    </w:pPr>
    <w:r w:rsidRPr="005003F3">
      <w:rPr>
        <w:rFonts w:asciiTheme="majorHAnsi" w:hAnsiTheme="majorHAnsi" w:cstheme="majorHAnsi"/>
        <w:sz w:val="18"/>
        <w:szCs w:val="20"/>
      </w:rPr>
      <w:t>Samtliga beteckningar föregås av systemnamn om inte annat anges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98046" w14:textId="77777777" w:rsidR="00E81F25" w:rsidRDefault="00E81F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64A3"/>
    <w:multiLevelType w:val="hybridMultilevel"/>
    <w:tmpl w:val="0690FC34"/>
    <w:lvl w:ilvl="0" w:tplc="041D000F">
      <w:start w:val="1"/>
      <w:numFmt w:val="decimal"/>
      <w:lvlText w:val="%1."/>
      <w:lvlJc w:val="left"/>
      <w:pPr>
        <w:ind w:left="763" w:hanging="360"/>
      </w:pPr>
    </w:lvl>
    <w:lvl w:ilvl="1" w:tplc="041D0019" w:tentative="1">
      <w:start w:val="1"/>
      <w:numFmt w:val="lowerLetter"/>
      <w:lvlText w:val="%2."/>
      <w:lvlJc w:val="left"/>
      <w:pPr>
        <w:ind w:left="1483" w:hanging="360"/>
      </w:pPr>
    </w:lvl>
    <w:lvl w:ilvl="2" w:tplc="041D001B" w:tentative="1">
      <w:start w:val="1"/>
      <w:numFmt w:val="lowerRoman"/>
      <w:lvlText w:val="%3."/>
      <w:lvlJc w:val="right"/>
      <w:pPr>
        <w:ind w:left="2203" w:hanging="180"/>
      </w:pPr>
    </w:lvl>
    <w:lvl w:ilvl="3" w:tplc="041D000F" w:tentative="1">
      <w:start w:val="1"/>
      <w:numFmt w:val="decimal"/>
      <w:lvlText w:val="%4."/>
      <w:lvlJc w:val="left"/>
      <w:pPr>
        <w:ind w:left="2923" w:hanging="360"/>
      </w:pPr>
    </w:lvl>
    <w:lvl w:ilvl="4" w:tplc="041D0019" w:tentative="1">
      <w:start w:val="1"/>
      <w:numFmt w:val="lowerLetter"/>
      <w:lvlText w:val="%5."/>
      <w:lvlJc w:val="left"/>
      <w:pPr>
        <w:ind w:left="3643" w:hanging="360"/>
      </w:pPr>
    </w:lvl>
    <w:lvl w:ilvl="5" w:tplc="041D001B" w:tentative="1">
      <w:start w:val="1"/>
      <w:numFmt w:val="lowerRoman"/>
      <w:lvlText w:val="%6."/>
      <w:lvlJc w:val="right"/>
      <w:pPr>
        <w:ind w:left="4363" w:hanging="180"/>
      </w:pPr>
    </w:lvl>
    <w:lvl w:ilvl="6" w:tplc="041D000F" w:tentative="1">
      <w:start w:val="1"/>
      <w:numFmt w:val="decimal"/>
      <w:lvlText w:val="%7."/>
      <w:lvlJc w:val="left"/>
      <w:pPr>
        <w:ind w:left="5083" w:hanging="360"/>
      </w:pPr>
    </w:lvl>
    <w:lvl w:ilvl="7" w:tplc="041D0019" w:tentative="1">
      <w:start w:val="1"/>
      <w:numFmt w:val="lowerLetter"/>
      <w:lvlText w:val="%8."/>
      <w:lvlJc w:val="left"/>
      <w:pPr>
        <w:ind w:left="5803" w:hanging="360"/>
      </w:pPr>
    </w:lvl>
    <w:lvl w:ilvl="8" w:tplc="041D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" w15:restartNumberingAfterBreak="0">
    <w:nsid w:val="084B5BF3"/>
    <w:multiLevelType w:val="hybridMultilevel"/>
    <w:tmpl w:val="64B016A6"/>
    <w:lvl w:ilvl="0" w:tplc="7BE6A0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3003"/>
    <w:multiLevelType w:val="hybridMultilevel"/>
    <w:tmpl w:val="0690FC34"/>
    <w:lvl w:ilvl="0" w:tplc="041D000F">
      <w:start w:val="1"/>
      <w:numFmt w:val="decimal"/>
      <w:lvlText w:val="%1."/>
      <w:lvlJc w:val="left"/>
      <w:pPr>
        <w:ind w:left="763" w:hanging="360"/>
      </w:pPr>
    </w:lvl>
    <w:lvl w:ilvl="1" w:tplc="041D0019" w:tentative="1">
      <w:start w:val="1"/>
      <w:numFmt w:val="lowerLetter"/>
      <w:lvlText w:val="%2."/>
      <w:lvlJc w:val="left"/>
      <w:pPr>
        <w:ind w:left="1483" w:hanging="360"/>
      </w:pPr>
    </w:lvl>
    <w:lvl w:ilvl="2" w:tplc="041D001B" w:tentative="1">
      <w:start w:val="1"/>
      <w:numFmt w:val="lowerRoman"/>
      <w:lvlText w:val="%3."/>
      <w:lvlJc w:val="right"/>
      <w:pPr>
        <w:ind w:left="2203" w:hanging="180"/>
      </w:pPr>
    </w:lvl>
    <w:lvl w:ilvl="3" w:tplc="041D000F" w:tentative="1">
      <w:start w:val="1"/>
      <w:numFmt w:val="decimal"/>
      <w:lvlText w:val="%4."/>
      <w:lvlJc w:val="left"/>
      <w:pPr>
        <w:ind w:left="2923" w:hanging="360"/>
      </w:pPr>
    </w:lvl>
    <w:lvl w:ilvl="4" w:tplc="041D0019" w:tentative="1">
      <w:start w:val="1"/>
      <w:numFmt w:val="lowerLetter"/>
      <w:lvlText w:val="%5."/>
      <w:lvlJc w:val="left"/>
      <w:pPr>
        <w:ind w:left="3643" w:hanging="360"/>
      </w:pPr>
    </w:lvl>
    <w:lvl w:ilvl="5" w:tplc="041D001B" w:tentative="1">
      <w:start w:val="1"/>
      <w:numFmt w:val="lowerRoman"/>
      <w:lvlText w:val="%6."/>
      <w:lvlJc w:val="right"/>
      <w:pPr>
        <w:ind w:left="4363" w:hanging="180"/>
      </w:pPr>
    </w:lvl>
    <w:lvl w:ilvl="6" w:tplc="041D000F" w:tentative="1">
      <w:start w:val="1"/>
      <w:numFmt w:val="decimal"/>
      <w:lvlText w:val="%7."/>
      <w:lvlJc w:val="left"/>
      <w:pPr>
        <w:ind w:left="5083" w:hanging="360"/>
      </w:pPr>
    </w:lvl>
    <w:lvl w:ilvl="7" w:tplc="041D0019" w:tentative="1">
      <w:start w:val="1"/>
      <w:numFmt w:val="lowerLetter"/>
      <w:lvlText w:val="%8."/>
      <w:lvlJc w:val="left"/>
      <w:pPr>
        <w:ind w:left="5803" w:hanging="360"/>
      </w:pPr>
    </w:lvl>
    <w:lvl w:ilvl="8" w:tplc="041D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" w15:restartNumberingAfterBreak="0">
    <w:nsid w:val="10956561"/>
    <w:multiLevelType w:val="hybridMultilevel"/>
    <w:tmpl w:val="3D428A76"/>
    <w:lvl w:ilvl="0" w:tplc="C7581B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551D9"/>
    <w:multiLevelType w:val="hybridMultilevel"/>
    <w:tmpl w:val="5F0CB714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144DD"/>
    <w:multiLevelType w:val="hybridMultilevel"/>
    <w:tmpl w:val="7448591E"/>
    <w:lvl w:ilvl="0" w:tplc="737483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BF8543D"/>
    <w:multiLevelType w:val="hybridMultilevel"/>
    <w:tmpl w:val="F280DD4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D77F1"/>
    <w:multiLevelType w:val="hybridMultilevel"/>
    <w:tmpl w:val="08724FF2"/>
    <w:lvl w:ilvl="0" w:tplc="3D7E94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67FE0"/>
    <w:multiLevelType w:val="hybridMultilevel"/>
    <w:tmpl w:val="EFAA013C"/>
    <w:lvl w:ilvl="0" w:tplc="3C46CFCC">
      <w:start w:val="1"/>
      <w:numFmt w:val="bullet"/>
      <w:pStyle w:val="PunktlistaN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06D2A"/>
    <w:multiLevelType w:val="hybridMultilevel"/>
    <w:tmpl w:val="6E7E3F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05E35"/>
    <w:multiLevelType w:val="hybridMultilevel"/>
    <w:tmpl w:val="F4D2BAE2"/>
    <w:lvl w:ilvl="0" w:tplc="68C27A4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D0E29"/>
    <w:multiLevelType w:val="hybridMultilevel"/>
    <w:tmpl w:val="229055E2"/>
    <w:lvl w:ilvl="0" w:tplc="B8AA0084">
      <w:start w:val="13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17B7085"/>
    <w:multiLevelType w:val="hybridMultilevel"/>
    <w:tmpl w:val="FAD446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7F0BDB"/>
    <w:multiLevelType w:val="hybridMultilevel"/>
    <w:tmpl w:val="B7EC512C"/>
    <w:lvl w:ilvl="0" w:tplc="1B2483D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D30EB"/>
    <w:multiLevelType w:val="hybridMultilevel"/>
    <w:tmpl w:val="C9C40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732D7"/>
    <w:multiLevelType w:val="hybridMultilevel"/>
    <w:tmpl w:val="1FB48B86"/>
    <w:lvl w:ilvl="0" w:tplc="3AE85F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E66CE5"/>
    <w:multiLevelType w:val="hybridMultilevel"/>
    <w:tmpl w:val="C6AA1D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20071B"/>
    <w:multiLevelType w:val="hybridMultilevel"/>
    <w:tmpl w:val="B2E81DD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345537">
    <w:abstractNumId w:val="9"/>
  </w:num>
  <w:num w:numId="2" w16cid:durableId="782916179">
    <w:abstractNumId w:val="14"/>
  </w:num>
  <w:num w:numId="3" w16cid:durableId="855923586">
    <w:abstractNumId w:val="16"/>
  </w:num>
  <w:num w:numId="4" w16cid:durableId="1298299591">
    <w:abstractNumId w:val="6"/>
  </w:num>
  <w:num w:numId="5" w16cid:durableId="2071154595">
    <w:abstractNumId w:val="7"/>
  </w:num>
  <w:num w:numId="6" w16cid:durableId="1566263224">
    <w:abstractNumId w:val="12"/>
  </w:num>
  <w:num w:numId="7" w16cid:durableId="1480154341">
    <w:abstractNumId w:val="0"/>
  </w:num>
  <w:num w:numId="8" w16cid:durableId="573206586">
    <w:abstractNumId w:val="2"/>
  </w:num>
  <w:num w:numId="9" w16cid:durableId="1378630354">
    <w:abstractNumId w:val="4"/>
  </w:num>
  <w:num w:numId="10" w16cid:durableId="1062213007">
    <w:abstractNumId w:val="17"/>
  </w:num>
  <w:num w:numId="11" w16cid:durableId="1052925508">
    <w:abstractNumId w:val="8"/>
  </w:num>
  <w:num w:numId="12" w16cid:durableId="2120296631">
    <w:abstractNumId w:val="10"/>
  </w:num>
  <w:num w:numId="13" w16cid:durableId="288753741">
    <w:abstractNumId w:val="3"/>
  </w:num>
  <w:num w:numId="14" w16cid:durableId="1519781528">
    <w:abstractNumId w:val="13"/>
  </w:num>
  <w:num w:numId="15" w16cid:durableId="1411659453">
    <w:abstractNumId w:val="1"/>
  </w:num>
  <w:num w:numId="16" w16cid:durableId="1279022359">
    <w:abstractNumId w:val="5"/>
  </w:num>
  <w:num w:numId="17" w16cid:durableId="228730455">
    <w:abstractNumId w:val="11"/>
  </w:num>
  <w:num w:numId="18" w16cid:durableId="4843927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5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29"/>
    <w:rsid w:val="00000271"/>
    <w:rsid w:val="0000071C"/>
    <w:rsid w:val="000011AE"/>
    <w:rsid w:val="00003470"/>
    <w:rsid w:val="00003711"/>
    <w:rsid w:val="000045ED"/>
    <w:rsid w:val="00005436"/>
    <w:rsid w:val="0000594A"/>
    <w:rsid w:val="00005CCE"/>
    <w:rsid w:val="000063E2"/>
    <w:rsid w:val="00006A23"/>
    <w:rsid w:val="00006B56"/>
    <w:rsid w:val="00006DDE"/>
    <w:rsid w:val="00006EBF"/>
    <w:rsid w:val="00007314"/>
    <w:rsid w:val="0001016C"/>
    <w:rsid w:val="00010836"/>
    <w:rsid w:val="0001188D"/>
    <w:rsid w:val="00012021"/>
    <w:rsid w:val="0001358C"/>
    <w:rsid w:val="00013A21"/>
    <w:rsid w:val="00015772"/>
    <w:rsid w:val="0001584C"/>
    <w:rsid w:val="00015C3E"/>
    <w:rsid w:val="0001618A"/>
    <w:rsid w:val="00016933"/>
    <w:rsid w:val="000171BB"/>
    <w:rsid w:val="00017309"/>
    <w:rsid w:val="00017A0A"/>
    <w:rsid w:val="00017EDD"/>
    <w:rsid w:val="00021EE6"/>
    <w:rsid w:val="00022990"/>
    <w:rsid w:val="00022D7D"/>
    <w:rsid w:val="00025066"/>
    <w:rsid w:val="00025466"/>
    <w:rsid w:val="00025B84"/>
    <w:rsid w:val="0002715E"/>
    <w:rsid w:val="00027257"/>
    <w:rsid w:val="00027A98"/>
    <w:rsid w:val="00027ED9"/>
    <w:rsid w:val="00027EDA"/>
    <w:rsid w:val="0003068E"/>
    <w:rsid w:val="00030730"/>
    <w:rsid w:val="0003091C"/>
    <w:rsid w:val="00031D71"/>
    <w:rsid w:val="00033D0E"/>
    <w:rsid w:val="0003443C"/>
    <w:rsid w:val="00034A5B"/>
    <w:rsid w:val="00034D05"/>
    <w:rsid w:val="000350C0"/>
    <w:rsid w:val="000358AC"/>
    <w:rsid w:val="00035E56"/>
    <w:rsid w:val="00036D63"/>
    <w:rsid w:val="00036F88"/>
    <w:rsid w:val="00037526"/>
    <w:rsid w:val="00040655"/>
    <w:rsid w:val="000406E9"/>
    <w:rsid w:val="00041045"/>
    <w:rsid w:val="00041568"/>
    <w:rsid w:val="00041E4B"/>
    <w:rsid w:val="0004237F"/>
    <w:rsid w:val="000433CD"/>
    <w:rsid w:val="00043FCD"/>
    <w:rsid w:val="0004401A"/>
    <w:rsid w:val="000441CA"/>
    <w:rsid w:val="00044469"/>
    <w:rsid w:val="0004457E"/>
    <w:rsid w:val="00044B71"/>
    <w:rsid w:val="00046075"/>
    <w:rsid w:val="00046EEB"/>
    <w:rsid w:val="00047BE3"/>
    <w:rsid w:val="00047CD3"/>
    <w:rsid w:val="00050537"/>
    <w:rsid w:val="00050A0B"/>
    <w:rsid w:val="00050D2A"/>
    <w:rsid w:val="00051931"/>
    <w:rsid w:val="00051F03"/>
    <w:rsid w:val="00053B3F"/>
    <w:rsid w:val="00055CAE"/>
    <w:rsid w:val="00056009"/>
    <w:rsid w:val="00057AB6"/>
    <w:rsid w:val="00062320"/>
    <w:rsid w:val="000638A4"/>
    <w:rsid w:val="00063B2E"/>
    <w:rsid w:val="000645ED"/>
    <w:rsid w:val="00064E73"/>
    <w:rsid w:val="00065601"/>
    <w:rsid w:val="00065C40"/>
    <w:rsid w:val="00067225"/>
    <w:rsid w:val="000676A8"/>
    <w:rsid w:val="000704E1"/>
    <w:rsid w:val="0007153F"/>
    <w:rsid w:val="00071FDD"/>
    <w:rsid w:val="00072803"/>
    <w:rsid w:val="000731EE"/>
    <w:rsid w:val="000737FA"/>
    <w:rsid w:val="00073838"/>
    <w:rsid w:val="00073B1C"/>
    <w:rsid w:val="00073F41"/>
    <w:rsid w:val="000741BA"/>
    <w:rsid w:val="00074D2E"/>
    <w:rsid w:val="0007595A"/>
    <w:rsid w:val="000759A4"/>
    <w:rsid w:val="0007609C"/>
    <w:rsid w:val="0007695A"/>
    <w:rsid w:val="00076975"/>
    <w:rsid w:val="000772F8"/>
    <w:rsid w:val="00077378"/>
    <w:rsid w:val="0007784E"/>
    <w:rsid w:val="00081B3B"/>
    <w:rsid w:val="000836EE"/>
    <w:rsid w:val="00083812"/>
    <w:rsid w:val="00083A2C"/>
    <w:rsid w:val="00084D5D"/>
    <w:rsid w:val="000852B1"/>
    <w:rsid w:val="000855B6"/>
    <w:rsid w:val="00085EF2"/>
    <w:rsid w:val="000905A2"/>
    <w:rsid w:val="00092010"/>
    <w:rsid w:val="00092602"/>
    <w:rsid w:val="00093B48"/>
    <w:rsid w:val="00094602"/>
    <w:rsid w:val="00094A0C"/>
    <w:rsid w:val="00096782"/>
    <w:rsid w:val="00096B18"/>
    <w:rsid w:val="000A05D0"/>
    <w:rsid w:val="000A1008"/>
    <w:rsid w:val="000A32BB"/>
    <w:rsid w:val="000A3E82"/>
    <w:rsid w:val="000A42A3"/>
    <w:rsid w:val="000A6269"/>
    <w:rsid w:val="000A68B8"/>
    <w:rsid w:val="000A6AB3"/>
    <w:rsid w:val="000A7A31"/>
    <w:rsid w:val="000B0D83"/>
    <w:rsid w:val="000B1490"/>
    <w:rsid w:val="000B1DE3"/>
    <w:rsid w:val="000B34EA"/>
    <w:rsid w:val="000B3597"/>
    <w:rsid w:val="000B3AA3"/>
    <w:rsid w:val="000B3EE6"/>
    <w:rsid w:val="000B484F"/>
    <w:rsid w:val="000B7604"/>
    <w:rsid w:val="000B76A1"/>
    <w:rsid w:val="000C2ED3"/>
    <w:rsid w:val="000C41C9"/>
    <w:rsid w:val="000C6546"/>
    <w:rsid w:val="000C6746"/>
    <w:rsid w:val="000C6E15"/>
    <w:rsid w:val="000C77C5"/>
    <w:rsid w:val="000C786E"/>
    <w:rsid w:val="000C7CA4"/>
    <w:rsid w:val="000C7DCE"/>
    <w:rsid w:val="000D0CAB"/>
    <w:rsid w:val="000D13E2"/>
    <w:rsid w:val="000D2EC1"/>
    <w:rsid w:val="000D312F"/>
    <w:rsid w:val="000D4FF1"/>
    <w:rsid w:val="000D5042"/>
    <w:rsid w:val="000D58FF"/>
    <w:rsid w:val="000D6974"/>
    <w:rsid w:val="000D7ED8"/>
    <w:rsid w:val="000E09FB"/>
    <w:rsid w:val="000E160D"/>
    <w:rsid w:val="000E2760"/>
    <w:rsid w:val="000E3681"/>
    <w:rsid w:val="000E5571"/>
    <w:rsid w:val="000E6993"/>
    <w:rsid w:val="000E7AF1"/>
    <w:rsid w:val="000F1AF5"/>
    <w:rsid w:val="000F236B"/>
    <w:rsid w:val="000F2515"/>
    <w:rsid w:val="000F3E7C"/>
    <w:rsid w:val="000F4352"/>
    <w:rsid w:val="000F47CE"/>
    <w:rsid w:val="000F65B1"/>
    <w:rsid w:val="001001DA"/>
    <w:rsid w:val="001007DE"/>
    <w:rsid w:val="00102AAA"/>
    <w:rsid w:val="00103751"/>
    <w:rsid w:val="00103B21"/>
    <w:rsid w:val="00104302"/>
    <w:rsid w:val="001051E0"/>
    <w:rsid w:val="001058E1"/>
    <w:rsid w:val="001077EA"/>
    <w:rsid w:val="00111BFA"/>
    <w:rsid w:val="0011201A"/>
    <w:rsid w:val="00112703"/>
    <w:rsid w:val="001136A2"/>
    <w:rsid w:val="00113955"/>
    <w:rsid w:val="00114EFA"/>
    <w:rsid w:val="001151AF"/>
    <w:rsid w:val="00115E12"/>
    <w:rsid w:val="001161BB"/>
    <w:rsid w:val="00116390"/>
    <w:rsid w:val="00120BED"/>
    <w:rsid w:val="0012279F"/>
    <w:rsid w:val="00122D59"/>
    <w:rsid w:val="0012388F"/>
    <w:rsid w:val="00123D23"/>
    <w:rsid w:val="0012462C"/>
    <w:rsid w:val="001255D2"/>
    <w:rsid w:val="00127B64"/>
    <w:rsid w:val="00127F29"/>
    <w:rsid w:val="00130635"/>
    <w:rsid w:val="0013094A"/>
    <w:rsid w:val="00130DB2"/>
    <w:rsid w:val="00130EB9"/>
    <w:rsid w:val="001315EB"/>
    <w:rsid w:val="001319FD"/>
    <w:rsid w:val="00131B36"/>
    <w:rsid w:val="00131FC0"/>
    <w:rsid w:val="0013205F"/>
    <w:rsid w:val="00132641"/>
    <w:rsid w:val="00132DBD"/>
    <w:rsid w:val="00132E71"/>
    <w:rsid w:val="00132E8E"/>
    <w:rsid w:val="00133265"/>
    <w:rsid w:val="00133A7A"/>
    <w:rsid w:val="00133A8F"/>
    <w:rsid w:val="0013414D"/>
    <w:rsid w:val="00134A2E"/>
    <w:rsid w:val="00135AE7"/>
    <w:rsid w:val="001367C4"/>
    <w:rsid w:val="0013796A"/>
    <w:rsid w:val="00140CB2"/>
    <w:rsid w:val="00140D6A"/>
    <w:rsid w:val="00140DB0"/>
    <w:rsid w:val="001411BF"/>
    <w:rsid w:val="00141B26"/>
    <w:rsid w:val="00142B2B"/>
    <w:rsid w:val="0014374E"/>
    <w:rsid w:val="0014623D"/>
    <w:rsid w:val="0014652D"/>
    <w:rsid w:val="001476BD"/>
    <w:rsid w:val="001500B3"/>
    <w:rsid w:val="00150CA3"/>
    <w:rsid w:val="001510B3"/>
    <w:rsid w:val="00151306"/>
    <w:rsid w:val="001518F8"/>
    <w:rsid w:val="00151982"/>
    <w:rsid w:val="001529A8"/>
    <w:rsid w:val="00152D74"/>
    <w:rsid w:val="00153685"/>
    <w:rsid w:val="001537E6"/>
    <w:rsid w:val="0015461D"/>
    <w:rsid w:val="0015490A"/>
    <w:rsid w:val="00154F92"/>
    <w:rsid w:val="001551EB"/>
    <w:rsid w:val="0015527E"/>
    <w:rsid w:val="00155310"/>
    <w:rsid w:val="001568D0"/>
    <w:rsid w:val="00156B65"/>
    <w:rsid w:val="0016098A"/>
    <w:rsid w:val="0016210B"/>
    <w:rsid w:val="001625E7"/>
    <w:rsid w:val="00162C1C"/>
    <w:rsid w:val="00163087"/>
    <w:rsid w:val="00163D88"/>
    <w:rsid w:val="00165812"/>
    <w:rsid w:val="00165BF5"/>
    <w:rsid w:val="00166460"/>
    <w:rsid w:val="0016666E"/>
    <w:rsid w:val="001677D9"/>
    <w:rsid w:val="0017068F"/>
    <w:rsid w:val="00172067"/>
    <w:rsid w:val="00172AD4"/>
    <w:rsid w:val="001758C0"/>
    <w:rsid w:val="00175F41"/>
    <w:rsid w:val="001764D9"/>
    <w:rsid w:val="0017751E"/>
    <w:rsid w:val="001777CA"/>
    <w:rsid w:val="00177AD3"/>
    <w:rsid w:val="00180B7E"/>
    <w:rsid w:val="00180ED3"/>
    <w:rsid w:val="00181E01"/>
    <w:rsid w:val="0018244D"/>
    <w:rsid w:val="001824E8"/>
    <w:rsid w:val="001825A6"/>
    <w:rsid w:val="00182DA5"/>
    <w:rsid w:val="00184FA9"/>
    <w:rsid w:val="00184FC1"/>
    <w:rsid w:val="00185764"/>
    <w:rsid w:val="0018655C"/>
    <w:rsid w:val="00186A03"/>
    <w:rsid w:val="001874B4"/>
    <w:rsid w:val="00187BB0"/>
    <w:rsid w:val="00190ACF"/>
    <w:rsid w:val="00190C71"/>
    <w:rsid w:val="00190EB5"/>
    <w:rsid w:val="0019125A"/>
    <w:rsid w:val="001914AC"/>
    <w:rsid w:val="00191998"/>
    <w:rsid w:val="00192EC2"/>
    <w:rsid w:val="00193038"/>
    <w:rsid w:val="0019423B"/>
    <w:rsid w:val="00194D5B"/>
    <w:rsid w:val="00195845"/>
    <w:rsid w:val="00195972"/>
    <w:rsid w:val="00196864"/>
    <w:rsid w:val="00196CC5"/>
    <w:rsid w:val="00197199"/>
    <w:rsid w:val="00197B3B"/>
    <w:rsid w:val="001A0413"/>
    <w:rsid w:val="001A067B"/>
    <w:rsid w:val="001A2635"/>
    <w:rsid w:val="001A2662"/>
    <w:rsid w:val="001A3377"/>
    <w:rsid w:val="001A3A05"/>
    <w:rsid w:val="001A3B07"/>
    <w:rsid w:val="001A5175"/>
    <w:rsid w:val="001A5540"/>
    <w:rsid w:val="001A63F8"/>
    <w:rsid w:val="001A659C"/>
    <w:rsid w:val="001A67FA"/>
    <w:rsid w:val="001A74E2"/>
    <w:rsid w:val="001A7C86"/>
    <w:rsid w:val="001B3D24"/>
    <w:rsid w:val="001B3F9A"/>
    <w:rsid w:val="001B433C"/>
    <w:rsid w:val="001B4F13"/>
    <w:rsid w:val="001B5008"/>
    <w:rsid w:val="001B5654"/>
    <w:rsid w:val="001B632F"/>
    <w:rsid w:val="001B6AA0"/>
    <w:rsid w:val="001B7BB2"/>
    <w:rsid w:val="001B7CC3"/>
    <w:rsid w:val="001C213B"/>
    <w:rsid w:val="001C226E"/>
    <w:rsid w:val="001C2593"/>
    <w:rsid w:val="001C2696"/>
    <w:rsid w:val="001C2ACE"/>
    <w:rsid w:val="001C2F39"/>
    <w:rsid w:val="001C4E72"/>
    <w:rsid w:val="001C556D"/>
    <w:rsid w:val="001C58CB"/>
    <w:rsid w:val="001C5A1A"/>
    <w:rsid w:val="001C6FEB"/>
    <w:rsid w:val="001D2D34"/>
    <w:rsid w:val="001D350D"/>
    <w:rsid w:val="001D40E3"/>
    <w:rsid w:val="001D4AC5"/>
    <w:rsid w:val="001D4D66"/>
    <w:rsid w:val="001D4F67"/>
    <w:rsid w:val="001D69B9"/>
    <w:rsid w:val="001E01AD"/>
    <w:rsid w:val="001E01D4"/>
    <w:rsid w:val="001E05BB"/>
    <w:rsid w:val="001E1404"/>
    <w:rsid w:val="001E1796"/>
    <w:rsid w:val="001E2274"/>
    <w:rsid w:val="001E2527"/>
    <w:rsid w:val="001E2C45"/>
    <w:rsid w:val="001E2CA1"/>
    <w:rsid w:val="001E37B6"/>
    <w:rsid w:val="001E3ECD"/>
    <w:rsid w:val="001E4001"/>
    <w:rsid w:val="001E43CF"/>
    <w:rsid w:val="001E4BC1"/>
    <w:rsid w:val="001E60EE"/>
    <w:rsid w:val="001E65EF"/>
    <w:rsid w:val="001E6E05"/>
    <w:rsid w:val="001E75FD"/>
    <w:rsid w:val="001F0735"/>
    <w:rsid w:val="001F0C96"/>
    <w:rsid w:val="001F119F"/>
    <w:rsid w:val="001F3D1C"/>
    <w:rsid w:val="001F439B"/>
    <w:rsid w:val="001F5A7F"/>
    <w:rsid w:val="001F60C4"/>
    <w:rsid w:val="001F6903"/>
    <w:rsid w:val="00200303"/>
    <w:rsid w:val="0020093F"/>
    <w:rsid w:val="00200E95"/>
    <w:rsid w:val="00201B14"/>
    <w:rsid w:val="00201F99"/>
    <w:rsid w:val="00204B97"/>
    <w:rsid w:val="00204DCB"/>
    <w:rsid w:val="00204EE2"/>
    <w:rsid w:val="00205400"/>
    <w:rsid w:val="00207FA1"/>
    <w:rsid w:val="002102E9"/>
    <w:rsid w:val="00210AD5"/>
    <w:rsid w:val="002111A4"/>
    <w:rsid w:val="002126D8"/>
    <w:rsid w:val="00213113"/>
    <w:rsid w:val="00213F04"/>
    <w:rsid w:val="00215370"/>
    <w:rsid w:val="0021568D"/>
    <w:rsid w:val="0021589E"/>
    <w:rsid w:val="00215A97"/>
    <w:rsid w:val="002164C7"/>
    <w:rsid w:val="0021694C"/>
    <w:rsid w:val="002205A4"/>
    <w:rsid w:val="00220FA8"/>
    <w:rsid w:val="0022124E"/>
    <w:rsid w:val="00222127"/>
    <w:rsid w:val="002222B9"/>
    <w:rsid w:val="00222621"/>
    <w:rsid w:val="00223B0B"/>
    <w:rsid w:val="00224302"/>
    <w:rsid w:val="0022488B"/>
    <w:rsid w:val="002248F2"/>
    <w:rsid w:val="00225A43"/>
    <w:rsid w:val="00225FBA"/>
    <w:rsid w:val="002262E2"/>
    <w:rsid w:val="0022791F"/>
    <w:rsid w:val="002306B2"/>
    <w:rsid w:val="00230BEF"/>
    <w:rsid w:val="002310F3"/>
    <w:rsid w:val="00232328"/>
    <w:rsid w:val="00232C49"/>
    <w:rsid w:val="00232C79"/>
    <w:rsid w:val="00232CF6"/>
    <w:rsid w:val="002338C9"/>
    <w:rsid w:val="002348AD"/>
    <w:rsid w:val="00234AE2"/>
    <w:rsid w:val="00235650"/>
    <w:rsid w:val="00236F42"/>
    <w:rsid w:val="00237774"/>
    <w:rsid w:val="00241034"/>
    <w:rsid w:val="002413A7"/>
    <w:rsid w:val="00241D3F"/>
    <w:rsid w:val="00243A34"/>
    <w:rsid w:val="00244931"/>
    <w:rsid w:val="00244A62"/>
    <w:rsid w:val="0024525C"/>
    <w:rsid w:val="00245C60"/>
    <w:rsid w:val="002461E5"/>
    <w:rsid w:val="002463F6"/>
    <w:rsid w:val="002467D4"/>
    <w:rsid w:val="00247083"/>
    <w:rsid w:val="002474CE"/>
    <w:rsid w:val="00250DE6"/>
    <w:rsid w:val="00251060"/>
    <w:rsid w:val="00251AA9"/>
    <w:rsid w:val="00251F6B"/>
    <w:rsid w:val="00252878"/>
    <w:rsid w:val="00252D50"/>
    <w:rsid w:val="002530F1"/>
    <w:rsid w:val="00253408"/>
    <w:rsid w:val="00253E7E"/>
    <w:rsid w:val="00253F81"/>
    <w:rsid w:val="00254412"/>
    <w:rsid w:val="002544DF"/>
    <w:rsid w:val="002546B1"/>
    <w:rsid w:val="00254989"/>
    <w:rsid w:val="00254D74"/>
    <w:rsid w:val="00255189"/>
    <w:rsid w:val="002559E6"/>
    <w:rsid w:val="0025642C"/>
    <w:rsid w:val="002564DB"/>
    <w:rsid w:val="00256FA3"/>
    <w:rsid w:val="002574EB"/>
    <w:rsid w:val="00257A1B"/>
    <w:rsid w:val="00260C9C"/>
    <w:rsid w:val="0026105D"/>
    <w:rsid w:val="00261751"/>
    <w:rsid w:val="00262781"/>
    <w:rsid w:val="002659A6"/>
    <w:rsid w:val="00266653"/>
    <w:rsid w:val="0026688F"/>
    <w:rsid w:val="00267548"/>
    <w:rsid w:val="002707EF"/>
    <w:rsid w:val="0027130B"/>
    <w:rsid w:val="002717BE"/>
    <w:rsid w:val="002755C1"/>
    <w:rsid w:val="00275816"/>
    <w:rsid w:val="0027624D"/>
    <w:rsid w:val="00277CE0"/>
    <w:rsid w:val="00277E61"/>
    <w:rsid w:val="00281327"/>
    <w:rsid w:val="00281DCC"/>
    <w:rsid w:val="002829EC"/>
    <w:rsid w:val="00282F77"/>
    <w:rsid w:val="00284CD0"/>
    <w:rsid w:val="0028555B"/>
    <w:rsid w:val="002866B5"/>
    <w:rsid w:val="00286E3B"/>
    <w:rsid w:val="00287311"/>
    <w:rsid w:val="00287D55"/>
    <w:rsid w:val="002900D2"/>
    <w:rsid w:val="0029095C"/>
    <w:rsid w:val="00290FDA"/>
    <w:rsid w:val="0029186A"/>
    <w:rsid w:val="00291A05"/>
    <w:rsid w:val="00291E52"/>
    <w:rsid w:val="002921F6"/>
    <w:rsid w:val="00292E3B"/>
    <w:rsid w:val="002938AC"/>
    <w:rsid w:val="00293ABB"/>
    <w:rsid w:val="0029571B"/>
    <w:rsid w:val="0029675F"/>
    <w:rsid w:val="00296C1D"/>
    <w:rsid w:val="00296F22"/>
    <w:rsid w:val="0029777F"/>
    <w:rsid w:val="00297C99"/>
    <w:rsid w:val="002A3B39"/>
    <w:rsid w:val="002A3F28"/>
    <w:rsid w:val="002A3F98"/>
    <w:rsid w:val="002A49E6"/>
    <w:rsid w:val="002A4B2C"/>
    <w:rsid w:val="002A588C"/>
    <w:rsid w:val="002A5CB6"/>
    <w:rsid w:val="002A61E6"/>
    <w:rsid w:val="002A667F"/>
    <w:rsid w:val="002A696E"/>
    <w:rsid w:val="002B2C8B"/>
    <w:rsid w:val="002B3D21"/>
    <w:rsid w:val="002B3DC3"/>
    <w:rsid w:val="002B3E31"/>
    <w:rsid w:val="002B3FF2"/>
    <w:rsid w:val="002B4298"/>
    <w:rsid w:val="002B4D04"/>
    <w:rsid w:val="002B6599"/>
    <w:rsid w:val="002C1135"/>
    <w:rsid w:val="002C3540"/>
    <w:rsid w:val="002C3D8E"/>
    <w:rsid w:val="002C4F10"/>
    <w:rsid w:val="002C55E7"/>
    <w:rsid w:val="002C6204"/>
    <w:rsid w:val="002C660B"/>
    <w:rsid w:val="002C6B7A"/>
    <w:rsid w:val="002C6FE2"/>
    <w:rsid w:val="002C7658"/>
    <w:rsid w:val="002D009A"/>
    <w:rsid w:val="002D0376"/>
    <w:rsid w:val="002D118D"/>
    <w:rsid w:val="002D25CD"/>
    <w:rsid w:val="002D4C96"/>
    <w:rsid w:val="002D521A"/>
    <w:rsid w:val="002D54F8"/>
    <w:rsid w:val="002D59C4"/>
    <w:rsid w:val="002D6FB4"/>
    <w:rsid w:val="002D7862"/>
    <w:rsid w:val="002D7EFC"/>
    <w:rsid w:val="002E1B27"/>
    <w:rsid w:val="002E263E"/>
    <w:rsid w:val="002E301D"/>
    <w:rsid w:val="002E30E0"/>
    <w:rsid w:val="002E3ECC"/>
    <w:rsid w:val="002E4740"/>
    <w:rsid w:val="002E5A8F"/>
    <w:rsid w:val="002E667C"/>
    <w:rsid w:val="002E70AE"/>
    <w:rsid w:val="002E7305"/>
    <w:rsid w:val="002F0354"/>
    <w:rsid w:val="002F066C"/>
    <w:rsid w:val="002F0F1B"/>
    <w:rsid w:val="002F27DC"/>
    <w:rsid w:val="002F289B"/>
    <w:rsid w:val="002F2CEF"/>
    <w:rsid w:val="002F4AB4"/>
    <w:rsid w:val="002F5950"/>
    <w:rsid w:val="002F5992"/>
    <w:rsid w:val="002F5E24"/>
    <w:rsid w:val="002F5F31"/>
    <w:rsid w:val="002F616B"/>
    <w:rsid w:val="002F6673"/>
    <w:rsid w:val="002F69B0"/>
    <w:rsid w:val="002F6F75"/>
    <w:rsid w:val="0030054B"/>
    <w:rsid w:val="00300796"/>
    <w:rsid w:val="003008FF"/>
    <w:rsid w:val="00301D6C"/>
    <w:rsid w:val="003021F0"/>
    <w:rsid w:val="00302209"/>
    <w:rsid w:val="00302678"/>
    <w:rsid w:val="00302CC9"/>
    <w:rsid w:val="003032D9"/>
    <w:rsid w:val="00303764"/>
    <w:rsid w:val="003051FD"/>
    <w:rsid w:val="0031060D"/>
    <w:rsid w:val="00312E98"/>
    <w:rsid w:val="0031304C"/>
    <w:rsid w:val="00313425"/>
    <w:rsid w:val="00314415"/>
    <w:rsid w:val="00314851"/>
    <w:rsid w:val="00314E35"/>
    <w:rsid w:val="0031569B"/>
    <w:rsid w:val="0031644D"/>
    <w:rsid w:val="003164E1"/>
    <w:rsid w:val="00316CDA"/>
    <w:rsid w:val="00317615"/>
    <w:rsid w:val="00317D3E"/>
    <w:rsid w:val="0032000A"/>
    <w:rsid w:val="0032105B"/>
    <w:rsid w:val="003211EC"/>
    <w:rsid w:val="00321F85"/>
    <w:rsid w:val="0032204E"/>
    <w:rsid w:val="0032299C"/>
    <w:rsid w:val="0032354D"/>
    <w:rsid w:val="00323551"/>
    <w:rsid w:val="003256BD"/>
    <w:rsid w:val="003257CF"/>
    <w:rsid w:val="00325FDE"/>
    <w:rsid w:val="00326842"/>
    <w:rsid w:val="00327343"/>
    <w:rsid w:val="003306B0"/>
    <w:rsid w:val="003310B7"/>
    <w:rsid w:val="0033304E"/>
    <w:rsid w:val="003338FF"/>
    <w:rsid w:val="003356E0"/>
    <w:rsid w:val="003362FF"/>
    <w:rsid w:val="0034151F"/>
    <w:rsid w:val="00341B46"/>
    <w:rsid w:val="0034356D"/>
    <w:rsid w:val="00344122"/>
    <w:rsid w:val="00344761"/>
    <w:rsid w:val="00345062"/>
    <w:rsid w:val="00346CAE"/>
    <w:rsid w:val="00347C3B"/>
    <w:rsid w:val="00347D50"/>
    <w:rsid w:val="0035035B"/>
    <w:rsid w:val="00351718"/>
    <w:rsid w:val="00351B2A"/>
    <w:rsid w:val="00351C5B"/>
    <w:rsid w:val="00351C93"/>
    <w:rsid w:val="00352A94"/>
    <w:rsid w:val="0035310C"/>
    <w:rsid w:val="0035347F"/>
    <w:rsid w:val="00353A6A"/>
    <w:rsid w:val="00354962"/>
    <w:rsid w:val="00356C29"/>
    <w:rsid w:val="0035759C"/>
    <w:rsid w:val="00357C4C"/>
    <w:rsid w:val="00357D4D"/>
    <w:rsid w:val="00360B71"/>
    <w:rsid w:val="00361E96"/>
    <w:rsid w:val="003630CB"/>
    <w:rsid w:val="003631F4"/>
    <w:rsid w:val="00363E73"/>
    <w:rsid w:val="00364256"/>
    <w:rsid w:val="00366D96"/>
    <w:rsid w:val="003712B9"/>
    <w:rsid w:val="00371331"/>
    <w:rsid w:val="0037193A"/>
    <w:rsid w:val="00372F06"/>
    <w:rsid w:val="0037373E"/>
    <w:rsid w:val="00374136"/>
    <w:rsid w:val="0037417C"/>
    <w:rsid w:val="00374F44"/>
    <w:rsid w:val="00375030"/>
    <w:rsid w:val="00375D95"/>
    <w:rsid w:val="003778BE"/>
    <w:rsid w:val="00377EEF"/>
    <w:rsid w:val="00382385"/>
    <w:rsid w:val="003825D5"/>
    <w:rsid w:val="0038281F"/>
    <w:rsid w:val="003830C3"/>
    <w:rsid w:val="00383280"/>
    <w:rsid w:val="003832FE"/>
    <w:rsid w:val="0038491D"/>
    <w:rsid w:val="003855CA"/>
    <w:rsid w:val="00385653"/>
    <w:rsid w:val="0038740F"/>
    <w:rsid w:val="00387688"/>
    <w:rsid w:val="00387866"/>
    <w:rsid w:val="00390307"/>
    <w:rsid w:val="003916EC"/>
    <w:rsid w:val="00391AFB"/>
    <w:rsid w:val="00392262"/>
    <w:rsid w:val="003924D2"/>
    <w:rsid w:val="00392DD5"/>
    <w:rsid w:val="0039586F"/>
    <w:rsid w:val="00396EFA"/>
    <w:rsid w:val="003A0BD3"/>
    <w:rsid w:val="003A2521"/>
    <w:rsid w:val="003A31D8"/>
    <w:rsid w:val="003A5C0B"/>
    <w:rsid w:val="003A5F41"/>
    <w:rsid w:val="003A61C9"/>
    <w:rsid w:val="003A6C68"/>
    <w:rsid w:val="003A774E"/>
    <w:rsid w:val="003A79B9"/>
    <w:rsid w:val="003B0252"/>
    <w:rsid w:val="003B0855"/>
    <w:rsid w:val="003B10DE"/>
    <w:rsid w:val="003B21B5"/>
    <w:rsid w:val="003B2C88"/>
    <w:rsid w:val="003B2F67"/>
    <w:rsid w:val="003B4849"/>
    <w:rsid w:val="003B4896"/>
    <w:rsid w:val="003B5D75"/>
    <w:rsid w:val="003B76EA"/>
    <w:rsid w:val="003B7B50"/>
    <w:rsid w:val="003B7C54"/>
    <w:rsid w:val="003C209C"/>
    <w:rsid w:val="003C21F8"/>
    <w:rsid w:val="003C2932"/>
    <w:rsid w:val="003C2B2E"/>
    <w:rsid w:val="003C2FA1"/>
    <w:rsid w:val="003C3E94"/>
    <w:rsid w:val="003C402B"/>
    <w:rsid w:val="003C46B5"/>
    <w:rsid w:val="003C4B23"/>
    <w:rsid w:val="003C4DEB"/>
    <w:rsid w:val="003C53E3"/>
    <w:rsid w:val="003C5DB3"/>
    <w:rsid w:val="003C63B7"/>
    <w:rsid w:val="003C6781"/>
    <w:rsid w:val="003C71EF"/>
    <w:rsid w:val="003C73E3"/>
    <w:rsid w:val="003C7569"/>
    <w:rsid w:val="003D02CE"/>
    <w:rsid w:val="003D0320"/>
    <w:rsid w:val="003D0DE8"/>
    <w:rsid w:val="003D418A"/>
    <w:rsid w:val="003D464B"/>
    <w:rsid w:val="003D4F66"/>
    <w:rsid w:val="003D696F"/>
    <w:rsid w:val="003D6ECC"/>
    <w:rsid w:val="003D7477"/>
    <w:rsid w:val="003E0822"/>
    <w:rsid w:val="003E09A3"/>
    <w:rsid w:val="003E0B0E"/>
    <w:rsid w:val="003E1227"/>
    <w:rsid w:val="003E15A6"/>
    <w:rsid w:val="003E161A"/>
    <w:rsid w:val="003E17BD"/>
    <w:rsid w:val="003E19A7"/>
    <w:rsid w:val="003E511A"/>
    <w:rsid w:val="003E5880"/>
    <w:rsid w:val="003E60F0"/>
    <w:rsid w:val="003E692E"/>
    <w:rsid w:val="003E6E6E"/>
    <w:rsid w:val="003E75CD"/>
    <w:rsid w:val="003F07EF"/>
    <w:rsid w:val="003F0A9C"/>
    <w:rsid w:val="003F0F08"/>
    <w:rsid w:val="003F1920"/>
    <w:rsid w:val="003F1CE5"/>
    <w:rsid w:val="003F1F4B"/>
    <w:rsid w:val="003F4A6F"/>
    <w:rsid w:val="003F4B28"/>
    <w:rsid w:val="003F5AD4"/>
    <w:rsid w:val="003F6867"/>
    <w:rsid w:val="003F6DBA"/>
    <w:rsid w:val="00400339"/>
    <w:rsid w:val="004005D3"/>
    <w:rsid w:val="00401D68"/>
    <w:rsid w:val="00402358"/>
    <w:rsid w:val="00403043"/>
    <w:rsid w:val="00404663"/>
    <w:rsid w:val="00405ED2"/>
    <w:rsid w:val="0040633F"/>
    <w:rsid w:val="00406D9C"/>
    <w:rsid w:val="0040753B"/>
    <w:rsid w:val="00410159"/>
    <w:rsid w:val="00411A3D"/>
    <w:rsid w:val="00411E15"/>
    <w:rsid w:val="004123D9"/>
    <w:rsid w:val="00412FDA"/>
    <w:rsid w:val="0041405B"/>
    <w:rsid w:val="0041616D"/>
    <w:rsid w:val="004165E5"/>
    <w:rsid w:val="0041698B"/>
    <w:rsid w:val="00416E70"/>
    <w:rsid w:val="00421461"/>
    <w:rsid w:val="0042181F"/>
    <w:rsid w:val="00422B3F"/>
    <w:rsid w:val="00422F0C"/>
    <w:rsid w:val="00423D3A"/>
    <w:rsid w:val="00424291"/>
    <w:rsid w:val="0042439F"/>
    <w:rsid w:val="004248F7"/>
    <w:rsid w:val="00427421"/>
    <w:rsid w:val="0042760B"/>
    <w:rsid w:val="00427BEF"/>
    <w:rsid w:val="00430424"/>
    <w:rsid w:val="00430B39"/>
    <w:rsid w:val="00431E77"/>
    <w:rsid w:val="00432289"/>
    <w:rsid w:val="00432A36"/>
    <w:rsid w:val="00432BCA"/>
    <w:rsid w:val="004337AA"/>
    <w:rsid w:val="00433AE9"/>
    <w:rsid w:val="00435085"/>
    <w:rsid w:val="00436154"/>
    <w:rsid w:val="00436359"/>
    <w:rsid w:val="00436B77"/>
    <w:rsid w:val="004374EF"/>
    <w:rsid w:val="00441467"/>
    <w:rsid w:val="00441477"/>
    <w:rsid w:val="00441495"/>
    <w:rsid w:val="00441E32"/>
    <w:rsid w:val="004426F3"/>
    <w:rsid w:val="004438F1"/>
    <w:rsid w:val="0044490D"/>
    <w:rsid w:val="004450C3"/>
    <w:rsid w:val="00447233"/>
    <w:rsid w:val="004509D0"/>
    <w:rsid w:val="004517D3"/>
    <w:rsid w:val="00452990"/>
    <w:rsid w:val="00452E01"/>
    <w:rsid w:val="00453021"/>
    <w:rsid w:val="004533D0"/>
    <w:rsid w:val="00453AF3"/>
    <w:rsid w:val="00454420"/>
    <w:rsid w:val="00454A42"/>
    <w:rsid w:val="004550A7"/>
    <w:rsid w:val="0045584B"/>
    <w:rsid w:val="00456128"/>
    <w:rsid w:val="0045712D"/>
    <w:rsid w:val="00457ADE"/>
    <w:rsid w:val="004605AE"/>
    <w:rsid w:val="004614F5"/>
    <w:rsid w:val="00461BB0"/>
    <w:rsid w:val="00461DDE"/>
    <w:rsid w:val="00462178"/>
    <w:rsid w:val="00462391"/>
    <w:rsid w:val="00465CA4"/>
    <w:rsid w:val="0046605B"/>
    <w:rsid w:val="00466ADE"/>
    <w:rsid w:val="00467458"/>
    <w:rsid w:val="0047089E"/>
    <w:rsid w:val="00472A46"/>
    <w:rsid w:val="00473C91"/>
    <w:rsid w:val="00475555"/>
    <w:rsid w:val="00475672"/>
    <w:rsid w:val="00475BC3"/>
    <w:rsid w:val="00475E30"/>
    <w:rsid w:val="0047655A"/>
    <w:rsid w:val="004772E8"/>
    <w:rsid w:val="0047755C"/>
    <w:rsid w:val="00480051"/>
    <w:rsid w:val="00481F91"/>
    <w:rsid w:val="00481FB1"/>
    <w:rsid w:val="00483103"/>
    <w:rsid w:val="00483623"/>
    <w:rsid w:val="00483772"/>
    <w:rsid w:val="0048387B"/>
    <w:rsid w:val="0048430F"/>
    <w:rsid w:val="00484569"/>
    <w:rsid w:val="004846E0"/>
    <w:rsid w:val="00484744"/>
    <w:rsid w:val="00484C52"/>
    <w:rsid w:val="004855BC"/>
    <w:rsid w:val="00485F10"/>
    <w:rsid w:val="004863CE"/>
    <w:rsid w:val="0048698D"/>
    <w:rsid w:val="00486FE4"/>
    <w:rsid w:val="004872F7"/>
    <w:rsid w:val="00487523"/>
    <w:rsid w:val="004875BC"/>
    <w:rsid w:val="00487FFC"/>
    <w:rsid w:val="0049085E"/>
    <w:rsid w:val="00491D79"/>
    <w:rsid w:val="00492237"/>
    <w:rsid w:val="00492DC7"/>
    <w:rsid w:val="00494067"/>
    <w:rsid w:val="0049576C"/>
    <w:rsid w:val="00495A7C"/>
    <w:rsid w:val="004969E3"/>
    <w:rsid w:val="004A1A8F"/>
    <w:rsid w:val="004A248A"/>
    <w:rsid w:val="004A3834"/>
    <w:rsid w:val="004A3A5A"/>
    <w:rsid w:val="004A4517"/>
    <w:rsid w:val="004A5BE2"/>
    <w:rsid w:val="004A6368"/>
    <w:rsid w:val="004A6D27"/>
    <w:rsid w:val="004A6FDD"/>
    <w:rsid w:val="004B061C"/>
    <w:rsid w:val="004B0B00"/>
    <w:rsid w:val="004B10F4"/>
    <w:rsid w:val="004B13FA"/>
    <w:rsid w:val="004B1EF8"/>
    <w:rsid w:val="004B1F0D"/>
    <w:rsid w:val="004B62BC"/>
    <w:rsid w:val="004B680B"/>
    <w:rsid w:val="004C0709"/>
    <w:rsid w:val="004C26BA"/>
    <w:rsid w:val="004C2937"/>
    <w:rsid w:val="004C2BBB"/>
    <w:rsid w:val="004C3235"/>
    <w:rsid w:val="004C476E"/>
    <w:rsid w:val="004C4F54"/>
    <w:rsid w:val="004C78BB"/>
    <w:rsid w:val="004D0091"/>
    <w:rsid w:val="004D0F37"/>
    <w:rsid w:val="004D1156"/>
    <w:rsid w:val="004D15A3"/>
    <w:rsid w:val="004D1BB4"/>
    <w:rsid w:val="004D25C4"/>
    <w:rsid w:val="004D3658"/>
    <w:rsid w:val="004D3F99"/>
    <w:rsid w:val="004D47C1"/>
    <w:rsid w:val="004D60ED"/>
    <w:rsid w:val="004D7D1A"/>
    <w:rsid w:val="004E03C1"/>
    <w:rsid w:val="004E0B0E"/>
    <w:rsid w:val="004E3187"/>
    <w:rsid w:val="004E3852"/>
    <w:rsid w:val="004E6D1E"/>
    <w:rsid w:val="004E7840"/>
    <w:rsid w:val="004E7BBF"/>
    <w:rsid w:val="004F01EF"/>
    <w:rsid w:val="004F0A9C"/>
    <w:rsid w:val="004F0B87"/>
    <w:rsid w:val="004F2948"/>
    <w:rsid w:val="004F2D8B"/>
    <w:rsid w:val="004F3535"/>
    <w:rsid w:val="004F3C38"/>
    <w:rsid w:val="004F45CD"/>
    <w:rsid w:val="004F48E6"/>
    <w:rsid w:val="004F5324"/>
    <w:rsid w:val="004F5994"/>
    <w:rsid w:val="004F5FCC"/>
    <w:rsid w:val="004F5FEC"/>
    <w:rsid w:val="004F6D4B"/>
    <w:rsid w:val="005003F3"/>
    <w:rsid w:val="00500EF8"/>
    <w:rsid w:val="00501340"/>
    <w:rsid w:val="00501C2F"/>
    <w:rsid w:val="00501E9E"/>
    <w:rsid w:val="0050239D"/>
    <w:rsid w:val="005028D2"/>
    <w:rsid w:val="005029EF"/>
    <w:rsid w:val="00502C05"/>
    <w:rsid w:val="005035AD"/>
    <w:rsid w:val="0050395F"/>
    <w:rsid w:val="00504D12"/>
    <w:rsid w:val="0050518E"/>
    <w:rsid w:val="00505DF7"/>
    <w:rsid w:val="005066BE"/>
    <w:rsid w:val="00506DA8"/>
    <w:rsid w:val="005122C7"/>
    <w:rsid w:val="005130CC"/>
    <w:rsid w:val="00514044"/>
    <w:rsid w:val="00516AF3"/>
    <w:rsid w:val="00517C1B"/>
    <w:rsid w:val="00520872"/>
    <w:rsid w:val="00521A6A"/>
    <w:rsid w:val="005227F3"/>
    <w:rsid w:val="0052361B"/>
    <w:rsid w:val="00523638"/>
    <w:rsid w:val="0052396D"/>
    <w:rsid w:val="005239D3"/>
    <w:rsid w:val="005246C1"/>
    <w:rsid w:val="00524DAC"/>
    <w:rsid w:val="0052534F"/>
    <w:rsid w:val="0052598A"/>
    <w:rsid w:val="00525FCA"/>
    <w:rsid w:val="00526696"/>
    <w:rsid w:val="005273A9"/>
    <w:rsid w:val="005273CB"/>
    <w:rsid w:val="00530B01"/>
    <w:rsid w:val="00532F41"/>
    <w:rsid w:val="00533D6B"/>
    <w:rsid w:val="00534391"/>
    <w:rsid w:val="00535272"/>
    <w:rsid w:val="005358F6"/>
    <w:rsid w:val="00537116"/>
    <w:rsid w:val="00537A65"/>
    <w:rsid w:val="005401EF"/>
    <w:rsid w:val="005407EB"/>
    <w:rsid w:val="00540F19"/>
    <w:rsid w:val="00541574"/>
    <w:rsid w:val="005419B4"/>
    <w:rsid w:val="00541E79"/>
    <w:rsid w:val="005427A8"/>
    <w:rsid w:val="00542DF7"/>
    <w:rsid w:val="00543638"/>
    <w:rsid w:val="00543770"/>
    <w:rsid w:val="0054377E"/>
    <w:rsid w:val="00544962"/>
    <w:rsid w:val="0054596E"/>
    <w:rsid w:val="0054605F"/>
    <w:rsid w:val="005464E7"/>
    <w:rsid w:val="005466CF"/>
    <w:rsid w:val="00546BB1"/>
    <w:rsid w:val="00546DA6"/>
    <w:rsid w:val="00546FB7"/>
    <w:rsid w:val="00553EBA"/>
    <w:rsid w:val="00554225"/>
    <w:rsid w:val="0055433F"/>
    <w:rsid w:val="00554657"/>
    <w:rsid w:val="00555310"/>
    <w:rsid w:val="00555966"/>
    <w:rsid w:val="0055634A"/>
    <w:rsid w:val="005564DC"/>
    <w:rsid w:val="00556DBF"/>
    <w:rsid w:val="00557088"/>
    <w:rsid w:val="0056036A"/>
    <w:rsid w:val="00560DCE"/>
    <w:rsid w:val="0056160C"/>
    <w:rsid w:val="00561872"/>
    <w:rsid w:val="00561877"/>
    <w:rsid w:val="00561968"/>
    <w:rsid w:val="005629D2"/>
    <w:rsid w:val="00563482"/>
    <w:rsid w:val="00565872"/>
    <w:rsid w:val="0056694E"/>
    <w:rsid w:val="00567B6E"/>
    <w:rsid w:val="00567D85"/>
    <w:rsid w:val="0057063A"/>
    <w:rsid w:val="00570F92"/>
    <w:rsid w:val="00571696"/>
    <w:rsid w:val="00571CB7"/>
    <w:rsid w:val="0057247B"/>
    <w:rsid w:val="00572CD3"/>
    <w:rsid w:val="00572F69"/>
    <w:rsid w:val="005746AD"/>
    <w:rsid w:val="00575BD2"/>
    <w:rsid w:val="00576BE9"/>
    <w:rsid w:val="005800D4"/>
    <w:rsid w:val="005801AA"/>
    <w:rsid w:val="005803A1"/>
    <w:rsid w:val="00582641"/>
    <w:rsid w:val="00583059"/>
    <w:rsid w:val="0058305B"/>
    <w:rsid w:val="00584757"/>
    <w:rsid w:val="00584C47"/>
    <w:rsid w:val="0058509F"/>
    <w:rsid w:val="0058516D"/>
    <w:rsid w:val="00586A77"/>
    <w:rsid w:val="005874E2"/>
    <w:rsid w:val="00587602"/>
    <w:rsid w:val="00587F3F"/>
    <w:rsid w:val="00590661"/>
    <w:rsid w:val="00590BF9"/>
    <w:rsid w:val="00590D91"/>
    <w:rsid w:val="00592216"/>
    <w:rsid w:val="0059259D"/>
    <w:rsid w:val="00594C60"/>
    <w:rsid w:val="00594E66"/>
    <w:rsid w:val="0059629C"/>
    <w:rsid w:val="005966FC"/>
    <w:rsid w:val="005970B7"/>
    <w:rsid w:val="005A0651"/>
    <w:rsid w:val="005A1138"/>
    <w:rsid w:val="005A127D"/>
    <w:rsid w:val="005A3880"/>
    <w:rsid w:val="005A4534"/>
    <w:rsid w:val="005A4B9C"/>
    <w:rsid w:val="005A710F"/>
    <w:rsid w:val="005A742F"/>
    <w:rsid w:val="005B1666"/>
    <w:rsid w:val="005B1B48"/>
    <w:rsid w:val="005B24B4"/>
    <w:rsid w:val="005B2742"/>
    <w:rsid w:val="005B293E"/>
    <w:rsid w:val="005B2E26"/>
    <w:rsid w:val="005B3767"/>
    <w:rsid w:val="005B6F3C"/>
    <w:rsid w:val="005B77EC"/>
    <w:rsid w:val="005C033A"/>
    <w:rsid w:val="005C07D6"/>
    <w:rsid w:val="005C0C62"/>
    <w:rsid w:val="005C136B"/>
    <w:rsid w:val="005C2E32"/>
    <w:rsid w:val="005C3590"/>
    <w:rsid w:val="005C4854"/>
    <w:rsid w:val="005C4D89"/>
    <w:rsid w:val="005C7C06"/>
    <w:rsid w:val="005D0696"/>
    <w:rsid w:val="005D08D3"/>
    <w:rsid w:val="005D11A7"/>
    <w:rsid w:val="005D1F6D"/>
    <w:rsid w:val="005D3514"/>
    <w:rsid w:val="005D48E9"/>
    <w:rsid w:val="005D522D"/>
    <w:rsid w:val="005D5910"/>
    <w:rsid w:val="005D68CD"/>
    <w:rsid w:val="005D784C"/>
    <w:rsid w:val="005D7E52"/>
    <w:rsid w:val="005E02AB"/>
    <w:rsid w:val="005E1AAF"/>
    <w:rsid w:val="005E2F25"/>
    <w:rsid w:val="005E30B6"/>
    <w:rsid w:val="005E3ED1"/>
    <w:rsid w:val="005E43D0"/>
    <w:rsid w:val="005E603B"/>
    <w:rsid w:val="005E7561"/>
    <w:rsid w:val="005E7DE0"/>
    <w:rsid w:val="005F085E"/>
    <w:rsid w:val="005F0B07"/>
    <w:rsid w:val="005F1E59"/>
    <w:rsid w:val="005F25C5"/>
    <w:rsid w:val="005F25D3"/>
    <w:rsid w:val="005F27A8"/>
    <w:rsid w:val="005F3694"/>
    <w:rsid w:val="005F5486"/>
    <w:rsid w:val="005F5B68"/>
    <w:rsid w:val="005F5FB2"/>
    <w:rsid w:val="005F6502"/>
    <w:rsid w:val="005F710A"/>
    <w:rsid w:val="005F7B7C"/>
    <w:rsid w:val="00600478"/>
    <w:rsid w:val="0060412A"/>
    <w:rsid w:val="0060590B"/>
    <w:rsid w:val="00606C46"/>
    <w:rsid w:val="00606CB7"/>
    <w:rsid w:val="00606EC2"/>
    <w:rsid w:val="00607B89"/>
    <w:rsid w:val="00612D0B"/>
    <w:rsid w:val="0061453E"/>
    <w:rsid w:val="006156F8"/>
    <w:rsid w:val="0061679B"/>
    <w:rsid w:val="00616B4C"/>
    <w:rsid w:val="00617637"/>
    <w:rsid w:val="00617A12"/>
    <w:rsid w:val="006205F0"/>
    <w:rsid w:val="00620B6C"/>
    <w:rsid w:val="00620DC8"/>
    <w:rsid w:val="0062110C"/>
    <w:rsid w:val="00622429"/>
    <w:rsid w:val="00622499"/>
    <w:rsid w:val="00622FFA"/>
    <w:rsid w:val="006231A9"/>
    <w:rsid w:val="006233A0"/>
    <w:rsid w:val="006238C9"/>
    <w:rsid w:val="00623A27"/>
    <w:rsid w:val="00623EE8"/>
    <w:rsid w:val="0062415B"/>
    <w:rsid w:val="006249A9"/>
    <w:rsid w:val="006305C5"/>
    <w:rsid w:val="00630AB9"/>
    <w:rsid w:val="00631558"/>
    <w:rsid w:val="00631A2D"/>
    <w:rsid w:val="00631A89"/>
    <w:rsid w:val="00631DE9"/>
    <w:rsid w:val="006322E0"/>
    <w:rsid w:val="00632A52"/>
    <w:rsid w:val="00635389"/>
    <w:rsid w:val="0063598F"/>
    <w:rsid w:val="0063680D"/>
    <w:rsid w:val="00636B4D"/>
    <w:rsid w:val="00636E3B"/>
    <w:rsid w:val="00637AA8"/>
    <w:rsid w:val="00637B36"/>
    <w:rsid w:val="00640112"/>
    <w:rsid w:val="006405DC"/>
    <w:rsid w:val="0064261B"/>
    <w:rsid w:val="00643DC9"/>
    <w:rsid w:val="00643F05"/>
    <w:rsid w:val="006443FD"/>
    <w:rsid w:val="00646558"/>
    <w:rsid w:val="006468D5"/>
    <w:rsid w:val="00647BAE"/>
    <w:rsid w:val="00650E81"/>
    <w:rsid w:val="00651934"/>
    <w:rsid w:val="0065303F"/>
    <w:rsid w:val="006537CC"/>
    <w:rsid w:val="006545EF"/>
    <w:rsid w:val="00654BCE"/>
    <w:rsid w:val="00655C97"/>
    <w:rsid w:val="00655DBA"/>
    <w:rsid w:val="0065707E"/>
    <w:rsid w:val="00657099"/>
    <w:rsid w:val="006572A9"/>
    <w:rsid w:val="0066065D"/>
    <w:rsid w:val="0066128C"/>
    <w:rsid w:val="00662195"/>
    <w:rsid w:val="00662355"/>
    <w:rsid w:val="00663E7B"/>
    <w:rsid w:val="006640BF"/>
    <w:rsid w:val="00664429"/>
    <w:rsid w:val="00664AF0"/>
    <w:rsid w:val="006650B7"/>
    <w:rsid w:val="00665489"/>
    <w:rsid w:val="006657E4"/>
    <w:rsid w:val="00665B97"/>
    <w:rsid w:val="006662FB"/>
    <w:rsid w:val="0066663C"/>
    <w:rsid w:val="00670387"/>
    <w:rsid w:val="006707D0"/>
    <w:rsid w:val="00670993"/>
    <w:rsid w:val="00670D0E"/>
    <w:rsid w:val="00670EBD"/>
    <w:rsid w:val="00671AE1"/>
    <w:rsid w:val="006720FF"/>
    <w:rsid w:val="00672350"/>
    <w:rsid w:val="006723AF"/>
    <w:rsid w:val="006753BB"/>
    <w:rsid w:val="006758C9"/>
    <w:rsid w:val="006758E7"/>
    <w:rsid w:val="00676E93"/>
    <w:rsid w:val="006806C7"/>
    <w:rsid w:val="00680A06"/>
    <w:rsid w:val="00680AD9"/>
    <w:rsid w:val="00680E42"/>
    <w:rsid w:val="0068125C"/>
    <w:rsid w:val="0068309C"/>
    <w:rsid w:val="0068375F"/>
    <w:rsid w:val="00684567"/>
    <w:rsid w:val="0068594E"/>
    <w:rsid w:val="00685A7B"/>
    <w:rsid w:val="00685F5B"/>
    <w:rsid w:val="006862C6"/>
    <w:rsid w:val="00686987"/>
    <w:rsid w:val="00686B1C"/>
    <w:rsid w:val="0068734E"/>
    <w:rsid w:val="00687911"/>
    <w:rsid w:val="00690491"/>
    <w:rsid w:val="00690CBA"/>
    <w:rsid w:val="00691190"/>
    <w:rsid w:val="006917B5"/>
    <w:rsid w:val="00691F1E"/>
    <w:rsid w:val="00693C74"/>
    <w:rsid w:val="00694C4D"/>
    <w:rsid w:val="0069521A"/>
    <w:rsid w:val="00695819"/>
    <w:rsid w:val="006A07F3"/>
    <w:rsid w:val="006A09F7"/>
    <w:rsid w:val="006A0CF4"/>
    <w:rsid w:val="006A140B"/>
    <w:rsid w:val="006A2259"/>
    <w:rsid w:val="006A447B"/>
    <w:rsid w:val="006A6D24"/>
    <w:rsid w:val="006A72FA"/>
    <w:rsid w:val="006B0FC0"/>
    <w:rsid w:val="006B2393"/>
    <w:rsid w:val="006B3B4E"/>
    <w:rsid w:val="006B3C01"/>
    <w:rsid w:val="006B3E79"/>
    <w:rsid w:val="006B6A99"/>
    <w:rsid w:val="006B7A86"/>
    <w:rsid w:val="006C0CB1"/>
    <w:rsid w:val="006C20EA"/>
    <w:rsid w:val="006C28D7"/>
    <w:rsid w:val="006C2948"/>
    <w:rsid w:val="006C298C"/>
    <w:rsid w:val="006C4605"/>
    <w:rsid w:val="006C49EF"/>
    <w:rsid w:val="006C4D65"/>
    <w:rsid w:val="006C66F1"/>
    <w:rsid w:val="006C6E86"/>
    <w:rsid w:val="006C79B6"/>
    <w:rsid w:val="006C7B37"/>
    <w:rsid w:val="006D01D1"/>
    <w:rsid w:val="006D034C"/>
    <w:rsid w:val="006D0A11"/>
    <w:rsid w:val="006D160A"/>
    <w:rsid w:val="006D1A34"/>
    <w:rsid w:val="006D1C1A"/>
    <w:rsid w:val="006D1DCD"/>
    <w:rsid w:val="006D2070"/>
    <w:rsid w:val="006D25E6"/>
    <w:rsid w:val="006D2A63"/>
    <w:rsid w:val="006D39F6"/>
    <w:rsid w:val="006D422B"/>
    <w:rsid w:val="006D5546"/>
    <w:rsid w:val="006D5C9A"/>
    <w:rsid w:val="006D7B8F"/>
    <w:rsid w:val="006E1981"/>
    <w:rsid w:val="006E1C85"/>
    <w:rsid w:val="006E1E75"/>
    <w:rsid w:val="006E284C"/>
    <w:rsid w:val="006E2B76"/>
    <w:rsid w:val="006E3D8E"/>
    <w:rsid w:val="006E5916"/>
    <w:rsid w:val="006E5CE6"/>
    <w:rsid w:val="006E6C48"/>
    <w:rsid w:val="006E7044"/>
    <w:rsid w:val="006E7346"/>
    <w:rsid w:val="006F0E64"/>
    <w:rsid w:val="006F2719"/>
    <w:rsid w:val="006F2A8A"/>
    <w:rsid w:val="006F438F"/>
    <w:rsid w:val="006F4C85"/>
    <w:rsid w:val="006F5342"/>
    <w:rsid w:val="006F67DA"/>
    <w:rsid w:val="006F6B17"/>
    <w:rsid w:val="006F6B94"/>
    <w:rsid w:val="006F7A47"/>
    <w:rsid w:val="0070086F"/>
    <w:rsid w:val="00700A2F"/>
    <w:rsid w:val="00702DCD"/>
    <w:rsid w:val="00703448"/>
    <w:rsid w:val="00703783"/>
    <w:rsid w:val="00704929"/>
    <w:rsid w:val="00705ADD"/>
    <w:rsid w:val="0070672F"/>
    <w:rsid w:val="00710DDC"/>
    <w:rsid w:val="007117EC"/>
    <w:rsid w:val="00712DDC"/>
    <w:rsid w:val="00712E31"/>
    <w:rsid w:val="007131DA"/>
    <w:rsid w:val="0071342C"/>
    <w:rsid w:val="00713C06"/>
    <w:rsid w:val="00713E9A"/>
    <w:rsid w:val="00713F1A"/>
    <w:rsid w:val="00714E6D"/>
    <w:rsid w:val="00715CB4"/>
    <w:rsid w:val="00716220"/>
    <w:rsid w:val="007166E2"/>
    <w:rsid w:val="00716982"/>
    <w:rsid w:val="0071792F"/>
    <w:rsid w:val="00717CB6"/>
    <w:rsid w:val="00720014"/>
    <w:rsid w:val="00722451"/>
    <w:rsid w:val="00723090"/>
    <w:rsid w:val="0072383F"/>
    <w:rsid w:val="00724B31"/>
    <w:rsid w:val="00724CDD"/>
    <w:rsid w:val="007259D5"/>
    <w:rsid w:val="007268D7"/>
    <w:rsid w:val="00726A35"/>
    <w:rsid w:val="00727954"/>
    <w:rsid w:val="007300F7"/>
    <w:rsid w:val="00730BFD"/>
    <w:rsid w:val="0073185D"/>
    <w:rsid w:val="00731EFD"/>
    <w:rsid w:val="00732624"/>
    <w:rsid w:val="007343AC"/>
    <w:rsid w:val="00735D74"/>
    <w:rsid w:val="00737DDB"/>
    <w:rsid w:val="0074107D"/>
    <w:rsid w:val="00743213"/>
    <w:rsid w:val="00743294"/>
    <w:rsid w:val="0074396B"/>
    <w:rsid w:val="00743979"/>
    <w:rsid w:val="00744351"/>
    <w:rsid w:val="00744E87"/>
    <w:rsid w:val="00744FEA"/>
    <w:rsid w:val="007455F8"/>
    <w:rsid w:val="007462A6"/>
    <w:rsid w:val="0074671B"/>
    <w:rsid w:val="00746906"/>
    <w:rsid w:val="00746FEA"/>
    <w:rsid w:val="00751089"/>
    <w:rsid w:val="0075152B"/>
    <w:rsid w:val="00751660"/>
    <w:rsid w:val="007522BA"/>
    <w:rsid w:val="00752683"/>
    <w:rsid w:val="007536F1"/>
    <w:rsid w:val="00754505"/>
    <w:rsid w:val="00754966"/>
    <w:rsid w:val="00756163"/>
    <w:rsid w:val="0075631D"/>
    <w:rsid w:val="00757C68"/>
    <w:rsid w:val="00757F01"/>
    <w:rsid w:val="00763614"/>
    <w:rsid w:val="00763C55"/>
    <w:rsid w:val="00763EB8"/>
    <w:rsid w:val="00765720"/>
    <w:rsid w:val="00765BB9"/>
    <w:rsid w:val="00770581"/>
    <w:rsid w:val="00770656"/>
    <w:rsid w:val="0077065E"/>
    <w:rsid w:val="0077172F"/>
    <w:rsid w:val="0077198A"/>
    <w:rsid w:val="00771DDE"/>
    <w:rsid w:val="0077552D"/>
    <w:rsid w:val="00775D79"/>
    <w:rsid w:val="00775FC2"/>
    <w:rsid w:val="00777076"/>
    <w:rsid w:val="007774A0"/>
    <w:rsid w:val="00777E3B"/>
    <w:rsid w:val="00781680"/>
    <w:rsid w:val="007816B0"/>
    <w:rsid w:val="00781A23"/>
    <w:rsid w:val="00781DDE"/>
    <w:rsid w:val="00782053"/>
    <w:rsid w:val="00783E08"/>
    <w:rsid w:val="00784BF2"/>
    <w:rsid w:val="00785377"/>
    <w:rsid w:val="007858F5"/>
    <w:rsid w:val="00786D99"/>
    <w:rsid w:val="00786E2B"/>
    <w:rsid w:val="0078772F"/>
    <w:rsid w:val="00787E8A"/>
    <w:rsid w:val="0079001C"/>
    <w:rsid w:val="007902BA"/>
    <w:rsid w:val="007919EE"/>
    <w:rsid w:val="00792939"/>
    <w:rsid w:val="007934B7"/>
    <w:rsid w:val="00793D12"/>
    <w:rsid w:val="00795758"/>
    <w:rsid w:val="007957A1"/>
    <w:rsid w:val="0079594F"/>
    <w:rsid w:val="00795BBA"/>
    <w:rsid w:val="00797282"/>
    <w:rsid w:val="00797ADA"/>
    <w:rsid w:val="00797C21"/>
    <w:rsid w:val="007A01B9"/>
    <w:rsid w:val="007A053C"/>
    <w:rsid w:val="007A103C"/>
    <w:rsid w:val="007A2511"/>
    <w:rsid w:val="007A2FB4"/>
    <w:rsid w:val="007A325B"/>
    <w:rsid w:val="007A326C"/>
    <w:rsid w:val="007A52DE"/>
    <w:rsid w:val="007A5DE9"/>
    <w:rsid w:val="007A7C8D"/>
    <w:rsid w:val="007A7E3D"/>
    <w:rsid w:val="007B0C8D"/>
    <w:rsid w:val="007B1398"/>
    <w:rsid w:val="007B1B9F"/>
    <w:rsid w:val="007B2BB3"/>
    <w:rsid w:val="007B2C40"/>
    <w:rsid w:val="007B30D0"/>
    <w:rsid w:val="007B38E2"/>
    <w:rsid w:val="007B4AE6"/>
    <w:rsid w:val="007B4DAA"/>
    <w:rsid w:val="007B55A4"/>
    <w:rsid w:val="007B5EED"/>
    <w:rsid w:val="007B6949"/>
    <w:rsid w:val="007B7188"/>
    <w:rsid w:val="007B7617"/>
    <w:rsid w:val="007C0011"/>
    <w:rsid w:val="007C02A6"/>
    <w:rsid w:val="007C03B0"/>
    <w:rsid w:val="007C08E0"/>
    <w:rsid w:val="007C102F"/>
    <w:rsid w:val="007C1349"/>
    <w:rsid w:val="007C1F2F"/>
    <w:rsid w:val="007C251E"/>
    <w:rsid w:val="007C29DD"/>
    <w:rsid w:val="007C2F02"/>
    <w:rsid w:val="007C35A3"/>
    <w:rsid w:val="007C4C12"/>
    <w:rsid w:val="007C6945"/>
    <w:rsid w:val="007C7A8F"/>
    <w:rsid w:val="007D1B7D"/>
    <w:rsid w:val="007D1F2A"/>
    <w:rsid w:val="007D1FF7"/>
    <w:rsid w:val="007D21D6"/>
    <w:rsid w:val="007D280A"/>
    <w:rsid w:val="007D2AF4"/>
    <w:rsid w:val="007D2DC2"/>
    <w:rsid w:val="007D3EEF"/>
    <w:rsid w:val="007D4680"/>
    <w:rsid w:val="007D4952"/>
    <w:rsid w:val="007D4A82"/>
    <w:rsid w:val="007D4AA0"/>
    <w:rsid w:val="007D4B02"/>
    <w:rsid w:val="007D4BFB"/>
    <w:rsid w:val="007D4BFE"/>
    <w:rsid w:val="007D4E95"/>
    <w:rsid w:val="007D57B9"/>
    <w:rsid w:val="007D5D83"/>
    <w:rsid w:val="007D6B93"/>
    <w:rsid w:val="007E0784"/>
    <w:rsid w:val="007E09F8"/>
    <w:rsid w:val="007E0D0D"/>
    <w:rsid w:val="007E209B"/>
    <w:rsid w:val="007E2DA4"/>
    <w:rsid w:val="007E43B8"/>
    <w:rsid w:val="007E44B6"/>
    <w:rsid w:val="007E45A7"/>
    <w:rsid w:val="007E4C36"/>
    <w:rsid w:val="007E570C"/>
    <w:rsid w:val="007E6067"/>
    <w:rsid w:val="007E6EC3"/>
    <w:rsid w:val="007E6EFD"/>
    <w:rsid w:val="007F17B8"/>
    <w:rsid w:val="007F1B72"/>
    <w:rsid w:val="007F4291"/>
    <w:rsid w:val="007F4425"/>
    <w:rsid w:val="007F6E2A"/>
    <w:rsid w:val="007F7254"/>
    <w:rsid w:val="007F7A34"/>
    <w:rsid w:val="007F7A39"/>
    <w:rsid w:val="0080016D"/>
    <w:rsid w:val="0080047E"/>
    <w:rsid w:val="00800C8F"/>
    <w:rsid w:val="00801C52"/>
    <w:rsid w:val="00801F4C"/>
    <w:rsid w:val="0080294F"/>
    <w:rsid w:val="00803157"/>
    <w:rsid w:val="008041C0"/>
    <w:rsid w:val="0080489B"/>
    <w:rsid w:val="0080495D"/>
    <w:rsid w:val="00805181"/>
    <w:rsid w:val="00806BD4"/>
    <w:rsid w:val="00810A20"/>
    <w:rsid w:val="00810A53"/>
    <w:rsid w:val="00810BAB"/>
    <w:rsid w:val="00810BAC"/>
    <w:rsid w:val="0081222B"/>
    <w:rsid w:val="0081311E"/>
    <w:rsid w:val="00813598"/>
    <w:rsid w:val="008152A2"/>
    <w:rsid w:val="0081570F"/>
    <w:rsid w:val="008162E8"/>
    <w:rsid w:val="008170A9"/>
    <w:rsid w:val="008176E9"/>
    <w:rsid w:val="00817A79"/>
    <w:rsid w:val="00817F33"/>
    <w:rsid w:val="0082002E"/>
    <w:rsid w:val="00820648"/>
    <w:rsid w:val="00820D23"/>
    <w:rsid w:val="00820EEB"/>
    <w:rsid w:val="0082298E"/>
    <w:rsid w:val="00825129"/>
    <w:rsid w:val="00826E57"/>
    <w:rsid w:val="00827625"/>
    <w:rsid w:val="00827D84"/>
    <w:rsid w:val="00830D46"/>
    <w:rsid w:val="0083320E"/>
    <w:rsid w:val="00834120"/>
    <w:rsid w:val="0083525F"/>
    <w:rsid w:val="00835D95"/>
    <w:rsid w:val="0083609B"/>
    <w:rsid w:val="00836319"/>
    <w:rsid w:val="00836F3D"/>
    <w:rsid w:val="008409F1"/>
    <w:rsid w:val="00841935"/>
    <w:rsid w:val="008426A3"/>
    <w:rsid w:val="00842DEF"/>
    <w:rsid w:val="008430FF"/>
    <w:rsid w:val="008449AB"/>
    <w:rsid w:val="00846868"/>
    <w:rsid w:val="0084700D"/>
    <w:rsid w:val="008515E3"/>
    <w:rsid w:val="00851FED"/>
    <w:rsid w:val="008524D5"/>
    <w:rsid w:val="00852DD0"/>
    <w:rsid w:val="008538DD"/>
    <w:rsid w:val="0085523D"/>
    <w:rsid w:val="00855CE9"/>
    <w:rsid w:val="00855FD9"/>
    <w:rsid w:val="0085657C"/>
    <w:rsid w:val="00857336"/>
    <w:rsid w:val="008576F0"/>
    <w:rsid w:val="00857D4E"/>
    <w:rsid w:val="0086020E"/>
    <w:rsid w:val="0086196D"/>
    <w:rsid w:val="008620DF"/>
    <w:rsid w:val="00863EE0"/>
    <w:rsid w:val="008645BF"/>
    <w:rsid w:val="008646FB"/>
    <w:rsid w:val="00864F3A"/>
    <w:rsid w:val="008656C2"/>
    <w:rsid w:val="00865A22"/>
    <w:rsid w:val="00866FBF"/>
    <w:rsid w:val="00867B55"/>
    <w:rsid w:val="00867C7F"/>
    <w:rsid w:val="00871F0E"/>
    <w:rsid w:val="00872297"/>
    <w:rsid w:val="008728C6"/>
    <w:rsid w:val="00872977"/>
    <w:rsid w:val="00873043"/>
    <w:rsid w:val="00874F3D"/>
    <w:rsid w:val="008811DA"/>
    <w:rsid w:val="0088252C"/>
    <w:rsid w:val="008826AB"/>
    <w:rsid w:val="00883497"/>
    <w:rsid w:val="008853BF"/>
    <w:rsid w:val="00886199"/>
    <w:rsid w:val="00886543"/>
    <w:rsid w:val="008866BB"/>
    <w:rsid w:val="00886BA6"/>
    <w:rsid w:val="00886CA6"/>
    <w:rsid w:val="00887315"/>
    <w:rsid w:val="00887AC4"/>
    <w:rsid w:val="00887FDD"/>
    <w:rsid w:val="00890675"/>
    <w:rsid w:val="0089072A"/>
    <w:rsid w:val="00890DDA"/>
    <w:rsid w:val="008912ED"/>
    <w:rsid w:val="00891F4A"/>
    <w:rsid w:val="0089201C"/>
    <w:rsid w:val="0089286F"/>
    <w:rsid w:val="00892B84"/>
    <w:rsid w:val="00892EC6"/>
    <w:rsid w:val="00893E92"/>
    <w:rsid w:val="008940C6"/>
    <w:rsid w:val="008942E5"/>
    <w:rsid w:val="008948BD"/>
    <w:rsid w:val="008949BA"/>
    <w:rsid w:val="00895B26"/>
    <w:rsid w:val="008963C8"/>
    <w:rsid w:val="008976F2"/>
    <w:rsid w:val="00897CDB"/>
    <w:rsid w:val="008A04D1"/>
    <w:rsid w:val="008A0639"/>
    <w:rsid w:val="008A083F"/>
    <w:rsid w:val="008A117E"/>
    <w:rsid w:val="008A162C"/>
    <w:rsid w:val="008A1968"/>
    <w:rsid w:val="008A276A"/>
    <w:rsid w:val="008A3449"/>
    <w:rsid w:val="008A5106"/>
    <w:rsid w:val="008A5DFF"/>
    <w:rsid w:val="008A680C"/>
    <w:rsid w:val="008A6B22"/>
    <w:rsid w:val="008A708D"/>
    <w:rsid w:val="008A760E"/>
    <w:rsid w:val="008B0031"/>
    <w:rsid w:val="008B0632"/>
    <w:rsid w:val="008B250E"/>
    <w:rsid w:val="008B2900"/>
    <w:rsid w:val="008B3948"/>
    <w:rsid w:val="008B39B2"/>
    <w:rsid w:val="008B47F7"/>
    <w:rsid w:val="008B5308"/>
    <w:rsid w:val="008B6FD5"/>
    <w:rsid w:val="008B70CB"/>
    <w:rsid w:val="008C0453"/>
    <w:rsid w:val="008C049A"/>
    <w:rsid w:val="008C0814"/>
    <w:rsid w:val="008C090F"/>
    <w:rsid w:val="008C0A64"/>
    <w:rsid w:val="008C12A6"/>
    <w:rsid w:val="008C1325"/>
    <w:rsid w:val="008C1489"/>
    <w:rsid w:val="008C1D6D"/>
    <w:rsid w:val="008C237C"/>
    <w:rsid w:val="008C26F5"/>
    <w:rsid w:val="008C2A13"/>
    <w:rsid w:val="008C2F37"/>
    <w:rsid w:val="008C5A6B"/>
    <w:rsid w:val="008C5FB0"/>
    <w:rsid w:val="008C6713"/>
    <w:rsid w:val="008C6AD7"/>
    <w:rsid w:val="008C7594"/>
    <w:rsid w:val="008D2DC5"/>
    <w:rsid w:val="008D2FC9"/>
    <w:rsid w:val="008D3298"/>
    <w:rsid w:val="008D395B"/>
    <w:rsid w:val="008D4DD6"/>
    <w:rsid w:val="008D561C"/>
    <w:rsid w:val="008D56D5"/>
    <w:rsid w:val="008D5C44"/>
    <w:rsid w:val="008E040B"/>
    <w:rsid w:val="008E09D9"/>
    <w:rsid w:val="008E24DB"/>
    <w:rsid w:val="008E273D"/>
    <w:rsid w:val="008E3079"/>
    <w:rsid w:val="008E41DA"/>
    <w:rsid w:val="008E52E7"/>
    <w:rsid w:val="008E583C"/>
    <w:rsid w:val="008E6ACB"/>
    <w:rsid w:val="008E7AF5"/>
    <w:rsid w:val="008E7FD1"/>
    <w:rsid w:val="008F0C07"/>
    <w:rsid w:val="008F1678"/>
    <w:rsid w:val="008F17C4"/>
    <w:rsid w:val="008F536A"/>
    <w:rsid w:val="008F5477"/>
    <w:rsid w:val="008F5599"/>
    <w:rsid w:val="008F62CC"/>
    <w:rsid w:val="008F6423"/>
    <w:rsid w:val="008F7305"/>
    <w:rsid w:val="008F7B22"/>
    <w:rsid w:val="008F7B28"/>
    <w:rsid w:val="009014BF"/>
    <w:rsid w:val="009024E8"/>
    <w:rsid w:val="00902585"/>
    <w:rsid w:val="00902D5D"/>
    <w:rsid w:val="00903087"/>
    <w:rsid w:val="009032EA"/>
    <w:rsid w:val="00904AC4"/>
    <w:rsid w:val="009054F9"/>
    <w:rsid w:val="0090579C"/>
    <w:rsid w:val="00905834"/>
    <w:rsid w:val="0090584F"/>
    <w:rsid w:val="009068A8"/>
    <w:rsid w:val="00906ABB"/>
    <w:rsid w:val="0090723A"/>
    <w:rsid w:val="00907446"/>
    <w:rsid w:val="00907CCC"/>
    <w:rsid w:val="009115F0"/>
    <w:rsid w:val="00911E2E"/>
    <w:rsid w:val="00916364"/>
    <w:rsid w:val="009179FF"/>
    <w:rsid w:val="009204DA"/>
    <w:rsid w:val="00920670"/>
    <w:rsid w:val="00920777"/>
    <w:rsid w:val="009244D5"/>
    <w:rsid w:val="00924E2D"/>
    <w:rsid w:val="00924F40"/>
    <w:rsid w:val="00925AD6"/>
    <w:rsid w:val="00925BC7"/>
    <w:rsid w:val="009274AC"/>
    <w:rsid w:val="009304CE"/>
    <w:rsid w:val="00931604"/>
    <w:rsid w:val="00932310"/>
    <w:rsid w:val="0093240D"/>
    <w:rsid w:val="00932539"/>
    <w:rsid w:val="00933A80"/>
    <w:rsid w:val="00934143"/>
    <w:rsid w:val="00934148"/>
    <w:rsid w:val="00935B14"/>
    <w:rsid w:val="00935BE7"/>
    <w:rsid w:val="009362C2"/>
    <w:rsid w:val="00936714"/>
    <w:rsid w:val="009374D3"/>
    <w:rsid w:val="00941083"/>
    <w:rsid w:val="00941DB8"/>
    <w:rsid w:val="009428E0"/>
    <w:rsid w:val="00942EDE"/>
    <w:rsid w:val="00943542"/>
    <w:rsid w:val="00943E62"/>
    <w:rsid w:val="009442C6"/>
    <w:rsid w:val="009459A3"/>
    <w:rsid w:val="00945EF6"/>
    <w:rsid w:val="00946E78"/>
    <w:rsid w:val="009471AA"/>
    <w:rsid w:val="00950C45"/>
    <w:rsid w:val="009516C6"/>
    <w:rsid w:val="00952337"/>
    <w:rsid w:val="00953C58"/>
    <w:rsid w:val="00954B51"/>
    <w:rsid w:val="00956AFE"/>
    <w:rsid w:val="00960385"/>
    <w:rsid w:val="00961AE6"/>
    <w:rsid w:val="00962657"/>
    <w:rsid w:val="00962F89"/>
    <w:rsid w:val="00963F93"/>
    <w:rsid w:val="0096403B"/>
    <w:rsid w:val="00966696"/>
    <w:rsid w:val="00970241"/>
    <w:rsid w:val="009717F1"/>
    <w:rsid w:val="009720A3"/>
    <w:rsid w:val="00972483"/>
    <w:rsid w:val="00972A8A"/>
    <w:rsid w:val="00972CC0"/>
    <w:rsid w:val="00974213"/>
    <w:rsid w:val="0097444D"/>
    <w:rsid w:val="00974600"/>
    <w:rsid w:val="00974717"/>
    <w:rsid w:val="00975479"/>
    <w:rsid w:val="00975908"/>
    <w:rsid w:val="00977791"/>
    <w:rsid w:val="00977C96"/>
    <w:rsid w:val="0098001E"/>
    <w:rsid w:val="0098166C"/>
    <w:rsid w:val="009826CE"/>
    <w:rsid w:val="00983F14"/>
    <w:rsid w:val="009848C1"/>
    <w:rsid w:val="00985FD1"/>
    <w:rsid w:val="009874F3"/>
    <w:rsid w:val="00987E0A"/>
    <w:rsid w:val="00987E2B"/>
    <w:rsid w:val="009904E2"/>
    <w:rsid w:val="00991252"/>
    <w:rsid w:val="0099221E"/>
    <w:rsid w:val="00992541"/>
    <w:rsid w:val="00992C0E"/>
    <w:rsid w:val="00992E78"/>
    <w:rsid w:val="0099304F"/>
    <w:rsid w:val="00994142"/>
    <w:rsid w:val="009941B8"/>
    <w:rsid w:val="009948B1"/>
    <w:rsid w:val="00995596"/>
    <w:rsid w:val="00995BEB"/>
    <w:rsid w:val="00995EE7"/>
    <w:rsid w:val="00997B12"/>
    <w:rsid w:val="00997EF0"/>
    <w:rsid w:val="009A051A"/>
    <w:rsid w:val="009A1673"/>
    <w:rsid w:val="009A2373"/>
    <w:rsid w:val="009A431A"/>
    <w:rsid w:val="009A4D32"/>
    <w:rsid w:val="009A5087"/>
    <w:rsid w:val="009A5E5F"/>
    <w:rsid w:val="009A6250"/>
    <w:rsid w:val="009A77F7"/>
    <w:rsid w:val="009A78B7"/>
    <w:rsid w:val="009B1B1F"/>
    <w:rsid w:val="009B1E2B"/>
    <w:rsid w:val="009B2061"/>
    <w:rsid w:val="009B2472"/>
    <w:rsid w:val="009B2825"/>
    <w:rsid w:val="009B4CC8"/>
    <w:rsid w:val="009B4FA0"/>
    <w:rsid w:val="009B51A4"/>
    <w:rsid w:val="009B5411"/>
    <w:rsid w:val="009B5E69"/>
    <w:rsid w:val="009B7E31"/>
    <w:rsid w:val="009C000A"/>
    <w:rsid w:val="009C049E"/>
    <w:rsid w:val="009C135F"/>
    <w:rsid w:val="009C23DA"/>
    <w:rsid w:val="009C2861"/>
    <w:rsid w:val="009C2BD9"/>
    <w:rsid w:val="009C3587"/>
    <w:rsid w:val="009C3868"/>
    <w:rsid w:val="009C3BCB"/>
    <w:rsid w:val="009C4165"/>
    <w:rsid w:val="009C4657"/>
    <w:rsid w:val="009C5A13"/>
    <w:rsid w:val="009C5CF4"/>
    <w:rsid w:val="009C74C1"/>
    <w:rsid w:val="009C7AE5"/>
    <w:rsid w:val="009D2805"/>
    <w:rsid w:val="009D2B68"/>
    <w:rsid w:val="009D3DD5"/>
    <w:rsid w:val="009D3EC8"/>
    <w:rsid w:val="009D3EFB"/>
    <w:rsid w:val="009D4958"/>
    <w:rsid w:val="009D522A"/>
    <w:rsid w:val="009D6A3B"/>
    <w:rsid w:val="009D6F6A"/>
    <w:rsid w:val="009D705B"/>
    <w:rsid w:val="009D70C8"/>
    <w:rsid w:val="009D7862"/>
    <w:rsid w:val="009E0695"/>
    <w:rsid w:val="009E0968"/>
    <w:rsid w:val="009E3124"/>
    <w:rsid w:val="009E392F"/>
    <w:rsid w:val="009E3D35"/>
    <w:rsid w:val="009E3EB4"/>
    <w:rsid w:val="009E48D8"/>
    <w:rsid w:val="009E4908"/>
    <w:rsid w:val="009E4B92"/>
    <w:rsid w:val="009E66C3"/>
    <w:rsid w:val="009E71B5"/>
    <w:rsid w:val="009E7440"/>
    <w:rsid w:val="009F0104"/>
    <w:rsid w:val="009F158D"/>
    <w:rsid w:val="009F2128"/>
    <w:rsid w:val="009F288E"/>
    <w:rsid w:val="009F2CB3"/>
    <w:rsid w:val="009F42D1"/>
    <w:rsid w:val="009F52D5"/>
    <w:rsid w:val="009F707D"/>
    <w:rsid w:val="00A00597"/>
    <w:rsid w:val="00A012AF"/>
    <w:rsid w:val="00A01BD0"/>
    <w:rsid w:val="00A02810"/>
    <w:rsid w:val="00A031D7"/>
    <w:rsid w:val="00A039AC"/>
    <w:rsid w:val="00A03CDC"/>
    <w:rsid w:val="00A0509D"/>
    <w:rsid w:val="00A064C2"/>
    <w:rsid w:val="00A06DDB"/>
    <w:rsid w:val="00A07235"/>
    <w:rsid w:val="00A074C2"/>
    <w:rsid w:val="00A074C6"/>
    <w:rsid w:val="00A077EC"/>
    <w:rsid w:val="00A07CF4"/>
    <w:rsid w:val="00A1280C"/>
    <w:rsid w:val="00A13E66"/>
    <w:rsid w:val="00A149B4"/>
    <w:rsid w:val="00A14A6E"/>
    <w:rsid w:val="00A155C4"/>
    <w:rsid w:val="00A165B9"/>
    <w:rsid w:val="00A16E86"/>
    <w:rsid w:val="00A1737F"/>
    <w:rsid w:val="00A17673"/>
    <w:rsid w:val="00A20795"/>
    <w:rsid w:val="00A20A98"/>
    <w:rsid w:val="00A20AF5"/>
    <w:rsid w:val="00A20D7E"/>
    <w:rsid w:val="00A2136A"/>
    <w:rsid w:val="00A21AF6"/>
    <w:rsid w:val="00A2216A"/>
    <w:rsid w:val="00A23068"/>
    <w:rsid w:val="00A24319"/>
    <w:rsid w:val="00A243A0"/>
    <w:rsid w:val="00A24A27"/>
    <w:rsid w:val="00A25859"/>
    <w:rsid w:val="00A258E4"/>
    <w:rsid w:val="00A30867"/>
    <w:rsid w:val="00A30980"/>
    <w:rsid w:val="00A30EEE"/>
    <w:rsid w:val="00A30F27"/>
    <w:rsid w:val="00A3197F"/>
    <w:rsid w:val="00A33AD2"/>
    <w:rsid w:val="00A33B47"/>
    <w:rsid w:val="00A344A1"/>
    <w:rsid w:val="00A354A3"/>
    <w:rsid w:val="00A35CE0"/>
    <w:rsid w:val="00A36CCA"/>
    <w:rsid w:val="00A36CF5"/>
    <w:rsid w:val="00A37089"/>
    <w:rsid w:val="00A37179"/>
    <w:rsid w:val="00A37585"/>
    <w:rsid w:val="00A40423"/>
    <w:rsid w:val="00A40658"/>
    <w:rsid w:val="00A442AB"/>
    <w:rsid w:val="00A44BFD"/>
    <w:rsid w:val="00A45550"/>
    <w:rsid w:val="00A45B5A"/>
    <w:rsid w:val="00A46744"/>
    <w:rsid w:val="00A46AFF"/>
    <w:rsid w:val="00A47BED"/>
    <w:rsid w:val="00A47FA4"/>
    <w:rsid w:val="00A50A83"/>
    <w:rsid w:val="00A519EB"/>
    <w:rsid w:val="00A51AE7"/>
    <w:rsid w:val="00A5444B"/>
    <w:rsid w:val="00A553D5"/>
    <w:rsid w:val="00A557F5"/>
    <w:rsid w:val="00A55BC7"/>
    <w:rsid w:val="00A57282"/>
    <w:rsid w:val="00A607EC"/>
    <w:rsid w:val="00A60D46"/>
    <w:rsid w:val="00A6198C"/>
    <w:rsid w:val="00A6526D"/>
    <w:rsid w:val="00A71EFD"/>
    <w:rsid w:val="00A7298D"/>
    <w:rsid w:val="00A7356A"/>
    <w:rsid w:val="00A73628"/>
    <w:rsid w:val="00A74426"/>
    <w:rsid w:val="00A74470"/>
    <w:rsid w:val="00A744B6"/>
    <w:rsid w:val="00A745E3"/>
    <w:rsid w:val="00A75AAF"/>
    <w:rsid w:val="00A75D44"/>
    <w:rsid w:val="00A7631A"/>
    <w:rsid w:val="00A76AB3"/>
    <w:rsid w:val="00A76FD1"/>
    <w:rsid w:val="00A7793C"/>
    <w:rsid w:val="00A806BB"/>
    <w:rsid w:val="00A80CC5"/>
    <w:rsid w:val="00A812AC"/>
    <w:rsid w:val="00A834D0"/>
    <w:rsid w:val="00A84198"/>
    <w:rsid w:val="00A848B6"/>
    <w:rsid w:val="00A849F6"/>
    <w:rsid w:val="00A85AE8"/>
    <w:rsid w:val="00A866B0"/>
    <w:rsid w:val="00A87421"/>
    <w:rsid w:val="00A87999"/>
    <w:rsid w:val="00A87E25"/>
    <w:rsid w:val="00A905C6"/>
    <w:rsid w:val="00A90A1F"/>
    <w:rsid w:val="00A90EDD"/>
    <w:rsid w:val="00A9143E"/>
    <w:rsid w:val="00A930C6"/>
    <w:rsid w:val="00A93147"/>
    <w:rsid w:val="00A9327F"/>
    <w:rsid w:val="00A93863"/>
    <w:rsid w:val="00A93BCC"/>
    <w:rsid w:val="00A95BB6"/>
    <w:rsid w:val="00A95EF4"/>
    <w:rsid w:val="00A963E8"/>
    <w:rsid w:val="00A96705"/>
    <w:rsid w:val="00A96AB3"/>
    <w:rsid w:val="00AA08F6"/>
    <w:rsid w:val="00AA160C"/>
    <w:rsid w:val="00AA18B7"/>
    <w:rsid w:val="00AA234E"/>
    <w:rsid w:val="00AA2464"/>
    <w:rsid w:val="00AA2549"/>
    <w:rsid w:val="00AA2F1B"/>
    <w:rsid w:val="00AA369E"/>
    <w:rsid w:val="00AA3A65"/>
    <w:rsid w:val="00AA3FDD"/>
    <w:rsid w:val="00AA426B"/>
    <w:rsid w:val="00AA44D7"/>
    <w:rsid w:val="00AA4D16"/>
    <w:rsid w:val="00AA52F9"/>
    <w:rsid w:val="00AA5E7C"/>
    <w:rsid w:val="00AA6A59"/>
    <w:rsid w:val="00AA6AB2"/>
    <w:rsid w:val="00AA6C2B"/>
    <w:rsid w:val="00AA6C67"/>
    <w:rsid w:val="00AA71C1"/>
    <w:rsid w:val="00AB012E"/>
    <w:rsid w:val="00AB0D07"/>
    <w:rsid w:val="00AB433C"/>
    <w:rsid w:val="00AB690E"/>
    <w:rsid w:val="00AB6AE4"/>
    <w:rsid w:val="00AB73DE"/>
    <w:rsid w:val="00AB74BD"/>
    <w:rsid w:val="00AB7687"/>
    <w:rsid w:val="00AC03FC"/>
    <w:rsid w:val="00AC08B1"/>
    <w:rsid w:val="00AC0E81"/>
    <w:rsid w:val="00AC151F"/>
    <w:rsid w:val="00AC20F1"/>
    <w:rsid w:val="00AC26DF"/>
    <w:rsid w:val="00AC71ED"/>
    <w:rsid w:val="00AC7328"/>
    <w:rsid w:val="00AD0796"/>
    <w:rsid w:val="00AD15F1"/>
    <w:rsid w:val="00AD2033"/>
    <w:rsid w:val="00AD2BF7"/>
    <w:rsid w:val="00AD2E4C"/>
    <w:rsid w:val="00AD2F34"/>
    <w:rsid w:val="00AD3164"/>
    <w:rsid w:val="00AD3EEA"/>
    <w:rsid w:val="00AD7ECB"/>
    <w:rsid w:val="00AE1FEE"/>
    <w:rsid w:val="00AE3361"/>
    <w:rsid w:val="00AE3EF0"/>
    <w:rsid w:val="00AE3F17"/>
    <w:rsid w:val="00AE4525"/>
    <w:rsid w:val="00AE4CD5"/>
    <w:rsid w:val="00AE50B1"/>
    <w:rsid w:val="00AE5D51"/>
    <w:rsid w:val="00AE63EB"/>
    <w:rsid w:val="00AE6AA3"/>
    <w:rsid w:val="00AE6E84"/>
    <w:rsid w:val="00AE713D"/>
    <w:rsid w:val="00AE7507"/>
    <w:rsid w:val="00AE7977"/>
    <w:rsid w:val="00AF05DA"/>
    <w:rsid w:val="00AF1848"/>
    <w:rsid w:val="00AF230B"/>
    <w:rsid w:val="00AF2F80"/>
    <w:rsid w:val="00AF3105"/>
    <w:rsid w:val="00AF33B5"/>
    <w:rsid w:val="00AF6658"/>
    <w:rsid w:val="00AF66AA"/>
    <w:rsid w:val="00AF6E35"/>
    <w:rsid w:val="00AF75EF"/>
    <w:rsid w:val="00AF7F3F"/>
    <w:rsid w:val="00B003CC"/>
    <w:rsid w:val="00B00B68"/>
    <w:rsid w:val="00B00CDD"/>
    <w:rsid w:val="00B01801"/>
    <w:rsid w:val="00B01E35"/>
    <w:rsid w:val="00B0293D"/>
    <w:rsid w:val="00B03014"/>
    <w:rsid w:val="00B039B0"/>
    <w:rsid w:val="00B03ABC"/>
    <w:rsid w:val="00B05300"/>
    <w:rsid w:val="00B0557B"/>
    <w:rsid w:val="00B05AC4"/>
    <w:rsid w:val="00B06DCA"/>
    <w:rsid w:val="00B0755B"/>
    <w:rsid w:val="00B07F48"/>
    <w:rsid w:val="00B1014A"/>
    <w:rsid w:val="00B10896"/>
    <w:rsid w:val="00B10A76"/>
    <w:rsid w:val="00B11654"/>
    <w:rsid w:val="00B11C22"/>
    <w:rsid w:val="00B12FED"/>
    <w:rsid w:val="00B13021"/>
    <w:rsid w:val="00B13655"/>
    <w:rsid w:val="00B13C39"/>
    <w:rsid w:val="00B1538A"/>
    <w:rsid w:val="00B159DA"/>
    <w:rsid w:val="00B16EC6"/>
    <w:rsid w:val="00B1702D"/>
    <w:rsid w:val="00B172ED"/>
    <w:rsid w:val="00B17A6B"/>
    <w:rsid w:val="00B22AB5"/>
    <w:rsid w:val="00B230DD"/>
    <w:rsid w:val="00B2363A"/>
    <w:rsid w:val="00B243DA"/>
    <w:rsid w:val="00B243EB"/>
    <w:rsid w:val="00B244F5"/>
    <w:rsid w:val="00B250C1"/>
    <w:rsid w:val="00B25D83"/>
    <w:rsid w:val="00B263B4"/>
    <w:rsid w:val="00B2665C"/>
    <w:rsid w:val="00B26A09"/>
    <w:rsid w:val="00B26D29"/>
    <w:rsid w:val="00B27246"/>
    <w:rsid w:val="00B275BC"/>
    <w:rsid w:val="00B30207"/>
    <w:rsid w:val="00B3042F"/>
    <w:rsid w:val="00B3094A"/>
    <w:rsid w:val="00B32FD7"/>
    <w:rsid w:val="00B3421D"/>
    <w:rsid w:val="00B3662F"/>
    <w:rsid w:val="00B36B8C"/>
    <w:rsid w:val="00B36CC1"/>
    <w:rsid w:val="00B36E2D"/>
    <w:rsid w:val="00B3752A"/>
    <w:rsid w:val="00B3769C"/>
    <w:rsid w:val="00B37BDD"/>
    <w:rsid w:val="00B37E94"/>
    <w:rsid w:val="00B4170E"/>
    <w:rsid w:val="00B42D54"/>
    <w:rsid w:val="00B438CA"/>
    <w:rsid w:val="00B44059"/>
    <w:rsid w:val="00B4588D"/>
    <w:rsid w:val="00B46B01"/>
    <w:rsid w:val="00B513B7"/>
    <w:rsid w:val="00B51AF3"/>
    <w:rsid w:val="00B545AC"/>
    <w:rsid w:val="00B54CB3"/>
    <w:rsid w:val="00B5516C"/>
    <w:rsid w:val="00B5607D"/>
    <w:rsid w:val="00B561CE"/>
    <w:rsid w:val="00B56603"/>
    <w:rsid w:val="00B56CFA"/>
    <w:rsid w:val="00B57321"/>
    <w:rsid w:val="00B57503"/>
    <w:rsid w:val="00B5762E"/>
    <w:rsid w:val="00B60BF8"/>
    <w:rsid w:val="00B623B8"/>
    <w:rsid w:val="00B630FD"/>
    <w:rsid w:val="00B63652"/>
    <w:rsid w:val="00B64508"/>
    <w:rsid w:val="00B64602"/>
    <w:rsid w:val="00B64D31"/>
    <w:rsid w:val="00B6579D"/>
    <w:rsid w:val="00B658F9"/>
    <w:rsid w:val="00B663F7"/>
    <w:rsid w:val="00B66DD1"/>
    <w:rsid w:val="00B676C6"/>
    <w:rsid w:val="00B679E1"/>
    <w:rsid w:val="00B67A43"/>
    <w:rsid w:val="00B710CF"/>
    <w:rsid w:val="00B71DE8"/>
    <w:rsid w:val="00B72740"/>
    <w:rsid w:val="00B7296A"/>
    <w:rsid w:val="00B7355B"/>
    <w:rsid w:val="00B74E39"/>
    <w:rsid w:val="00B7639E"/>
    <w:rsid w:val="00B77A71"/>
    <w:rsid w:val="00B77D7A"/>
    <w:rsid w:val="00B805AC"/>
    <w:rsid w:val="00B806A5"/>
    <w:rsid w:val="00B81081"/>
    <w:rsid w:val="00B8332A"/>
    <w:rsid w:val="00B83731"/>
    <w:rsid w:val="00B8516E"/>
    <w:rsid w:val="00B85D1E"/>
    <w:rsid w:val="00B85DF8"/>
    <w:rsid w:val="00B86875"/>
    <w:rsid w:val="00B9012D"/>
    <w:rsid w:val="00B903A6"/>
    <w:rsid w:val="00B91A74"/>
    <w:rsid w:val="00B94D11"/>
    <w:rsid w:val="00B95312"/>
    <w:rsid w:val="00B959F8"/>
    <w:rsid w:val="00B970AB"/>
    <w:rsid w:val="00B97DE8"/>
    <w:rsid w:val="00BA0AB4"/>
    <w:rsid w:val="00BA0D61"/>
    <w:rsid w:val="00BA1800"/>
    <w:rsid w:val="00BA1D7A"/>
    <w:rsid w:val="00BA1F1F"/>
    <w:rsid w:val="00BA1F2A"/>
    <w:rsid w:val="00BA2241"/>
    <w:rsid w:val="00BA2905"/>
    <w:rsid w:val="00BA3878"/>
    <w:rsid w:val="00BA490B"/>
    <w:rsid w:val="00BA4CA5"/>
    <w:rsid w:val="00BA60DE"/>
    <w:rsid w:val="00BA7676"/>
    <w:rsid w:val="00BA770C"/>
    <w:rsid w:val="00BA7B8D"/>
    <w:rsid w:val="00BA7CD4"/>
    <w:rsid w:val="00BB03C2"/>
    <w:rsid w:val="00BB2DA9"/>
    <w:rsid w:val="00BB3ADC"/>
    <w:rsid w:val="00BB4330"/>
    <w:rsid w:val="00BB441A"/>
    <w:rsid w:val="00BB4CF0"/>
    <w:rsid w:val="00BB53AF"/>
    <w:rsid w:val="00BB75EC"/>
    <w:rsid w:val="00BB7927"/>
    <w:rsid w:val="00BC07E6"/>
    <w:rsid w:val="00BC2787"/>
    <w:rsid w:val="00BC2DFF"/>
    <w:rsid w:val="00BC38AB"/>
    <w:rsid w:val="00BC5C82"/>
    <w:rsid w:val="00BC6806"/>
    <w:rsid w:val="00BC68DF"/>
    <w:rsid w:val="00BC75A6"/>
    <w:rsid w:val="00BC7F2F"/>
    <w:rsid w:val="00BD0A4B"/>
    <w:rsid w:val="00BD146E"/>
    <w:rsid w:val="00BD27B8"/>
    <w:rsid w:val="00BD27C1"/>
    <w:rsid w:val="00BD327F"/>
    <w:rsid w:val="00BD35BF"/>
    <w:rsid w:val="00BD36BE"/>
    <w:rsid w:val="00BD4E35"/>
    <w:rsid w:val="00BD5F9E"/>
    <w:rsid w:val="00BD6B79"/>
    <w:rsid w:val="00BD7376"/>
    <w:rsid w:val="00BE2BF7"/>
    <w:rsid w:val="00BE43B6"/>
    <w:rsid w:val="00BE53D8"/>
    <w:rsid w:val="00BE53EC"/>
    <w:rsid w:val="00BE5A82"/>
    <w:rsid w:val="00BE673A"/>
    <w:rsid w:val="00BE777B"/>
    <w:rsid w:val="00BE78BD"/>
    <w:rsid w:val="00BE7B8F"/>
    <w:rsid w:val="00BF0875"/>
    <w:rsid w:val="00BF1EF8"/>
    <w:rsid w:val="00BF1FF2"/>
    <w:rsid w:val="00BF200A"/>
    <w:rsid w:val="00BF2D3A"/>
    <w:rsid w:val="00BF30F1"/>
    <w:rsid w:val="00BF32E4"/>
    <w:rsid w:val="00BF33FE"/>
    <w:rsid w:val="00BF3476"/>
    <w:rsid w:val="00BF3945"/>
    <w:rsid w:val="00BF3CCE"/>
    <w:rsid w:val="00BF43E1"/>
    <w:rsid w:val="00BF47A8"/>
    <w:rsid w:val="00BF480F"/>
    <w:rsid w:val="00BF492F"/>
    <w:rsid w:val="00BF5062"/>
    <w:rsid w:val="00BF5168"/>
    <w:rsid w:val="00BF521B"/>
    <w:rsid w:val="00BF7857"/>
    <w:rsid w:val="00BF7DCC"/>
    <w:rsid w:val="00C004DA"/>
    <w:rsid w:val="00C00563"/>
    <w:rsid w:val="00C00E73"/>
    <w:rsid w:val="00C01ED1"/>
    <w:rsid w:val="00C021C2"/>
    <w:rsid w:val="00C02A6E"/>
    <w:rsid w:val="00C02D6F"/>
    <w:rsid w:val="00C032C0"/>
    <w:rsid w:val="00C04288"/>
    <w:rsid w:val="00C04548"/>
    <w:rsid w:val="00C048E2"/>
    <w:rsid w:val="00C04C3A"/>
    <w:rsid w:val="00C05A9E"/>
    <w:rsid w:val="00C070D0"/>
    <w:rsid w:val="00C0758F"/>
    <w:rsid w:val="00C07D83"/>
    <w:rsid w:val="00C10FB6"/>
    <w:rsid w:val="00C11157"/>
    <w:rsid w:val="00C11226"/>
    <w:rsid w:val="00C117F6"/>
    <w:rsid w:val="00C12292"/>
    <w:rsid w:val="00C12368"/>
    <w:rsid w:val="00C12ABA"/>
    <w:rsid w:val="00C132EE"/>
    <w:rsid w:val="00C148C7"/>
    <w:rsid w:val="00C14B0A"/>
    <w:rsid w:val="00C1516E"/>
    <w:rsid w:val="00C16F98"/>
    <w:rsid w:val="00C17101"/>
    <w:rsid w:val="00C1758A"/>
    <w:rsid w:val="00C17799"/>
    <w:rsid w:val="00C211AD"/>
    <w:rsid w:val="00C2163F"/>
    <w:rsid w:val="00C217BC"/>
    <w:rsid w:val="00C21A2E"/>
    <w:rsid w:val="00C21EB6"/>
    <w:rsid w:val="00C229D3"/>
    <w:rsid w:val="00C22DCF"/>
    <w:rsid w:val="00C22E57"/>
    <w:rsid w:val="00C2376A"/>
    <w:rsid w:val="00C23C05"/>
    <w:rsid w:val="00C23CC8"/>
    <w:rsid w:val="00C23FA0"/>
    <w:rsid w:val="00C25007"/>
    <w:rsid w:val="00C25C88"/>
    <w:rsid w:val="00C25DAC"/>
    <w:rsid w:val="00C25DB8"/>
    <w:rsid w:val="00C27844"/>
    <w:rsid w:val="00C27A11"/>
    <w:rsid w:val="00C31298"/>
    <w:rsid w:val="00C31491"/>
    <w:rsid w:val="00C31B94"/>
    <w:rsid w:val="00C339FD"/>
    <w:rsid w:val="00C33B2F"/>
    <w:rsid w:val="00C33D59"/>
    <w:rsid w:val="00C34E0B"/>
    <w:rsid w:val="00C355DC"/>
    <w:rsid w:val="00C36307"/>
    <w:rsid w:val="00C36AE8"/>
    <w:rsid w:val="00C37263"/>
    <w:rsid w:val="00C37D20"/>
    <w:rsid w:val="00C37F61"/>
    <w:rsid w:val="00C402D0"/>
    <w:rsid w:val="00C40CEB"/>
    <w:rsid w:val="00C40E80"/>
    <w:rsid w:val="00C40FAC"/>
    <w:rsid w:val="00C41547"/>
    <w:rsid w:val="00C416A9"/>
    <w:rsid w:val="00C41FD1"/>
    <w:rsid w:val="00C43321"/>
    <w:rsid w:val="00C44359"/>
    <w:rsid w:val="00C444BA"/>
    <w:rsid w:val="00C44FE1"/>
    <w:rsid w:val="00C455BB"/>
    <w:rsid w:val="00C466DD"/>
    <w:rsid w:val="00C467DC"/>
    <w:rsid w:val="00C476D5"/>
    <w:rsid w:val="00C47DC2"/>
    <w:rsid w:val="00C509EC"/>
    <w:rsid w:val="00C50B7C"/>
    <w:rsid w:val="00C50CDF"/>
    <w:rsid w:val="00C50E5D"/>
    <w:rsid w:val="00C52F75"/>
    <w:rsid w:val="00C53282"/>
    <w:rsid w:val="00C553EA"/>
    <w:rsid w:val="00C56190"/>
    <w:rsid w:val="00C57408"/>
    <w:rsid w:val="00C57995"/>
    <w:rsid w:val="00C57ED3"/>
    <w:rsid w:val="00C61348"/>
    <w:rsid w:val="00C61871"/>
    <w:rsid w:val="00C62A09"/>
    <w:rsid w:val="00C63D4D"/>
    <w:rsid w:val="00C64936"/>
    <w:rsid w:val="00C67049"/>
    <w:rsid w:val="00C7046D"/>
    <w:rsid w:val="00C72081"/>
    <w:rsid w:val="00C72B10"/>
    <w:rsid w:val="00C73E8D"/>
    <w:rsid w:val="00C75E0B"/>
    <w:rsid w:val="00C76E78"/>
    <w:rsid w:val="00C778AB"/>
    <w:rsid w:val="00C806D1"/>
    <w:rsid w:val="00C811CC"/>
    <w:rsid w:val="00C81345"/>
    <w:rsid w:val="00C82427"/>
    <w:rsid w:val="00C828F2"/>
    <w:rsid w:val="00C83449"/>
    <w:rsid w:val="00C8356D"/>
    <w:rsid w:val="00C837CE"/>
    <w:rsid w:val="00C844A5"/>
    <w:rsid w:val="00C85D32"/>
    <w:rsid w:val="00C86AD0"/>
    <w:rsid w:val="00C926C4"/>
    <w:rsid w:val="00C92DAF"/>
    <w:rsid w:val="00C93817"/>
    <w:rsid w:val="00C938DA"/>
    <w:rsid w:val="00C94146"/>
    <w:rsid w:val="00C959D5"/>
    <w:rsid w:val="00C959FE"/>
    <w:rsid w:val="00C95A4F"/>
    <w:rsid w:val="00C971E1"/>
    <w:rsid w:val="00C97315"/>
    <w:rsid w:val="00C97AE3"/>
    <w:rsid w:val="00CA05BD"/>
    <w:rsid w:val="00CA0626"/>
    <w:rsid w:val="00CA187C"/>
    <w:rsid w:val="00CA1EBF"/>
    <w:rsid w:val="00CA2577"/>
    <w:rsid w:val="00CA3B64"/>
    <w:rsid w:val="00CA41BD"/>
    <w:rsid w:val="00CA453C"/>
    <w:rsid w:val="00CA577C"/>
    <w:rsid w:val="00CA6710"/>
    <w:rsid w:val="00CA6BDF"/>
    <w:rsid w:val="00CA6C20"/>
    <w:rsid w:val="00CA6DCA"/>
    <w:rsid w:val="00CA7136"/>
    <w:rsid w:val="00CB0A6E"/>
    <w:rsid w:val="00CB0B76"/>
    <w:rsid w:val="00CB1515"/>
    <w:rsid w:val="00CB1AA6"/>
    <w:rsid w:val="00CB1DDB"/>
    <w:rsid w:val="00CB2AB0"/>
    <w:rsid w:val="00CB2B98"/>
    <w:rsid w:val="00CB2C12"/>
    <w:rsid w:val="00CB3647"/>
    <w:rsid w:val="00CB631C"/>
    <w:rsid w:val="00CB6AEC"/>
    <w:rsid w:val="00CB792D"/>
    <w:rsid w:val="00CC1B94"/>
    <w:rsid w:val="00CC1E40"/>
    <w:rsid w:val="00CC2218"/>
    <w:rsid w:val="00CC318D"/>
    <w:rsid w:val="00CC3BBB"/>
    <w:rsid w:val="00CC4B8D"/>
    <w:rsid w:val="00CC5428"/>
    <w:rsid w:val="00CC5B00"/>
    <w:rsid w:val="00CC6093"/>
    <w:rsid w:val="00CC60FA"/>
    <w:rsid w:val="00CC7FEE"/>
    <w:rsid w:val="00CD00B3"/>
    <w:rsid w:val="00CD0FAF"/>
    <w:rsid w:val="00CD1064"/>
    <w:rsid w:val="00CD2D88"/>
    <w:rsid w:val="00CD3082"/>
    <w:rsid w:val="00CD34D4"/>
    <w:rsid w:val="00CD374D"/>
    <w:rsid w:val="00CD3877"/>
    <w:rsid w:val="00CD3A5B"/>
    <w:rsid w:val="00CD5F1B"/>
    <w:rsid w:val="00CD71F3"/>
    <w:rsid w:val="00CD7AA2"/>
    <w:rsid w:val="00CE0078"/>
    <w:rsid w:val="00CE018C"/>
    <w:rsid w:val="00CE243E"/>
    <w:rsid w:val="00CE301D"/>
    <w:rsid w:val="00CE3AFA"/>
    <w:rsid w:val="00CE3BDF"/>
    <w:rsid w:val="00CE42AE"/>
    <w:rsid w:val="00CE44D3"/>
    <w:rsid w:val="00CE5D98"/>
    <w:rsid w:val="00CE6A39"/>
    <w:rsid w:val="00CE7B35"/>
    <w:rsid w:val="00CF059C"/>
    <w:rsid w:val="00CF1246"/>
    <w:rsid w:val="00CF1D3A"/>
    <w:rsid w:val="00CF23C7"/>
    <w:rsid w:val="00CF364D"/>
    <w:rsid w:val="00CF4029"/>
    <w:rsid w:val="00CF4136"/>
    <w:rsid w:val="00CF47FE"/>
    <w:rsid w:val="00CF5782"/>
    <w:rsid w:val="00CF6B3E"/>
    <w:rsid w:val="00CF6FCA"/>
    <w:rsid w:val="00CF77E6"/>
    <w:rsid w:val="00CF7EF4"/>
    <w:rsid w:val="00CF7FB5"/>
    <w:rsid w:val="00D00091"/>
    <w:rsid w:val="00D00F37"/>
    <w:rsid w:val="00D025A5"/>
    <w:rsid w:val="00D0283D"/>
    <w:rsid w:val="00D02C21"/>
    <w:rsid w:val="00D02E18"/>
    <w:rsid w:val="00D03049"/>
    <w:rsid w:val="00D0367C"/>
    <w:rsid w:val="00D03C2F"/>
    <w:rsid w:val="00D03D7A"/>
    <w:rsid w:val="00D044CD"/>
    <w:rsid w:val="00D0460B"/>
    <w:rsid w:val="00D04C94"/>
    <w:rsid w:val="00D062D7"/>
    <w:rsid w:val="00D06817"/>
    <w:rsid w:val="00D06B88"/>
    <w:rsid w:val="00D10335"/>
    <w:rsid w:val="00D124AE"/>
    <w:rsid w:val="00D12600"/>
    <w:rsid w:val="00D126B3"/>
    <w:rsid w:val="00D15A36"/>
    <w:rsid w:val="00D165EB"/>
    <w:rsid w:val="00D20D55"/>
    <w:rsid w:val="00D2103B"/>
    <w:rsid w:val="00D2108E"/>
    <w:rsid w:val="00D22D7C"/>
    <w:rsid w:val="00D23A45"/>
    <w:rsid w:val="00D241B1"/>
    <w:rsid w:val="00D2479A"/>
    <w:rsid w:val="00D24C2F"/>
    <w:rsid w:val="00D25A07"/>
    <w:rsid w:val="00D26E79"/>
    <w:rsid w:val="00D27205"/>
    <w:rsid w:val="00D2723F"/>
    <w:rsid w:val="00D273B4"/>
    <w:rsid w:val="00D27BB9"/>
    <w:rsid w:val="00D30C98"/>
    <w:rsid w:val="00D314E5"/>
    <w:rsid w:val="00D32FB3"/>
    <w:rsid w:val="00D33A31"/>
    <w:rsid w:val="00D34E49"/>
    <w:rsid w:val="00D35197"/>
    <w:rsid w:val="00D35C0A"/>
    <w:rsid w:val="00D3678E"/>
    <w:rsid w:val="00D41040"/>
    <w:rsid w:val="00D41938"/>
    <w:rsid w:val="00D451AA"/>
    <w:rsid w:val="00D45636"/>
    <w:rsid w:val="00D4569C"/>
    <w:rsid w:val="00D464CB"/>
    <w:rsid w:val="00D46DF5"/>
    <w:rsid w:val="00D47689"/>
    <w:rsid w:val="00D47FDC"/>
    <w:rsid w:val="00D50976"/>
    <w:rsid w:val="00D517F0"/>
    <w:rsid w:val="00D520D7"/>
    <w:rsid w:val="00D53671"/>
    <w:rsid w:val="00D55BB0"/>
    <w:rsid w:val="00D565BC"/>
    <w:rsid w:val="00D56B57"/>
    <w:rsid w:val="00D575A4"/>
    <w:rsid w:val="00D57FCC"/>
    <w:rsid w:val="00D606E1"/>
    <w:rsid w:val="00D60C18"/>
    <w:rsid w:val="00D614D1"/>
    <w:rsid w:val="00D61A5E"/>
    <w:rsid w:val="00D6307E"/>
    <w:rsid w:val="00D64A28"/>
    <w:rsid w:val="00D65585"/>
    <w:rsid w:val="00D6603C"/>
    <w:rsid w:val="00D677E9"/>
    <w:rsid w:val="00D70A76"/>
    <w:rsid w:val="00D71FB7"/>
    <w:rsid w:val="00D724BC"/>
    <w:rsid w:val="00D735A5"/>
    <w:rsid w:val="00D73880"/>
    <w:rsid w:val="00D73CA6"/>
    <w:rsid w:val="00D74750"/>
    <w:rsid w:val="00D75BE6"/>
    <w:rsid w:val="00D75EAA"/>
    <w:rsid w:val="00D76B39"/>
    <w:rsid w:val="00D771EE"/>
    <w:rsid w:val="00D77417"/>
    <w:rsid w:val="00D778DA"/>
    <w:rsid w:val="00D8031D"/>
    <w:rsid w:val="00D80498"/>
    <w:rsid w:val="00D81E90"/>
    <w:rsid w:val="00D82C43"/>
    <w:rsid w:val="00D8308A"/>
    <w:rsid w:val="00D84535"/>
    <w:rsid w:val="00D847DC"/>
    <w:rsid w:val="00D85A40"/>
    <w:rsid w:val="00D870D8"/>
    <w:rsid w:val="00D903CE"/>
    <w:rsid w:val="00D91BCD"/>
    <w:rsid w:val="00D91CFF"/>
    <w:rsid w:val="00D926A5"/>
    <w:rsid w:val="00D92C2E"/>
    <w:rsid w:val="00D92C43"/>
    <w:rsid w:val="00D93007"/>
    <w:rsid w:val="00D93229"/>
    <w:rsid w:val="00D93271"/>
    <w:rsid w:val="00D93464"/>
    <w:rsid w:val="00D93DF5"/>
    <w:rsid w:val="00D944DD"/>
    <w:rsid w:val="00D94E57"/>
    <w:rsid w:val="00D963AB"/>
    <w:rsid w:val="00D96C8C"/>
    <w:rsid w:val="00D96F79"/>
    <w:rsid w:val="00D9766A"/>
    <w:rsid w:val="00D97F06"/>
    <w:rsid w:val="00DA170F"/>
    <w:rsid w:val="00DA1B87"/>
    <w:rsid w:val="00DA3C91"/>
    <w:rsid w:val="00DA3DEF"/>
    <w:rsid w:val="00DA456B"/>
    <w:rsid w:val="00DA457D"/>
    <w:rsid w:val="00DA473C"/>
    <w:rsid w:val="00DA4D3C"/>
    <w:rsid w:val="00DA5415"/>
    <w:rsid w:val="00DA5709"/>
    <w:rsid w:val="00DA60FD"/>
    <w:rsid w:val="00DA70F6"/>
    <w:rsid w:val="00DB0972"/>
    <w:rsid w:val="00DB13BB"/>
    <w:rsid w:val="00DB2A75"/>
    <w:rsid w:val="00DB2D94"/>
    <w:rsid w:val="00DB4C1C"/>
    <w:rsid w:val="00DB5023"/>
    <w:rsid w:val="00DB56D7"/>
    <w:rsid w:val="00DB7B2A"/>
    <w:rsid w:val="00DB7B2B"/>
    <w:rsid w:val="00DC02A9"/>
    <w:rsid w:val="00DC22E3"/>
    <w:rsid w:val="00DC3761"/>
    <w:rsid w:val="00DC44F1"/>
    <w:rsid w:val="00DC61CC"/>
    <w:rsid w:val="00DC6EEF"/>
    <w:rsid w:val="00DC79BF"/>
    <w:rsid w:val="00DC7FE2"/>
    <w:rsid w:val="00DD0003"/>
    <w:rsid w:val="00DD07AA"/>
    <w:rsid w:val="00DD07D8"/>
    <w:rsid w:val="00DD1996"/>
    <w:rsid w:val="00DD3E7C"/>
    <w:rsid w:val="00DD43C7"/>
    <w:rsid w:val="00DD442A"/>
    <w:rsid w:val="00DD4AE2"/>
    <w:rsid w:val="00DD6CAC"/>
    <w:rsid w:val="00DD737F"/>
    <w:rsid w:val="00DD7B2B"/>
    <w:rsid w:val="00DE0C1F"/>
    <w:rsid w:val="00DE285C"/>
    <w:rsid w:val="00DE3013"/>
    <w:rsid w:val="00DE3358"/>
    <w:rsid w:val="00DE38FC"/>
    <w:rsid w:val="00DE53B4"/>
    <w:rsid w:val="00DE611D"/>
    <w:rsid w:val="00DE615F"/>
    <w:rsid w:val="00DE62EC"/>
    <w:rsid w:val="00DE71AD"/>
    <w:rsid w:val="00DE7268"/>
    <w:rsid w:val="00DE789C"/>
    <w:rsid w:val="00DF2A78"/>
    <w:rsid w:val="00DF38E7"/>
    <w:rsid w:val="00DF3C77"/>
    <w:rsid w:val="00DF3E26"/>
    <w:rsid w:val="00DF4DA8"/>
    <w:rsid w:val="00DF5775"/>
    <w:rsid w:val="00DF585E"/>
    <w:rsid w:val="00DF628C"/>
    <w:rsid w:val="00E013FB"/>
    <w:rsid w:val="00E01573"/>
    <w:rsid w:val="00E0197E"/>
    <w:rsid w:val="00E01E47"/>
    <w:rsid w:val="00E020BA"/>
    <w:rsid w:val="00E02683"/>
    <w:rsid w:val="00E02772"/>
    <w:rsid w:val="00E0343A"/>
    <w:rsid w:val="00E04599"/>
    <w:rsid w:val="00E055F5"/>
    <w:rsid w:val="00E06393"/>
    <w:rsid w:val="00E06601"/>
    <w:rsid w:val="00E070D1"/>
    <w:rsid w:val="00E07EDE"/>
    <w:rsid w:val="00E1012E"/>
    <w:rsid w:val="00E10309"/>
    <w:rsid w:val="00E10872"/>
    <w:rsid w:val="00E10EA1"/>
    <w:rsid w:val="00E10FBB"/>
    <w:rsid w:val="00E1124A"/>
    <w:rsid w:val="00E116A5"/>
    <w:rsid w:val="00E12ECD"/>
    <w:rsid w:val="00E130BD"/>
    <w:rsid w:val="00E13393"/>
    <w:rsid w:val="00E13A3C"/>
    <w:rsid w:val="00E14852"/>
    <w:rsid w:val="00E16E1C"/>
    <w:rsid w:val="00E1736E"/>
    <w:rsid w:val="00E178D6"/>
    <w:rsid w:val="00E17CBB"/>
    <w:rsid w:val="00E20961"/>
    <w:rsid w:val="00E21905"/>
    <w:rsid w:val="00E21A69"/>
    <w:rsid w:val="00E21D09"/>
    <w:rsid w:val="00E22644"/>
    <w:rsid w:val="00E23036"/>
    <w:rsid w:val="00E24813"/>
    <w:rsid w:val="00E24DD3"/>
    <w:rsid w:val="00E2682B"/>
    <w:rsid w:val="00E2748D"/>
    <w:rsid w:val="00E274ED"/>
    <w:rsid w:val="00E30629"/>
    <w:rsid w:val="00E313FC"/>
    <w:rsid w:val="00E31975"/>
    <w:rsid w:val="00E32044"/>
    <w:rsid w:val="00E328A9"/>
    <w:rsid w:val="00E32CD5"/>
    <w:rsid w:val="00E32EE8"/>
    <w:rsid w:val="00E362D9"/>
    <w:rsid w:val="00E3692A"/>
    <w:rsid w:val="00E37361"/>
    <w:rsid w:val="00E37753"/>
    <w:rsid w:val="00E37F46"/>
    <w:rsid w:val="00E402D0"/>
    <w:rsid w:val="00E40444"/>
    <w:rsid w:val="00E4338D"/>
    <w:rsid w:val="00E43E6B"/>
    <w:rsid w:val="00E443CB"/>
    <w:rsid w:val="00E44A49"/>
    <w:rsid w:val="00E44C53"/>
    <w:rsid w:val="00E45243"/>
    <w:rsid w:val="00E455E0"/>
    <w:rsid w:val="00E46010"/>
    <w:rsid w:val="00E47103"/>
    <w:rsid w:val="00E474D9"/>
    <w:rsid w:val="00E47F91"/>
    <w:rsid w:val="00E50459"/>
    <w:rsid w:val="00E5058C"/>
    <w:rsid w:val="00E50ED6"/>
    <w:rsid w:val="00E52266"/>
    <w:rsid w:val="00E5327A"/>
    <w:rsid w:val="00E53760"/>
    <w:rsid w:val="00E540AB"/>
    <w:rsid w:val="00E547D6"/>
    <w:rsid w:val="00E5528D"/>
    <w:rsid w:val="00E557B0"/>
    <w:rsid w:val="00E55DD3"/>
    <w:rsid w:val="00E56032"/>
    <w:rsid w:val="00E56AAA"/>
    <w:rsid w:val="00E57C43"/>
    <w:rsid w:val="00E60EE4"/>
    <w:rsid w:val="00E6115D"/>
    <w:rsid w:val="00E61329"/>
    <w:rsid w:val="00E61758"/>
    <w:rsid w:val="00E62BE9"/>
    <w:rsid w:val="00E638EC"/>
    <w:rsid w:val="00E64ECF"/>
    <w:rsid w:val="00E64FAB"/>
    <w:rsid w:val="00E6526A"/>
    <w:rsid w:val="00E6621E"/>
    <w:rsid w:val="00E663A0"/>
    <w:rsid w:val="00E677FD"/>
    <w:rsid w:val="00E70225"/>
    <w:rsid w:val="00E705FE"/>
    <w:rsid w:val="00E7403E"/>
    <w:rsid w:val="00E74065"/>
    <w:rsid w:val="00E7441B"/>
    <w:rsid w:val="00E744A5"/>
    <w:rsid w:val="00E748C2"/>
    <w:rsid w:val="00E75F11"/>
    <w:rsid w:val="00E76117"/>
    <w:rsid w:val="00E76A9A"/>
    <w:rsid w:val="00E773F0"/>
    <w:rsid w:val="00E77A89"/>
    <w:rsid w:val="00E81F25"/>
    <w:rsid w:val="00E82CD5"/>
    <w:rsid w:val="00E82D8B"/>
    <w:rsid w:val="00E83455"/>
    <w:rsid w:val="00E83AC3"/>
    <w:rsid w:val="00E83F8E"/>
    <w:rsid w:val="00E8429F"/>
    <w:rsid w:val="00E8479F"/>
    <w:rsid w:val="00E85FC2"/>
    <w:rsid w:val="00E863CD"/>
    <w:rsid w:val="00E86FF2"/>
    <w:rsid w:val="00E87577"/>
    <w:rsid w:val="00E87EEA"/>
    <w:rsid w:val="00E90234"/>
    <w:rsid w:val="00E92F03"/>
    <w:rsid w:val="00E93C0D"/>
    <w:rsid w:val="00E95510"/>
    <w:rsid w:val="00E956EB"/>
    <w:rsid w:val="00E966C8"/>
    <w:rsid w:val="00E96783"/>
    <w:rsid w:val="00E96C3F"/>
    <w:rsid w:val="00E97A93"/>
    <w:rsid w:val="00EA0419"/>
    <w:rsid w:val="00EA0A4D"/>
    <w:rsid w:val="00EA16D4"/>
    <w:rsid w:val="00EA2EFF"/>
    <w:rsid w:val="00EA360E"/>
    <w:rsid w:val="00EA3B98"/>
    <w:rsid w:val="00EA4638"/>
    <w:rsid w:val="00EA56A3"/>
    <w:rsid w:val="00EA57C5"/>
    <w:rsid w:val="00EA5B81"/>
    <w:rsid w:val="00EA5CD5"/>
    <w:rsid w:val="00EA5CF6"/>
    <w:rsid w:val="00EA5E12"/>
    <w:rsid w:val="00EA5EEF"/>
    <w:rsid w:val="00EA6254"/>
    <w:rsid w:val="00EA7CD2"/>
    <w:rsid w:val="00EB0AB5"/>
    <w:rsid w:val="00EB0CE6"/>
    <w:rsid w:val="00EB1345"/>
    <w:rsid w:val="00EB2188"/>
    <w:rsid w:val="00EB3965"/>
    <w:rsid w:val="00EB3F12"/>
    <w:rsid w:val="00EB4F96"/>
    <w:rsid w:val="00EB50A5"/>
    <w:rsid w:val="00EB5BE8"/>
    <w:rsid w:val="00EB5DC1"/>
    <w:rsid w:val="00EB651D"/>
    <w:rsid w:val="00EB7D0F"/>
    <w:rsid w:val="00EC04F1"/>
    <w:rsid w:val="00EC1C19"/>
    <w:rsid w:val="00EC2F27"/>
    <w:rsid w:val="00EC3AF1"/>
    <w:rsid w:val="00EC4074"/>
    <w:rsid w:val="00EC44B8"/>
    <w:rsid w:val="00EC4892"/>
    <w:rsid w:val="00EC4C22"/>
    <w:rsid w:val="00EC4F71"/>
    <w:rsid w:val="00EC7C6F"/>
    <w:rsid w:val="00EC7DD2"/>
    <w:rsid w:val="00ED0287"/>
    <w:rsid w:val="00ED2C1B"/>
    <w:rsid w:val="00ED3FA4"/>
    <w:rsid w:val="00ED52A5"/>
    <w:rsid w:val="00ED568E"/>
    <w:rsid w:val="00ED5ACF"/>
    <w:rsid w:val="00ED6A04"/>
    <w:rsid w:val="00ED7622"/>
    <w:rsid w:val="00EE07D1"/>
    <w:rsid w:val="00EE1120"/>
    <w:rsid w:val="00EE1414"/>
    <w:rsid w:val="00EE19D5"/>
    <w:rsid w:val="00EE48E5"/>
    <w:rsid w:val="00EE4E64"/>
    <w:rsid w:val="00EE4F22"/>
    <w:rsid w:val="00EE510F"/>
    <w:rsid w:val="00EE5CAF"/>
    <w:rsid w:val="00EE64E5"/>
    <w:rsid w:val="00EF0FC3"/>
    <w:rsid w:val="00EF1366"/>
    <w:rsid w:val="00EF1F89"/>
    <w:rsid w:val="00EF23F6"/>
    <w:rsid w:val="00EF2DA6"/>
    <w:rsid w:val="00EF3DEB"/>
    <w:rsid w:val="00EF3E72"/>
    <w:rsid w:val="00EF4D33"/>
    <w:rsid w:val="00EF50E5"/>
    <w:rsid w:val="00EF5116"/>
    <w:rsid w:val="00EF65B5"/>
    <w:rsid w:val="00EF6E76"/>
    <w:rsid w:val="00EF7358"/>
    <w:rsid w:val="00F00A2C"/>
    <w:rsid w:val="00F01B24"/>
    <w:rsid w:val="00F02510"/>
    <w:rsid w:val="00F02753"/>
    <w:rsid w:val="00F027A0"/>
    <w:rsid w:val="00F02FD9"/>
    <w:rsid w:val="00F03EA1"/>
    <w:rsid w:val="00F0409F"/>
    <w:rsid w:val="00F04B8C"/>
    <w:rsid w:val="00F05381"/>
    <w:rsid w:val="00F06594"/>
    <w:rsid w:val="00F06627"/>
    <w:rsid w:val="00F07C5E"/>
    <w:rsid w:val="00F107B2"/>
    <w:rsid w:val="00F1143C"/>
    <w:rsid w:val="00F11840"/>
    <w:rsid w:val="00F12AA4"/>
    <w:rsid w:val="00F12CA1"/>
    <w:rsid w:val="00F1409D"/>
    <w:rsid w:val="00F14F8E"/>
    <w:rsid w:val="00F1531A"/>
    <w:rsid w:val="00F154FD"/>
    <w:rsid w:val="00F15D9D"/>
    <w:rsid w:val="00F162A0"/>
    <w:rsid w:val="00F21BAE"/>
    <w:rsid w:val="00F22CC0"/>
    <w:rsid w:val="00F250CA"/>
    <w:rsid w:val="00F25760"/>
    <w:rsid w:val="00F25AF7"/>
    <w:rsid w:val="00F2608A"/>
    <w:rsid w:val="00F262AB"/>
    <w:rsid w:val="00F276FC"/>
    <w:rsid w:val="00F27B8A"/>
    <w:rsid w:val="00F30464"/>
    <w:rsid w:val="00F32333"/>
    <w:rsid w:val="00F32C0B"/>
    <w:rsid w:val="00F346F6"/>
    <w:rsid w:val="00F34E55"/>
    <w:rsid w:val="00F35B3B"/>
    <w:rsid w:val="00F3613E"/>
    <w:rsid w:val="00F368C1"/>
    <w:rsid w:val="00F37D06"/>
    <w:rsid w:val="00F40982"/>
    <w:rsid w:val="00F40AB0"/>
    <w:rsid w:val="00F40ABD"/>
    <w:rsid w:val="00F40BBC"/>
    <w:rsid w:val="00F40EAF"/>
    <w:rsid w:val="00F41173"/>
    <w:rsid w:val="00F41798"/>
    <w:rsid w:val="00F4253F"/>
    <w:rsid w:val="00F43064"/>
    <w:rsid w:val="00F43FF7"/>
    <w:rsid w:val="00F44B21"/>
    <w:rsid w:val="00F44DD9"/>
    <w:rsid w:val="00F451C9"/>
    <w:rsid w:val="00F4541E"/>
    <w:rsid w:val="00F4543C"/>
    <w:rsid w:val="00F4717F"/>
    <w:rsid w:val="00F51240"/>
    <w:rsid w:val="00F519BC"/>
    <w:rsid w:val="00F523DF"/>
    <w:rsid w:val="00F52FF0"/>
    <w:rsid w:val="00F53002"/>
    <w:rsid w:val="00F5334B"/>
    <w:rsid w:val="00F54336"/>
    <w:rsid w:val="00F5465F"/>
    <w:rsid w:val="00F54BB0"/>
    <w:rsid w:val="00F552BB"/>
    <w:rsid w:val="00F55EB9"/>
    <w:rsid w:val="00F56251"/>
    <w:rsid w:val="00F57616"/>
    <w:rsid w:val="00F5772C"/>
    <w:rsid w:val="00F57BB3"/>
    <w:rsid w:val="00F57F72"/>
    <w:rsid w:val="00F61718"/>
    <w:rsid w:val="00F61990"/>
    <w:rsid w:val="00F61CB6"/>
    <w:rsid w:val="00F61E7D"/>
    <w:rsid w:val="00F629E8"/>
    <w:rsid w:val="00F62F83"/>
    <w:rsid w:val="00F632D9"/>
    <w:rsid w:val="00F638DA"/>
    <w:rsid w:val="00F65AA9"/>
    <w:rsid w:val="00F65D17"/>
    <w:rsid w:val="00F67E96"/>
    <w:rsid w:val="00F70C17"/>
    <w:rsid w:val="00F71591"/>
    <w:rsid w:val="00F716B3"/>
    <w:rsid w:val="00F71BA0"/>
    <w:rsid w:val="00F71C3C"/>
    <w:rsid w:val="00F72B83"/>
    <w:rsid w:val="00F7339C"/>
    <w:rsid w:val="00F74157"/>
    <w:rsid w:val="00F760AE"/>
    <w:rsid w:val="00F76942"/>
    <w:rsid w:val="00F774C4"/>
    <w:rsid w:val="00F818BA"/>
    <w:rsid w:val="00F844E0"/>
    <w:rsid w:val="00F845EB"/>
    <w:rsid w:val="00F84A63"/>
    <w:rsid w:val="00F85371"/>
    <w:rsid w:val="00F86F39"/>
    <w:rsid w:val="00F87633"/>
    <w:rsid w:val="00F87AFF"/>
    <w:rsid w:val="00F87BD2"/>
    <w:rsid w:val="00F90B48"/>
    <w:rsid w:val="00F912B4"/>
    <w:rsid w:val="00F91A5A"/>
    <w:rsid w:val="00F9218F"/>
    <w:rsid w:val="00F92419"/>
    <w:rsid w:val="00F92EED"/>
    <w:rsid w:val="00F9385A"/>
    <w:rsid w:val="00F942C7"/>
    <w:rsid w:val="00F950EC"/>
    <w:rsid w:val="00F964C2"/>
    <w:rsid w:val="00F976FF"/>
    <w:rsid w:val="00FA06D2"/>
    <w:rsid w:val="00FA0A80"/>
    <w:rsid w:val="00FA0ADC"/>
    <w:rsid w:val="00FA1251"/>
    <w:rsid w:val="00FA1BA1"/>
    <w:rsid w:val="00FA21FA"/>
    <w:rsid w:val="00FA2D51"/>
    <w:rsid w:val="00FA2DBD"/>
    <w:rsid w:val="00FA388C"/>
    <w:rsid w:val="00FA3B8E"/>
    <w:rsid w:val="00FA4EF1"/>
    <w:rsid w:val="00FA5F59"/>
    <w:rsid w:val="00FA70CF"/>
    <w:rsid w:val="00FA7B90"/>
    <w:rsid w:val="00FA7DEC"/>
    <w:rsid w:val="00FB06DC"/>
    <w:rsid w:val="00FB282D"/>
    <w:rsid w:val="00FB320B"/>
    <w:rsid w:val="00FB387F"/>
    <w:rsid w:val="00FB3A1B"/>
    <w:rsid w:val="00FB41E9"/>
    <w:rsid w:val="00FB4541"/>
    <w:rsid w:val="00FB4E4B"/>
    <w:rsid w:val="00FB58CA"/>
    <w:rsid w:val="00FB5AD1"/>
    <w:rsid w:val="00FB5C31"/>
    <w:rsid w:val="00FC0B75"/>
    <w:rsid w:val="00FC0C9B"/>
    <w:rsid w:val="00FC0DE8"/>
    <w:rsid w:val="00FC1C5B"/>
    <w:rsid w:val="00FC4097"/>
    <w:rsid w:val="00FC5800"/>
    <w:rsid w:val="00FC762A"/>
    <w:rsid w:val="00FC7781"/>
    <w:rsid w:val="00FC7A78"/>
    <w:rsid w:val="00FC7CD5"/>
    <w:rsid w:val="00FC7D50"/>
    <w:rsid w:val="00FD08CE"/>
    <w:rsid w:val="00FD0A4B"/>
    <w:rsid w:val="00FD29F9"/>
    <w:rsid w:val="00FD2F50"/>
    <w:rsid w:val="00FD2FE9"/>
    <w:rsid w:val="00FD34E0"/>
    <w:rsid w:val="00FD46A1"/>
    <w:rsid w:val="00FD4BAD"/>
    <w:rsid w:val="00FE0500"/>
    <w:rsid w:val="00FE05E3"/>
    <w:rsid w:val="00FE0BC4"/>
    <w:rsid w:val="00FE20DD"/>
    <w:rsid w:val="00FE3EBC"/>
    <w:rsid w:val="00FE4368"/>
    <w:rsid w:val="00FE4ABC"/>
    <w:rsid w:val="00FE4D04"/>
    <w:rsid w:val="00FE5384"/>
    <w:rsid w:val="00FE5820"/>
    <w:rsid w:val="00FE5C97"/>
    <w:rsid w:val="00FF12F8"/>
    <w:rsid w:val="00FF1E10"/>
    <w:rsid w:val="00FF1E3D"/>
    <w:rsid w:val="00FF2191"/>
    <w:rsid w:val="00FF3852"/>
    <w:rsid w:val="00FF3EE5"/>
    <w:rsid w:val="00FF503B"/>
    <w:rsid w:val="00FF5D1F"/>
    <w:rsid w:val="00FF77E4"/>
    <w:rsid w:val="00FF7A84"/>
    <w:rsid w:val="03551453"/>
    <w:rsid w:val="0486271C"/>
    <w:rsid w:val="069F7D4D"/>
    <w:rsid w:val="0B222F24"/>
    <w:rsid w:val="0EF3EFED"/>
    <w:rsid w:val="101FEDD6"/>
    <w:rsid w:val="13AF7786"/>
    <w:rsid w:val="14EBA710"/>
    <w:rsid w:val="19D8BC37"/>
    <w:rsid w:val="2817BC70"/>
    <w:rsid w:val="2A81517C"/>
    <w:rsid w:val="2E74676B"/>
    <w:rsid w:val="372B770C"/>
    <w:rsid w:val="379069B9"/>
    <w:rsid w:val="3A80AFDE"/>
    <w:rsid w:val="45FF627F"/>
    <w:rsid w:val="51420F8E"/>
    <w:rsid w:val="6089815C"/>
    <w:rsid w:val="647404EB"/>
    <w:rsid w:val="64CFC01D"/>
    <w:rsid w:val="65921135"/>
    <w:rsid w:val="6CA2F2C7"/>
    <w:rsid w:val="6DA83743"/>
    <w:rsid w:val="6DC0E323"/>
    <w:rsid w:val="6F5CB384"/>
    <w:rsid w:val="751121C4"/>
    <w:rsid w:val="756F283F"/>
    <w:rsid w:val="7AE5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52B88B9E"/>
  <w15:chartTrackingRefBased/>
  <w15:docId w15:val="{B94A68DE-3850-43FF-9279-2C712F5F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62E"/>
    <w:pPr>
      <w:spacing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13D"/>
    <w:pPr>
      <w:keepNext/>
      <w:keepLines/>
      <w:spacing w:after="20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57E"/>
    <w:pPr>
      <w:keepNext/>
      <w:keepLines/>
      <w:spacing w:before="40" w:after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2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71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457E"/>
    <w:rPr>
      <w:rFonts w:asciiTheme="majorHAnsi" w:eastAsiaTheme="majorEastAsia" w:hAnsiTheme="majorHAnsi" w:cstheme="majorBidi"/>
      <w:caps/>
      <w:color w:val="2F5496" w:themeColor="accent1" w:themeShade="BF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E713D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paragraph" w:styleId="Header">
    <w:name w:val="header"/>
    <w:basedOn w:val="Normal"/>
    <w:link w:val="HeaderChar"/>
    <w:uiPriority w:val="99"/>
    <w:unhideWhenUsed/>
    <w:rsid w:val="00AE713D"/>
    <w:pPr>
      <w:tabs>
        <w:tab w:val="center" w:pos="4536"/>
        <w:tab w:val="right" w:pos="9072"/>
      </w:tabs>
      <w:spacing w:after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AE713D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AE713D"/>
    <w:pPr>
      <w:tabs>
        <w:tab w:val="center" w:pos="4536"/>
        <w:tab w:val="right" w:pos="9072"/>
      </w:tabs>
      <w:spacing w:after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AE713D"/>
    <w:rPr>
      <w:sz w:val="20"/>
    </w:rPr>
  </w:style>
  <w:style w:type="character" w:styleId="IntenseEmphasis">
    <w:name w:val="Intense Emphasis"/>
    <w:aliases w:val="Tabellrubrik"/>
    <w:basedOn w:val="DefaultParagraphFont"/>
    <w:uiPriority w:val="21"/>
    <w:qFormat/>
    <w:rsid w:val="0079594F"/>
    <w:rPr>
      <w:rFonts w:asciiTheme="majorHAnsi" w:hAnsiTheme="majorHAnsi"/>
      <w:i w:val="0"/>
      <w:iCs/>
      <w:color w:val="4472C4" w:themeColor="accent1"/>
      <w:sz w:val="28"/>
    </w:rPr>
  </w:style>
  <w:style w:type="table" w:styleId="TableGrid">
    <w:name w:val="Table Grid"/>
    <w:basedOn w:val="TableNormal"/>
    <w:uiPriority w:val="59"/>
    <w:rsid w:val="00AE7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6B01"/>
    <w:rPr>
      <w:color w:val="808080"/>
    </w:rPr>
  </w:style>
  <w:style w:type="table" w:customStyle="1" w:styleId="Formatmall1">
    <w:name w:val="Formatmall1"/>
    <w:basedOn w:val="TableNormal"/>
    <w:uiPriority w:val="99"/>
    <w:rsid w:val="00CB792D"/>
    <w:pPr>
      <w:spacing w:after="0" w:line="240" w:lineRule="auto"/>
    </w:pPr>
    <w:rPr>
      <w:sz w:val="20"/>
    </w:rPr>
    <w:tblPr>
      <w:tblStyleRowBandSize w:val="1"/>
    </w:tblPr>
    <w:tcPr>
      <w:vAlign w:val="center"/>
    </w:tcPr>
    <w:tblStylePr w:type="firstRow">
      <w:rPr>
        <w:rFonts w:asciiTheme="majorHAnsi" w:hAnsiTheme="majorHAnsi"/>
        <w:b w:val="0"/>
        <w:i w:val="0"/>
        <w:color w:val="4472C4" w:themeColor="accent1"/>
        <w:sz w:val="20"/>
      </w:rPr>
    </w:tblStylePr>
    <w:tblStylePr w:type="band1Horz">
      <w:pPr>
        <w:jc w:val="left"/>
      </w:pPr>
      <w:rPr>
        <w:rFonts w:asciiTheme="minorHAnsi" w:hAnsiTheme="minorHAnsi"/>
        <w:sz w:val="20"/>
      </w:rPr>
      <w:tblPr/>
      <w:tcPr>
        <w:shd w:val="clear" w:color="auto" w:fill="FFFFFF" w:themeFill="background1"/>
      </w:tcPr>
    </w:tblStylePr>
    <w:tblStylePr w:type="band2Horz">
      <w:pPr>
        <w:jc w:val="left"/>
      </w:pPr>
      <w:rPr>
        <w:rFonts w:asciiTheme="minorHAnsi" w:hAnsiTheme="minorHAnsi"/>
        <w:color w:val="auto"/>
        <w:sz w:val="20"/>
      </w:rPr>
    </w:tblStylePr>
  </w:style>
  <w:style w:type="paragraph" w:customStyle="1" w:styleId="Markering">
    <w:name w:val="Markering"/>
    <w:basedOn w:val="Normal"/>
    <w:link w:val="MarkeringChar"/>
    <w:qFormat/>
    <w:rsid w:val="000F3E7C"/>
    <w:pPr>
      <w:shd w:val="clear" w:color="auto" w:fill="FFFF00"/>
      <w:spacing w:line="259" w:lineRule="auto"/>
    </w:pPr>
  </w:style>
  <w:style w:type="character" w:customStyle="1" w:styleId="MarkeringChar">
    <w:name w:val="Markering Char"/>
    <w:basedOn w:val="DefaultParagraphFont"/>
    <w:link w:val="Markering"/>
    <w:rsid w:val="000F3E7C"/>
    <w:rPr>
      <w:sz w:val="18"/>
      <w:shd w:val="clear" w:color="auto" w:fill="FFFF00"/>
    </w:rPr>
  </w:style>
  <w:style w:type="character" w:customStyle="1" w:styleId="Heading3Char">
    <w:name w:val="Heading 3 Char"/>
    <w:basedOn w:val="DefaultParagraphFont"/>
    <w:link w:val="Heading3"/>
    <w:uiPriority w:val="9"/>
    <w:rsid w:val="0004457E"/>
    <w:rPr>
      <w:rFonts w:asciiTheme="majorHAnsi" w:eastAsiaTheme="majorEastAsia" w:hAnsiTheme="majorHAnsi" w:cstheme="majorBidi"/>
      <w:color w:val="1F3763" w:themeColor="accent1" w:themeShade="7F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5C033A"/>
    <w:pPr>
      <w:ind w:left="720"/>
      <w:contextualSpacing/>
    </w:pPr>
    <w:rPr>
      <w:sz w:val="20"/>
    </w:rPr>
  </w:style>
  <w:style w:type="paragraph" w:styleId="BodyText">
    <w:name w:val="Body Text"/>
    <w:basedOn w:val="Normal"/>
    <w:link w:val="BodyTextChar"/>
    <w:rsid w:val="00015C3E"/>
    <w:pPr>
      <w:spacing w:after="0"/>
    </w:pPr>
    <w:rPr>
      <w:rFonts w:ascii="Arial" w:eastAsia="Times New Roman" w:hAnsi="Arial" w:cs="Arial"/>
      <w:bCs/>
      <w:sz w:val="16"/>
      <w:szCs w:val="24"/>
      <w:lang w:eastAsia="sv-SE"/>
    </w:rPr>
  </w:style>
  <w:style w:type="character" w:customStyle="1" w:styleId="BodyTextChar">
    <w:name w:val="Body Text Char"/>
    <w:basedOn w:val="DefaultParagraphFont"/>
    <w:link w:val="BodyText"/>
    <w:rsid w:val="00015C3E"/>
    <w:rPr>
      <w:rFonts w:ascii="Arial" w:eastAsia="Times New Roman" w:hAnsi="Arial" w:cs="Arial"/>
      <w:bCs/>
      <w:sz w:val="16"/>
      <w:szCs w:val="24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A5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A5A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950EC"/>
    <w:pPr>
      <w:spacing w:before="100" w:beforeAutospacing="1" w:after="120"/>
      <w:contextualSpacing/>
    </w:pPr>
    <w:rPr>
      <w:rFonts w:ascii="Calibri" w:eastAsiaTheme="majorEastAsia" w:hAnsi="Calibri" w:cstheme="majorBidi"/>
      <w:b/>
      <w:caps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0EC"/>
    <w:rPr>
      <w:rFonts w:ascii="Calibri" w:eastAsiaTheme="majorEastAsia" w:hAnsi="Calibri" w:cstheme="majorBidi"/>
      <w:b/>
      <w:caps/>
      <w:spacing w:val="5"/>
      <w:kern w:val="28"/>
      <w:sz w:val="2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408"/>
    <w:pPr>
      <w:keepNext/>
      <w:numPr>
        <w:ilvl w:val="1"/>
      </w:numPr>
      <w:spacing w:after="120"/>
    </w:pPr>
    <w:rPr>
      <w:rFonts w:ascii="Calibri" w:eastAsiaTheme="majorEastAsia" w:hAnsi="Calibri" w:cstheme="majorBidi"/>
      <w:b/>
      <w:iCs/>
      <w:sz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3408"/>
    <w:rPr>
      <w:rFonts w:ascii="Calibri" w:eastAsiaTheme="majorEastAsia" w:hAnsi="Calibri" w:cstheme="majorBidi"/>
      <w:b/>
      <w:iCs/>
      <w:sz w:val="20"/>
      <w:szCs w:val="24"/>
    </w:rPr>
  </w:style>
  <w:style w:type="paragraph" w:customStyle="1" w:styleId="TabelltextN">
    <w:name w:val="Tabelltext_N"/>
    <w:basedOn w:val="Normal"/>
    <w:next w:val="Normal"/>
    <w:qFormat/>
    <w:rsid w:val="00130635"/>
    <w:pPr>
      <w:spacing w:after="100" w:afterAutospacing="1"/>
    </w:pPr>
    <w:rPr>
      <w:rFonts w:ascii="Calibri" w:eastAsia="Calibri" w:hAnsi="Calibri" w:cs="Times New Roman"/>
      <w:sz w:val="20"/>
      <w:szCs w:val="20"/>
      <w:lang w:eastAsia="sv-SE"/>
    </w:rPr>
  </w:style>
  <w:style w:type="paragraph" w:customStyle="1" w:styleId="PunktlistaN">
    <w:name w:val="Punktlista_N"/>
    <w:basedOn w:val="Normal"/>
    <w:qFormat/>
    <w:rsid w:val="0060412A"/>
    <w:pPr>
      <w:numPr>
        <w:numId w:val="11"/>
      </w:numPr>
      <w:tabs>
        <w:tab w:val="left" w:pos="284"/>
      </w:tabs>
      <w:spacing w:after="100" w:afterAutospacing="1"/>
      <w:ind w:left="284" w:hanging="284"/>
    </w:pPr>
    <w:rPr>
      <w:rFonts w:ascii="Calibri" w:eastAsia="Calibri" w:hAnsi="Calibri" w:cs="Times New Roman"/>
      <w:szCs w:val="20"/>
      <w:lang w:eastAsia="sv-SE"/>
    </w:rPr>
  </w:style>
  <w:style w:type="paragraph" w:styleId="NoSpacing">
    <w:name w:val="No Spacing"/>
    <w:link w:val="NoSpacingChar"/>
    <w:uiPriority w:val="1"/>
    <w:qFormat/>
    <w:rsid w:val="0071342C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1342C"/>
    <w:rPr>
      <w:rFonts w:eastAsiaTheme="minorEastAsia"/>
      <w:lang w:eastAsia="sv-SE"/>
    </w:rPr>
  </w:style>
  <w:style w:type="paragraph" w:customStyle="1" w:styleId="TabellhuvudN">
    <w:name w:val="Tabellhuvud_N"/>
    <w:basedOn w:val="TabelltextN"/>
    <w:next w:val="TabelltextN"/>
    <w:qFormat/>
    <w:rsid w:val="00C25007"/>
    <w:pPr>
      <w:spacing w:after="120" w:afterAutospacing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klimatochstyrsystem.sharepoint.com/Delade%20dokument/KSS/Standardmallar%20KSS/Driftkort/81-01%20AS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ADAA0B913D47419B3A2D21816E0979" ma:contentTypeVersion="19" ma:contentTypeDescription="Skapa ett nytt dokument." ma:contentTypeScope="" ma:versionID="61ef0ed726cd51f9c013e885ed777b08">
  <xsd:schema xmlns:xsd="http://www.w3.org/2001/XMLSchema" xmlns:xs="http://www.w3.org/2001/XMLSchema" xmlns:p="http://schemas.microsoft.com/office/2006/metadata/properties" xmlns:ns2="e317bd26-b35a-4a77-91f5-e3dbed9a896d" xmlns:ns3="23c29688-caea-4d67-809d-793a866057ea" targetNamespace="http://schemas.microsoft.com/office/2006/metadata/properties" ma:root="true" ma:fieldsID="3d3f8511ee3cdd8649c2112b1fce7f93" ns2:_="" ns3:_="">
    <xsd:import namespace="e317bd26-b35a-4a77-91f5-e3dbed9a896d"/>
    <xsd:import namespace="23c29688-caea-4d67-809d-793a866057e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Projektnumme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7bd26-b35a-4a77-91f5-e3dbed9a8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efd8c63-899e-4bab-af64-e883ec5303a4}" ma:internalName="TaxCatchAll" ma:showField="CatchAllData" ma:web="e317bd26-b35a-4a77-91f5-e3dbed9a89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c29688-caea-4d67-809d-793a866057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Projektnummer" ma:index="18" nillable="true" ma:displayName="Projektnummer" ma:format="Dropdown" ma:internalName="Projektnummer">
      <xsd:simpleType>
        <xsd:restriction base="dms:Text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Bildmarkeringar" ma:readOnly="false" ma:fieldId="{5cf76f15-5ced-4ddc-b409-7134ff3c332f}" ma:taxonomyMulti="true" ma:sspId="740e4c16-d62e-4640-9ea3-a19a0742db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ktnummer xmlns="23c29688-caea-4d67-809d-793a866057ea" xsi:nil="true"/>
    <lcf76f155ced4ddcb4097134ff3c332f xmlns="23c29688-caea-4d67-809d-793a866057ea">
      <Terms xmlns="http://schemas.microsoft.com/office/infopath/2007/PartnerControls"/>
    </lcf76f155ced4ddcb4097134ff3c332f>
    <TaxCatchAll xmlns="e317bd26-b35a-4a77-91f5-e3dbed9a896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27DAD-F692-4B1A-AAEF-C75A121B6703}"/>
</file>

<file path=customXml/itemProps2.xml><?xml version="1.0" encoding="utf-8"?>
<ds:datastoreItem xmlns:ds="http://schemas.openxmlformats.org/officeDocument/2006/customXml" ds:itemID="{E394ED0A-9456-45C7-82C7-DEA12CED2693}">
  <ds:schemaRefs>
    <ds:schemaRef ds:uri="http://schemas.microsoft.com/office/2006/metadata/properties"/>
    <ds:schemaRef ds:uri="http://schemas.microsoft.com/office/infopath/2007/PartnerControls"/>
    <ds:schemaRef ds:uri="23c29688-caea-4d67-809d-793a866057ea"/>
    <ds:schemaRef ds:uri="e317bd26-b35a-4a77-91f5-e3dbed9a896d"/>
  </ds:schemaRefs>
</ds:datastoreItem>
</file>

<file path=customXml/itemProps3.xml><?xml version="1.0" encoding="utf-8"?>
<ds:datastoreItem xmlns:ds="http://schemas.openxmlformats.org/officeDocument/2006/customXml" ds:itemID="{E8FF6122-CCB9-49D7-BD8F-3F9C81AA23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12ADD3-6AC7-4F0F-AF41-1A1F809D5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81-01%20AS</Template>
  <TotalTime>1505</TotalTime>
  <Pages>4</Pages>
  <Words>1305</Words>
  <Characters>6922</Characters>
  <Application>Microsoft Office Word</Application>
  <DocSecurity>0</DocSecurity>
  <Lines>57</Lines>
  <Paragraphs>16</Paragraphs>
  <ScaleCrop>false</ScaleCrop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Leksell</dc:creator>
  <cp:keywords/>
  <dc:description/>
  <cp:lastModifiedBy>Ruslan Bagirov</cp:lastModifiedBy>
  <cp:revision>2427</cp:revision>
  <cp:lastPrinted>2022-02-19T16:58:00Z</cp:lastPrinted>
  <dcterms:created xsi:type="dcterms:W3CDTF">2020-04-02T01:54:00Z</dcterms:created>
  <dcterms:modified xsi:type="dcterms:W3CDTF">2022-08-30T14:48:00Z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0x01010012ADAA0B913D47419B3A2D21816E0979</vt:lpwstr>
  </property>
  <property fmtid="{D5CDD505-2E9C-101B-9397-08002B2CF9AE}" pid="3" name="MediaServiceImageTags">
    <vt:lpwstr/>
  </property>
</Properties>
</file>