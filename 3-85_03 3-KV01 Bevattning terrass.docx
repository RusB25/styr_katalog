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A0A1" w14:textId="319B7F2A" w:rsidR="002D7862" w:rsidRPr="002D7862" w:rsidRDefault="00383FA9" w:rsidP="002D786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sz w:val="20"/>
        </w:rPr>
        <w:object w:dxaOrig="1440" w:dyaOrig="1440" w14:anchorId="4A55BE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711.5pt;height:445.55pt;z-index:251658240;mso-width-percent:1000;mso-position-horizontal:center;mso-position-horizontal-relative:page;mso-position-vertical-relative:text;mso-width-percent:1000;mso-width-relative:margin;mso-height-relative:margin">
            <v:imagedata r:id="rId11" o:title=""/>
            <w10:wrap type="topAndBottom" anchorx="page"/>
          </v:shape>
          <o:OLEObject Type="Embed" ProgID="Visio.Drawing.15" ShapeID="_x0000_s1027" DrawAspect="Content" ObjectID="_1694070805" r:id="rId12"/>
        </w:object>
      </w:r>
      <w:r w:rsidR="000F3E7C">
        <w:br w:type="page"/>
      </w:r>
    </w:p>
    <w:p w14:paraId="50C3C360" w14:textId="77777777" w:rsidR="006D7387" w:rsidRDefault="006D7387" w:rsidP="006D7387">
      <w:pPr>
        <w:pStyle w:val="Rubrik1"/>
        <w:tabs>
          <w:tab w:val="left" w:pos="5530"/>
        </w:tabs>
      </w:pPr>
      <w:bookmarkStart w:id="0" w:name="_Hlk40728684"/>
      <w:r>
        <w:lastRenderedPageBreak/>
        <w:t>FUNKTIONSBESKRIVNING</w:t>
      </w:r>
    </w:p>
    <w:p w14:paraId="012B25C7" w14:textId="0CFC780F" w:rsidR="006D7387" w:rsidRDefault="006D7387" w:rsidP="006D7387">
      <w:r>
        <w:t>Apparatskåp:</w:t>
      </w:r>
      <w:r>
        <w:tab/>
      </w:r>
      <w:r w:rsidR="005714FF">
        <w:t>3</w:t>
      </w:r>
      <w:r>
        <w:t>-A</w:t>
      </w:r>
      <w:r w:rsidR="00FA6C78">
        <w:t>L</w:t>
      </w:r>
      <w:r w:rsidR="00A41B93">
        <w:t>0</w:t>
      </w:r>
      <w:r w:rsidR="005714FF">
        <w:t>5</w:t>
      </w:r>
      <w:r w:rsidR="00A41B93">
        <w:t>1</w:t>
      </w:r>
      <w:r w:rsidR="00FA6C78">
        <w:br/>
      </w:r>
      <w:r>
        <w:t xml:space="preserve">Placering: </w:t>
      </w:r>
      <w:r>
        <w:tab/>
      </w:r>
      <w:r w:rsidR="00801029">
        <w:t>Terrass</w:t>
      </w:r>
      <w:r w:rsidR="00FA6C78">
        <w:t>,</w:t>
      </w:r>
      <w:r w:rsidR="00801029">
        <w:t xml:space="preserve"> plan</w:t>
      </w:r>
      <w:r w:rsidR="001C5244">
        <w:t xml:space="preserve"> 0</w:t>
      </w:r>
      <w:r w:rsidR="005708F0">
        <w:t>6</w:t>
      </w:r>
      <w:r w:rsidR="001C5244">
        <w:t xml:space="preserve"> hus </w:t>
      </w:r>
      <w:r w:rsidR="005708F0">
        <w:t>3</w:t>
      </w:r>
      <w:r w:rsidR="00FA6C78">
        <w:t xml:space="preserve">, Trapphus </w:t>
      </w:r>
      <w:r w:rsidR="005708F0">
        <w:t>406</w:t>
      </w:r>
      <w:r w:rsidR="00FA6C78">
        <w:t xml:space="preserve"> plan 0</w:t>
      </w:r>
      <w:r w:rsidR="005708F0">
        <w:t>6</w:t>
      </w:r>
      <w:r w:rsidR="001C5244">
        <w:br/>
      </w:r>
      <w:r>
        <w:rPr>
          <w:rFonts w:cstheme="minorHAnsi"/>
        </w:rPr>
        <w:t>Betjänar:</w:t>
      </w:r>
      <w:r>
        <w:rPr>
          <w:rFonts w:cstheme="minorHAnsi"/>
        </w:rPr>
        <w:tab/>
      </w:r>
      <w:r w:rsidR="00FA6C78">
        <w:t xml:space="preserve">Bevattning terrass, hus </w:t>
      </w:r>
      <w:r w:rsidR="005714FF">
        <w:t>3</w:t>
      </w:r>
    </w:p>
    <w:p w14:paraId="269B77E4" w14:textId="4456D6BC" w:rsidR="00F81BEA" w:rsidRDefault="00921873" w:rsidP="00F81BEA">
      <w:pPr>
        <w:pStyle w:val="Rubrik2"/>
      </w:pPr>
      <w:bookmarkStart w:id="1" w:name="_Hlk40728694"/>
      <w:bookmarkEnd w:id="0"/>
      <w:r>
        <w:t>STYRNING</w:t>
      </w:r>
    </w:p>
    <w:p w14:paraId="355328AA" w14:textId="1162AC76" w:rsidR="00F81BEA" w:rsidRDefault="00E7167A" w:rsidP="00F81BEA">
      <w:pPr>
        <w:pStyle w:val="Rubrik3"/>
      </w:pPr>
      <w:r>
        <w:t>Manöver</w:t>
      </w:r>
      <w:r w:rsidR="00AB6F39">
        <w:t xml:space="preserve"> SV51-SV5</w:t>
      </w:r>
      <w:r w:rsidR="002E36BF">
        <w:t>4</w:t>
      </w:r>
    </w:p>
    <w:p w14:paraId="58BE05B8" w14:textId="4E1E655E" w:rsidR="006153AD" w:rsidRPr="00142DD7" w:rsidRDefault="00A36A77" w:rsidP="00066297">
      <w:r>
        <w:t xml:space="preserve">Via separata </w:t>
      </w:r>
      <w:r w:rsidR="006153AD">
        <w:t xml:space="preserve">omkopplare i skärmbild i DUC/DHC med inställningar </w:t>
      </w:r>
      <w:r w:rsidR="00D72A7A">
        <w:rPr>
          <w:b/>
          <w:bCs/>
        </w:rPr>
        <w:t>ÖPPEN</w:t>
      </w:r>
      <w:r w:rsidR="006153AD" w:rsidRPr="00326795">
        <w:rPr>
          <w:b/>
          <w:bCs/>
        </w:rPr>
        <w:t xml:space="preserve"> </w:t>
      </w:r>
      <w:r w:rsidR="00D72A7A">
        <w:rPr>
          <w:b/>
          <w:bCs/>
        </w:rPr>
        <w:t>–</w:t>
      </w:r>
      <w:r w:rsidR="006153AD" w:rsidRPr="00326795">
        <w:rPr>
          <w:b/>
          <w:bCs/>
        </w:rPr>
        <w:t xml:space="preserve"> </w:t>
      </w:r>
      <w:r w:rsidR="00D72A7A">
        <w:rPr>
          <w:b/>
          <w:bCs/>
        </w:rPr>
        <w:t xml:space="preserve">STÄNGD </w:t>
      </w:r>
      <w:r w:rsidR="00142DD7">
        <w:rPr>
          <w:b/>
          <w:bCs/>
        </w:rPr>
        <w:t>–</w:t>
      </w:r>
      <w:r w:rsidR="006153AD">
        <w:rPr>
          <w:b/>
          <w:bCs/>
        </w:rPr>
        <w:t xml:space="preserve"> </w:t>
      </w:r>
      <w:r w:rsidR="006153AD" w:rsidRPr="00326795">
        <w:rPr>
          <w:b/>
          <w:bCs/>
        </w:rPr>
        <w:t>AUTO</w:t>
      </w:r>
      <w:r w:rsidR="00142DD7">
        <w:t xml:space="preserve"> manövreras bevattningsventilerna </w:t>
      </w:r>
      <w:r w:rsidR="00142DD7">
        <w:br/>
        <w:t>SV51-SV5</w:t>
      </w:r>
      <w:r w:rsidR="002E36BF">
        <w:t>4</w:t>
      </w:r>
      <w:r w:rsidR="00142DD7">
        <w:t>.</w:t>
      </w:r>
    </w:p>
    <w:p w14:paraId="0CEE3A50" w14:textId="09A40861" w:rsidR="006153AD" w:rsidRDefault="006153AD" w:rsidP="006153AD">
      <w:r>
        <w:t xml:space="preserve">När omkopplaren är i </w:t>
      </w:r>
      <w:r w:rsidRPr="002F7838">
        <w:t xml:space="preserve">läge AUTO är </w:t>
      </w:r>
      <w:r w:rsidR="00D72A7A">
        <w:t>ventilerna öppna vid bevattningsbehov.</w:t>
      </w:r>
    </w:p>
    <w:p w14:paraId="431FEB83" w14:textId="59C06ED6" w:rsidR="00810133" w:rsidRDefault="00194615" w:rsidP="00194615">
      <w:pPr>
        <w:pStyle w:val="Rubrik3"/>
      </w:pPr>
      <w:r>
        <w:br w:type="column"/>
      </w:r>
      <w:r>
        <w:t>Bevattning</w:t>
      </w:r>
    </w:p>
    <w:p w14:paraId="270A34B8" w14:textId="77777777" w:rsidR="00773887" w:rsidRDefault="0073270F" w:rsidP="00194615">
      <w:r>
        <w:t>Bevatt</w:t>
      </w:r>
      <w:r w:rsidR="00E7167A">
        <w:t xml:space="preserve">ning tillåts för respektive ventil </w:t>
      </w:r>
      <w:r w:rsidR="007F4D31">
        <w:t xml:space="preserve">vid </w:t>
      </w:r>
    </w:p>
    <w:p w14:paraId="4668F776" w14:textId="51770414" w:rsidR="00194615" w:rsidRDefault="00773887" w:rsidP="00773887">
      <w:pPr>
        <w:pStyle w:val="PunktlistaN"/>
      </w:pPr>
      <w:r>
        <w:t>T</w:t>
      </w:r>
      <w:r w:rsidR="007F4D31">
        <w:t>idkanal</w:t>
      </w:r>
      <w:r>
        <w:t xml:space="preserve"> är aktiv</w:t>
      </w:r>
    </w:p>
    <w:p w14:paraId="5DE459FE" w14:textId="1F6F45D9" w:rsidR="00773887" w:rsidRDefault="00773887" w:rsidP="00773887">
      <w:pPr>
        <w:pStyle w:val="PunktlistaN"/>
      </w:pPr>
      <w:r>
        <w:t xml:space="preserve">Datum är mellan inställda </w:t>
      </w:r>
      <w:r w:rsidR="003B41AF">
        <w:t>kalendergränser.</w:t>
      </w:r>
    </w:p>
    <w:p w14:paraId="0AD76975" w14:textId="700AF7DE" w:rsidR="00B3297E" w:rsidRDefault="00B3297E" w:rsidP="00B3297E">
      <w:pPr>
        <w:pStyle w:val="PunktlistaN"/>
      </w:pPr>
      <w:r>
        <w:t>Utetemperaturen vid GT3U överstiger inställd gräns under inställd tid.</w:t>
      </w:r>
    </w:p>
    <w:p w14:paraId="503FAEC2" w14:textId="79443136" w:rsidR="003B41AF" w:rsidRDefault="007B5812" w:rsidP="00913C51">
      <w:pPr>
        <w:pStyle w:val="PunktlistaN"/>
        <w:numPr>
          <w:ilvl w:val="0"/>
          <w:numId w:val="0"/>
        </w:numPr>
      </w:pPr>
      <w:r>
        <w:t xml:space="preserve">Vid bevattning mäts </w:t>
      </w:r>
      <w:r w:rsidR="00FE1680">
        <w:t xml:space="preserve">vattenmängden via flödesmätare MF61 och stoppas när </w:t>
      </w:r>
      <w:r w:rsidR="00BB4D25">
        <w:t xml:space="preserve">dagens </w:t>
      </w:r>
      <w:r w:rsidR="00C35B99">
        <w:t xml:space="preserve">vattenmängd </w:t>
      </w:r>
      <w:r w:rsidR="00FE1680">
        <w:t xml:space="preserve">överstiger 1/3 </w:t>
      </w:r>
      <w:r w:rsidR="008D433C">
        <w:t>inställd</w:t>
      </w:r>
      <w:r w:rsidR="00BB4D25">
        <w:t xml:space="preserve"> </w:t>
      </w:r>
      <w:r w:rsidR="00C35B99">
        <w:t>gräns</w:t>
      </w:r>
      <w:r w:rsidR="00BB4D25">
        <w:t xml:space="preserve"> för veckan </w:t>
      </w:r>
      <w:r w:rsidR="008D433C">
        <w:t>eller när den totala vatte</w:t>
      </w:r>
      <w:r w:rsidR="000F6A93">
        <w:t xml:space="preserve">nmängden för veckan överstiger inställd </w:t>
      </w:r>
      <w:r w:rsidR="00C35B99">
        <w:t>gräns.</w:t>
      </w:r>
    </w:p>
    <w:p w14:paraId="5AD61F39" w14:textId="17E3590E" w:rsidR="00CF6417" w:rsidRDefault="00B9092D" w:rsidP="00913C51">
      <w:pPr>
        <w:pStyle w:val="PunktlistaN"/>
        <w:numPr>
          <w:ilvl w:val="0"/>
          <w:numId w:val="0"/>
        </w:numPr>
      </w:pPr>
      <w:r>
        <w:t xml:space="preserve">Vid aktiv signal från regnsensor </w:t>
      </w:r>
      <w:r w:rsidR="002E36BF">
        <w:t>3</w:t>
      </w:r>
      <w:r>
        <w:t xml:space="preserve">-GNEU081 förreglas bevattningen tills </w:t>
      </w:r>
      <w:r w:rsidR="00585306">
        <w:t>den har torkat och tillåter bevattning igen.</w:t>
      </w:r>
      <w:r w:rsidR="00CF6417">
        <w:br/>
        <w:t xml:space="preserve">Mängden regnvatten som aktiverar signalen ställs lokalt in på regnsensor (6mm </w:t>
      </w:r>
      <w:r w:rsidR="000D43B5">
        <w:t>som standard).</w:t>
      </w:r>
    </w:p>
    <w:p w14:paraId="477A7BC3" w14:textId="344529AB" w:rsidR="006E1C1F" w:rsidRDefault="006E1C1F" w:rsidP="00913C51">
      <w:pPr>
        <w:pStyle w:val="PunktlistaN"/>
        <w:numPr>
          <w:ilvl w:val="0"/>
          <w:numId w:val="0"/>
        </w:numPr>
      </w:pPr>
      <w:r>
        <w:t xml:space="preserve">Under inställda sommarmånader ökas veckans </w:t>
      </w:r>
      <w:r w:rsidR="00813ACB">
        <w:t>vattenmängd till inställd gräns.</w:t>
      </w:r>
    </w:p>
    <w:p w14:paraId="7657B603" w14:textId="158760CA" w:rsidR="004622AF" w:rsidRDefault="004622AF" w:rsidP="00913C51">
      <w:pPr>
        <w:pStyle w:val="PunktlistaN"/>
        <w:numPr>
          <w:ilvl w:val="0"/>
          <w:numId w:val="0"/>
        </w:numPr>
      </w:pPr>
      <w:r w:rsidRPr="00E760C9">
        <w:t>Om regnsensorn har aktiverats under</w:t>
      </w:r>
      <w:r w:rsidR="00057BDA">
        <w:t xml:space="preserve"> aktuell</w:t>
      </w:r>
      <w:r w:rsidRPr="00E760C9">
        <w:t xml:space="preserve"> kalenderveckan </w:t>
      </w:r>
      <w:r w:rsidR="00E760C9" w:rsidRPr="00E760C9">
        <w:t>minskas vat</w:t>
      </w:r>
      <w:r w:rsidR="00E760C9">
        <w:t xml:space="preserve">tenmängden för </w:t>
      </w:r>
      <w:r w:rsidR="00057BDA">
        <w:t xml:space="preserve">den </w:t>
      </w:r>
      <w:r w:rsidR="00E760C9">
        <w:t>veckan</w:t>
      </w:r>
      <w:r w:rsidR="00057BDA">
        <w:t xml:space="preserve"> med</w:t>
      </w:r>
      <w:r w:rsidR="00E760C9">
        <w:t xml:space="preserve"> inställt värde.</w:t>
      </w:r>
    </w:p>
    <w:p w14:paraId="5D0193A7" w14:textId="79EC5957" w:rsidR="002C6C4E" w:rsidRDefault="00813ACB" w:rsidP="00FC2C50">
      <w:pPr>
        <w:pStyle w:val="Rubrik2"/>
      </w:pPr>
      <w:r>
        <w:t>Förregling</w:t>
      </w:r>
    </w:p>
    <w:p w14:paraId="208A67E1" w14:textId="77777777" w:rsidR="002C6C4E" w:rsidRDefault="002C6C4E" w:rsidP="002C6C4E">
      <w:pPr>
        <w:pStyle w:val="Rubrik3"/>
      </w:pPr>
      <w:r>
        <w:t>Läckagelarm</w:t>
      </w:r>
    </w:p>
    <w:p w14:paraId="005C5E8A" w14:textId="6A7BE373" w:rsidR="00813ACB" w:rsidRPr="00813ACB" w:rsidRDefault="00813ACB" w:rsidP="00813ACB">
      <w:r>
        <w:t>Vid</w:t>
      </w:r>
      <w:r w:rsidR="00FC2C50">
        <w:t xml:space="preserve"> utlöst läckagelarm GM61 i trapphus under centralenhet för bevattning förreglas </w:t>
      </w:r>
      <w:r w:rsidR="00F75023">
        <w:t>ventiler SV51-5</w:t>
      </w:r>
      <w:r w:rsidR="002E36BF">
        <w:t>4</w:t>
      </w:r>
      <w:r w:rsidR="00F75023">
        <w:t xml:space="preserve"> och larm ges.</w:t>
      </w:r>
      <w:r w:rsidR="00B54894">
        <w:t xml:space="preserve"> </w:t>
      </w:r>
      <w:r w:rsidR="0008191A">
        <w:br/>
      </w:r>
    </w:p>
    <w:p w14:paraId="05EDE539" w14:textId="3C39300C" w:rsidR="00D82255" w:rsidRDefault="00D82255" w:rsidP="00D82255">
      <w:pPr>
        <w:pStyle w:val="Rubrik2"/>
      </w:pPr>
      <w:r>
        <w:t>TÖM</w:t>
      </w:r>
      <w:r w:rsidR="00FF6583">
        <w:t>m</w:t>
      </w:r>
      <w:r>
        <w:t>ING</w:t>
      </w:r>
    </w:p>
    <w:p w14:paraId="3A867769" w14:textId="26961F4A" w:rsidR="00FF6583" w:rsidRPr="00FF6583" w:rsidRDefault="00FF6583" w:rsidP="00FF6583">
      <w:r>
        <w:t>Slingor skall tömmas på vatten innan frysrisk råder.</w:t>
      </w:r>
      <w:r>
        <w:br/>
        <w:t xml:space="preserve">Detta sker manuellt </w:t>
      </w:r>
      <w:r w:rsidR="007C24F5">
        <w:t>utav drift eller utsedd personal</w:t>
      </w:r>
    </w:p>
    <w:p w14:paraId="42A3C087" w14:textId="77777777" w:rsidR="00F81BEA" w:rsidRPr="00FE05E3" w:rsidRDefault="00F81BEA" w:rsidP="00F81BEA">
      <w:pPr>
        <w:pStyle w:val="Rubrik2"/>
      </w:pPr>
      <w:r w:rsidRPr="00E760C9">
        <w:br w:type="column"/>
      </w:r>
      <w:r w:rsidRPr="00FE5384">
        <w:t>INSTÄLLNING</w:t>
      </w:r>
      <w:r>
        <w:t>AR</w:t>
      </w:r>
    </w:p>
    <w:tbl>
      <w:tblPr>
        <w:tblStyle w:val="Formatmall1"/>
        <w:tblW w:w="5000" w:type="pct"/>
        <w:tblLook w:val="04A0" w:firstRow="1" w:lastRow="0" w:firstColumn="1" w:lastColumn="0" w:noHBand="0" w:noVBand="1"/>
      </w:tblPr>
      <w:tblGrid>
        <w:gridCol w:w="1578"/>
        <w:gridCol w:w="2152"/>
        <w:gridCol w:w="1240"/>
      </w:tblGrid>
      <w:tr w:rsidR="00F81BEA" w14:paraId="492BFC16" w14:textId="77777777" w:rsidTr="006B2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8" w:type="dxa"/>
            <w:tcBorders>
              <w:bottom w:val="single" w:sz="4" w:space="0" w:color="auto"/>
            </w:tcBorders>
          </w:tcPr>
          <w:p w14:paraId="1F1DCC0B" w14:textId="77777777" w:rsidR="00F81BEA" w:rsidRPr="006669BB" w:rsidRDefault="00F81BEA" w:rsidP="006B2E40">
            <w:pPr>
              <w:pStyle w:val="Rubrik4"/>
              <w:outlineLvl w:val="3"/>
              <w:rPr>
                <w:b/>
                <w:bCs/>
              </w:rPr>
            </w:pPr>
            <w:r w:rsidRPr="004432C2">
              <w:t>Komponent</w:t>
            </w: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14:paraId="55298308" w14:textId="77777777" w:rsidR="00F81BEA" w:rsidRPr="006669BB" w:rsidRDefault="00F81BEA" w:rsidP="006B2E40">
            <w:pPr>
              <w:pStyle w:val="Rubrik4"/>
              <w:outlineLvl w:val="3"/>
              <w:rPr>
                <w:b/>
                <w:bCs/>
              </w:rPr>
            </w:pPr>
            <w:r w:rsidRPr="004432C2">
              <w:t>Funktion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3494BD39" w14:textId="77777777" w:rsidR="00F81BEA" w:rsidRPr="006669BB" w:rsidRDefault="00F81BEA" w:rsidP="006B2E40">
            <w:pPr>
              <w:pStyle w:val="Rubrik4"/>
              <w:outlineLvl w:val="3"/>
              <w:rPr>
                <w:b/>
                <w:bCs/>
              </w:rPr>
            </w:pPr>
            <w:r w:rsidRPr="004432C2">
              <w:t>Börvärde</w:t>
            </w:r>
          </w:p>
        </w:tc>
      </w:tr>
      <w:tr w:rsidR="00F81BEA" w14:paraId="25DAAD05" w14:textId="77777777" w:rsidTr="006B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3772C3AA" w14:textId="4E8F7D76" w:rsidR="00F81BEA" w:rsidRDefault="003059D9" w:rsidP="006B2E40">
            <w:r>
              <w:t>SV51</w:t>
            </w:r>
          </w:p>
        </w:tc>
        <w:tc>
          <w:tcPr>
            <w:tcW w:w="2152" w:type="dxa"/>
            <w:vAlign w:val="top"/>
          </w:tcPr>
          <w:p w14:paraId="48C92B45" w14:textId="30C44CBF" w:rsidR="00F81BEA" w:rsidRDefault="00D92733" w:rsidP="006B2E40">
            <w:r>
              <w:t>Vattenmängd</w:t>
            </w:r>
          </w:p>
        </w:tc>
        <w:tc>
          <w:tcPr>
            <w:tcW w:w="1240" w:type="dxa"/>
            <w:vAlign w:val="top"/>
          </w:tcPr>
          <w:p w14:paraId="688DE016" w14:textId="2FB2BE0C" w:rsidR="00F81BEA" w:rsidRDefault="00D92733" w:rsidP="006B2E40">
            <w:r>
              <w:rPr>
                <w:rFonts w:cstheme="minorHAnsi"/>
              </w:rPr>
              <w:t>25mm</w:t>
            </w:r>
          </w:p>
        </w:tc>
      </w:tr>
      <w:tr w:rsidR="00F81BEA" w14:paraId="1B4C4294" w14:textId="77777777" w:rsidTr="006B2E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512C6A6A" w14:textId="70EEAF75" w:rsidR="00F81BEA" w:rsidRDefault="00714DC0" w:rsidP="006B2E40">
            <w:r>
              <w:t>--</w:t>
            </w:r>
          </w:p>
        </w:tc>
        <w:tc>
          <w:tcPr>
            <w:tcW w:w="2152" w:type="dxa"/>
            <w:vAlign w:val="top"/>
          </w:tcPr>
          <w:p w14:paraId="2FFB36EE" w14:textId="67D99917" w:rsidR="00F81BEA" w:rsidRDefault="00D92733" w:rsidP="006B2E40">
            <w:r>
              <w:t>Vattenmängd Sommar</w:t>
            </w:r>
          </w:p>
        </w:tc>
        <w:tc>
          <w:tcPr>
            <w:tcW w:w="1240" w:type="dxa"/>
            <w:vAlign w:val="top"/>
          </w:tcPr>
          <w:p w14:paraId="53771ACE" w14:textId="0DB8DE05" w:rsidR="00F81BEA" w:rsidRDefault="00D92733" w:rsidP="006B2E40">
            <w:r>
              <w:rPr>
                <w:rFonts w:cstheme="minorHAnsi"/>
              </w:rPr>
              <w:t>35mm</w:t>
            </w:r>
          </w:p>
        </w:tc>
      </w:tr>
      <w:tr w:rsidR="00066297" w14:paraId="195D843C" w14:textId="77777777" w:rsidTr="006B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22CF0DF5" w14:textId="1893CF37" w:rsidR="00066297" w:rsidRDefault="00066297" w:rsidP="00066297">
            <w:r>
              <w:t>--</w:t>
            </w:r>
          </w:p>
        </w:tc>
        <w:tc>
          <w:tcPr>
            <w:tcW w:w="2152" w:type="dxa"/>
            <w:vAlign w:val="top"/>
          </w:tcPr>
          <w:p w14:paraId="7C57286C" w14:textId="065C2199" w:rsidR="00066297" w:rsidRDefault="00066297" w:rsidP="00066297">
            <w:r>
              <w:t>Reducering via regnsensor</w:t>
            </w:r>
          </w:p>
        </w:tc>
        <w:tc>
          <w:tcPr>
            <w:tcW w:w="1240" w:type="dxa"/>
            <w:vAlign w:val="top"/>
          </w:tcPr>
          <w:p w14:paraId="36B6AED2" w14:textId="29126145" w:rsidR="00066297" w:rsidRDefault="00066297" w:rsidP="00066297">
            <w:pPr>
              <w:rPr>
                <w:rFonts w:cstheme="minorHAnsi"/>
                <w:color w:val="0D0D0D" w:themeColor="text1" w:themeTint="F2"/>
              </w:rPr>
            </w:pPr>
            <w:r>
              <w:rPr>
                <w:rFonts w:cstheme="minorHAnsi"/>
                <w:color w:val="0D0D0D" w:themeColor="text1" w:themeTint="F2"/>
              </w:rPr>
              <w:t>6mm</w:t>
            </w:r>
          </w:p>
        </w:tc>
      </w:tr>
      <w:tr w:rsidR="00066297" w14:paraId="5435D100" w14:textId="77777777" w:rsidTr="006B2E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4B69F973" w14:textId="19CB9C70" w:rsidR="00066297" w:rsidRDefault="00066297" w:rsidP="00066297">
            <w:r>
              <w:t>SV52</w:t>
            </w:r>
          </w:p>
        </w:tc>
        <w:tc>
          <w:tcPr>
            <w:tcW w:w="2152" w:type="dxa"/>
            <w:vAlign w:val="top"/>
          </w:tcPr>
          <w:p w14:paraId="3B93A07F" w14:textId="1019A984" w:rsidR="00066297" w:rsidRDefault="00066297" w:rsidP="00066297">
            <w:r>
              <w:t>Vattenmängd</w:t>
            </w:r>
          </w:p>
        </w:tc>
        <w:tc>
          <w:tcPr>
            <w:tcW w:w="1240" w:type="dxa"/>
            <w:vAlign w:val="top"/>
          </w:tcPr>
          <w:p w14:paraId="2980FB4F" w14:textId="4388DEC8" w:rsidR="00066297" w:rsidRDefault="00066297" w:rsidP="00066297">
            <w:pPr>
              <w:rPr>
                <w:rFonts w:cstheme="minorHAnsi"/>
                <w:color w:val="0D0D0D" w:themeColor="text1" w:themeTint="F2"/>
              </w:rPr>
            </w:pPr>
            <w:r>
              <w:rPr>
                <w:rFonts w:cstheme="minorHAnsi"/>
              </w:rPr>
              <w:t>25mm</w:t>
            </w:r>
          </w:p>
        </w:tc>
      </w:tr>
      <w:tr w:rsidR="00066297" w14:paraId="5F760EB8" w14:textId="77777777" w:rsidTr="006B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2D9D1EC7" w14:textId="7D621287" w:rsidR="00066297" w:rsidRDefault="00066297" w:rsidP="00066297">
            <w:r>
              <w:t>--</w:t>
            </w:r>
          </w:p>
        </w:tc>
        <w:tc>
          <w:tcPr>
            <w:tcW w:w="2152" w:type="dxa"/>
            <w:vAlign w:val="top"/>
          </w:tcPr>
          <w:p w14:paraId="7FB28BE9" w14:textId="0802DFA6" w:rsidR="00066297" w:rsidRDefault="00066297" w:rsidP="00066297">
            <w:r>
              <w:t>Vattenmängd Sommar</w:t>
            </w:r>
          </w:p>
        </w:tc>
        <w:tc>
          <w:tcPr>
            <w:tcW w:w="1240" w:type="dxa"/>
            <w:vAlign w:val="top"/>
          </w:tcPr>
          <w:p w14:paraId="7FAE5EC1" w14:textId="714AA95C" w:rsidR="00066297" w:rsidRDefault="00066297" w:rsidP="00066297">
            <w:pPr>
              <w:rPr>
                <w:rFonts w:cstheme="minorHAnsi"/>
                <w:color w:val="0D0D0D" w:themeColor="text1" w:themeTint="F2"/>
              </w:rPr>
            </w:pPr>
            <w:r>
              <w:rPr>
                <w:rFonts w:cstheme="minorHAnsi"/>
              </w:rPr>
              <w:t>35mm</w:t>
            </w:r>
          </w:p>
        </w:tc>
      </w:tr>
      <w:tr w:rsidR="00066297" w14:paraId="27EB00E6" w14:textId="77777777" w:rsidTr="006B2E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60DBC851" w14:textId="366DBDC1" w:rsidR="00066297" w:rsidRDefault="00066297" w:rsidP="00066297">
            <w:r>
              <w:t>--</w:t>
            </w:r>
          </w:p>
        </w:tc>
        <w:tc>
          <w:tcPr>
            <w:tcW w:w="2152" w:type="dxa"/>
            <w:vAlign w:val="top"/>
          </w:tcPr>
          <w:p w14:paraId="6AA0B1DA" w14:textId="16252CF1" w:rsidR="00066297" w:rsidRDefault="00066297" w:rsidP="00066297">
            <w:r>
              <w:t>Reducering via regnsensor</w:t>
            </w:r>
          </w:p>
        </w:tc>
        <w:tc>
          <w:tcPr>
            <w:tcW w:w="1240" w:type="dxa"/>
            <w:vAlign w:val="top"/>
          </w:tcPr>
          <w:p w14:paraId="31D3DDA6" w14:textId="2B39DF89" w:rsidR="00066297" w:rsidRDefault="00066297" w:rsidP="00066297">
            <w:pPr>
              <w:rPr>
                <w:rFonts w:cstheme="minorHAnsi"/>
                <w:color w:val="0D0D0D" w:themeColor="text1" w:themeTint="F2"/>
              </w:rPr>
            </w:pPr>
            <w:r>
              <w:rPr>
                <w:rFonts w:cstheme="minorHAnsi"/>
                <w:color w:val="0D0D0D" w:themeColor="text1" w:themeTint="F2"/>
              </w:rPr>
              <w:t>6mm</w:t>
            </w:r>
          </w:p>
        </w:tc>
      </w:tr>
      <w:tr w:rsidR="00066297" w14:paraId="607D4DFC" w14:textId="77777777" w:rsidTr="006B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6DBF65B4" w14:textId="13290A8D" w:rsidR="00066297" w:rsidRDefault="00066297" w:rsidP="00066297">
            <w:r>
              <w:t>SV53</w:t>
            </w:r>
          </w:p>
        </w:tc>
        <w:tc>
          <w:tcPr>
            <w:tcW w:w="2152" w:type="dxa"/>
            <w:vAlign w:val="top"/>
          </w:tcPr>
          <w:p w14:paraId="62AD9CF4" w14:textId="60F2D692" w:rsidR="00066297" w:rsidRDefault="00066297" w:rsidP="00066297">
            <w:r>
              <w:t>Vattenmängd</w:t>
            </w:r>
          </w:p>
        </w:tc>
        <w:tc>
          <w:tcPr>
            <w:tcW w:w="1240" w:type="dxa"/>
            <w:vAlign w:val="top"/>
          </w:tcPr>
          <w:p w14:paraId="396B3281" w14:textId="5F1E9533" w:rsidR="00066297" w:rsidRDefault="00066297" w:rsidP="00066297">
            <w:pPr>
              <w:rPr>
                <w:rFonts w:cstheme="minorHAnsi"/>
                <w:color w:val="0D0D0D" w:themeColor="text1" w:themeTint="F2"/>
              </w:rPr>
            </w:pPr>
            <w:r>
              <w:rPr>
                <w:rFonts w:cstheme="minorHAnsi"/>
              </w:rPr>
              <w:t>25mm</w:t>
            </w:r>
          </w:p>
        </w:tc>
      </w:tr>
      <w:tr w:rsidR="00066297" w14:paraId="32D9480A" w14:textId="77777777" w:rsidTr="006B2E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7201D7E2" w14:textId="51722D79" w:rsidR="00066297" w:rsidRDefault="00066297" w:rsidP="00066297">
            <w:r>
              <w:t>--</w:t>
            </w:r>
          </w:p>
        </w:tc>
        <w:tc>
          <w:tcPr>
            <w:tcW w:w="2152" w:type="dxa"/>
            <w:vAlign w:val="top"/>
          </w:tcPr>
          <w:p w14:paraId="4BC3E406" w14:textId="334EB087" w:rsidR="00066297" w:rsidRDefault="00066297" w:rsidP="00066297">
            <w:r>
              <w:t>Vattenmängd Sommar</w:t>
            </w:r>
          </w:p>
        </w:tc>
        <w:tc>
          <w:tcPr>
            <w:tcW w:w="1240" w:type="dxa"/>
            <w:vAlign w:val="top"/>
          </w:tcPr>
          <w:p w14:paraId="350F9BD0" w14:textId="6CD6ED34" w:rsidR="00066297" w:rsidRDefault="00066297" w:rsidP="00066297">
            <w:pPr>
              <w:rPr>
                <w:rFonts w:cstheme="minorHAnsi"/>
                <w:color w:val="0D0D0D" w:themeColor="text1" w:themeTint="F2"/>
              </w:rPr>
            </w:pPr>
            <w:r>
              <w:rPr>
                <w:rFonts w:cstheme="minorHAnsi"/>
              </w:rPr>
              <w:t>35mm</w:t>
            </w:r>
          </w:p>
        </w:tc>
      </w:tr>
      <w:tr w:rsidR="00066297" w14:paraId="23676E5B" w14:textId="77777777" w:rsidTr="006B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6A193488" w14:textId="24474CC8" w:rsidR="00066297" w:rsidRDefault="00066297" w:rsidP="00066297">
            <w:r>
              <w:t>--</w:t>
            </w:r>
          </w:p>
        </w:tc>
        <w:tc>
          <w:tcPr>
            <w:tcW w:w="2152" w:type="dxa"/>
            <w:vAlign w:val="top"/>
          </w:tcPr>
          <w:p w14:paraId="64013C04" w14:textId="52015DB1" w:rsidR="00066297" w:rsidRDefault="00066297" w:rsidP="00066297">
            <w:r>
              <w:t>Reducering via regnsensor</w:t>
            </w:r>
          </w:p>
        </w:tc>
        <w:tc>
          <w:tcPr>
            <w:tcW w:w="1240" w:type="dxa"/>
            <w:vAlign w:val="top"/>
          </w:tcPr>
          <w:p w14:paraId="1E6853E6" w14:textId="197437D4" w:rsidR="00066297" w:rsidRDefault="00066297" w:rsidP="00066297">
            <w:pPr>
              <w:rPr>
                <w:rFonts w:cstheme="minorHAnsi"/>
              </w:rPr>
            </w:pPr>
            <w:r>
              <w:rPr>
                <w:rFonts w:cstheme="minorHAnsi"/>
                <w:color w:val="0D0D0D" w:themeColor="text1" w:themeTint="F2"/>
              </w:rPr>
              <w:t>6mm</w:t>
            </w:r>
          </w:p>
        </w:tc>
      </w:tr>
      <w:tr w:rsidR="002E36BF" w14:paraId="74D44563" w14:textId="77777777" w:rsidTr="006B2E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37B7F9EC" w14:textId="71322365" w:rsidR="002E36BF" w:rsidRDefault="002E36BF" w:rsidP="002E36BF">
            <w:r>
              <w:t>SV54</w:t>
            </w:r>
          </w:p>
        </w:tc>
        <w:tc>
          <w:tcPr>
            <w:tcW w:w="2152" w:type="dxa"/>
            <w:vAlign w:val="top"/>
          </w:tcPr>
          <w:p w14:paraId="27FB9952" w14:textId="3DE5599E" w:rsidR="002E36BF" w:rsidRDefault="002E36BF" w:rsidP="002E36BF">
            <w:r>
              <w:t>Vattenmängd</w:t>
            </w:r>
          </w:p>
        </w:tc>
        <w:tc>
          <w:tcPr>
            <w:tcW w:w="1240" w:type="dxa"/>
            <w:vAlign w:val="top"/>
          </w:tcPr>
          <w:p w14:paraId="7A35964F" w14:textId="22ABCC5B" w:rsidR="002E36BF" w:rsidRDefault="002E36BF" w:rsidP="002E36BF">
            <w:pPr>
              <w:rPr>
                <w:rFonts w:cstheme="minorHAnsi"/>
                <w:color w:val="0D0D0D" w:themeColor="text1" w:themeTint="F2"/>
              </w:rPr>
            </w:pPr>
            <w:r>
              <w:rPr>
                <w:rFonts w:cstheme="minorHAnsi"/>
              </w:rPr>
              <w:t>25mm</w:t>
            </w:r>
          </w:p>
        </w:tc>
      </w:tr>
      <w:tr w:rsidR="002E36BF" w14:paraId="7EC7DD2D" w14:textId="77777777" w:rsidTr="006B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3A6ED4CC" w14:textId="33CB7D40" w:rsidR="002E36BF" w:rsidRDefault="002E36BF" w:rsidP="002E36BF">
            <w:r>
              <w:t>--</w:t>
            </w:r>
          </w:p>
        </w:tc>
        <w:tc>
          <w:tcPr>
            <w:tcW w:w="2152" w:type="dxa"/>
            <w:vAlign w:val="top"/>
          </w:tcPr>
          <w:p w14:paraId="48E6696E" w14:textId="2090D0F3" w:rsidR="002E36BF" w:rsidRDefault="002E36BF" w:rsidP="002E36BF">
            <w:r>
              <w:t>Vattenmängd Sommar</w:t>
            </w:r>
          </w:p>
        </w:tc>
        <w:tc>
          <w:tcPr>
            <w:tcW w:w="1240" w:type="dxa"/>
            <w:vAlign w:val="top"/>
          </w:tcPr>
          <w:p w14:paraId="4A677A33" w14:textId="6EACC5CD" w:rsidR="002E36BF" w:rsidRDefault="002E36BF" w:rsidP="002E36BF">
            <w:pPr>
              <w:rPr>
                <w:rFonts w:cstheme="minorHAnsi"/>
                <w:color w:val="0D0D0D" w:themeColor="text1" w:themeTint="F2"/>
              </w:rPr>
            </w:pPr>
            <w:r>
              <w:rPr>
                <w:rFonts w:cstheme="minorHAnsi"/>
              </w:rPr>
              <w:t>35mm</w:t>
            </w:r>
          </w:p>
        </w:tc>
      </w:tr>
      <w:tr w:rsidR="002E36BF" w14:paraId="1285CB9E" w14:textId="77777777" w:rsidTr="006B2E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6CC1836D" w14:textId="752D4D45" w:rsidR="002E36BF" w:rsidRDefault="002E36BF" w:rsidP="002E36BF">
            <w:r>
              <w:t>--</w:t>
            </w:r>
          </w:p>
        </w:tc>
        <w:tc>
          <w:tcPr>
            <w:tcW w:w="2152" w:type="dxa"/>
            <w:vAlign w:val="top"/>
          </w:tcPr>
          <w:p w14:paraId="56DBE53B" w14:textId="65FA3D63" w:rsidR="002E36BF" w:rsidRDefault="002E36BF" w:rsidP="002E36BF">
            <w:r>
              <w:t>Reducering via regnsensor</w:t>
            </w:r>
          </w:p>
        </w:tc>
        <w:tc>
          <w:tcPr>
            <w:tcW w:w="1240" w:type="dxa"/>
            <w:vAlign w:val="top"/>
          </w:tcPr>
          <w:p w14:paraId="4CF5F35B" w14:textId="4C11D967" w:rsidR="002E36BF" w:rsidRDefault="002E36BF" w:rsidP="002E36BF">
            <w:pPr>
              <w:rPr>
                <w:rFonts w:cstheme="minorHAnsi"/>
                <w:color w:val="0D0D0D" w:themeColor="text1" w:themeTint="F2"/>
              </w:rPr>
            </w:pPr>
            <w:r>
              <w:rPr>
                <w:rFonts w:cstheme="minorHAnsi"/>
                <w:color w:val="0D0D0D" w:themeColor="text1" w:themeTint="F2"/>
              </w:rPr>
              <w:t>6mm</w:t>
            </w:r>
          </w:p>
        </w:tc>
      </w:tr>
      <w:tr w:rsidR="002E36BF" w14:paraId="15A87F4E" w14:textId="77777777" w:rsidTr="006B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0E9F9D05" w14:textId="77777777" w:rsidR="002E36BF" w:rsidRDefault="002E36BF" w:rsidP="002E36BF"/>
        </w:tc>
        <w:tc>
          <w:tcPr>
            <w:tcW w:w="2152" w:type="dxa"/>
            <w:vAlign w:val="top"/>
          </w:tcPr>
          <w:p w14:paraId="1C577254" w14:textId="77777777" w:rsidR="002E36BF" w:rsidRDefault="002E36BF" w:rsidP="002E36BF"/>
        </w:tc>
        <w:tc>
          <w:tcPr>
            <w:tcW w:w="1240" w:type="dxa"/>
            <w:vAlign w:val="top"/>
          </w:tcPr>
          <w:p w14:paraId="61C9CC1E" w14:textId="77777777" w:rsidR="002E36BF" w:rsidRDefault="002E36BF" w:rsidP="002E36BF">
            <w:pPr>
              <w:rPr>
                <w:rFonts w:cstheme="minorHAnsi"/>
                <w:color w:val="0D0D0D" w:themeColor="text1" w:themeTint="F2"/>
              </w:rPr>
            </w:pPr>
          </w:p>
        </w:tc>
      </w:tr>
      <w:tr w:rsidR="002E36BF" w14:paraId="252C00CF" w14:textId="77777777" w:rsidTr="006B2E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6A9006C4" w14:textId="2F0C636C" w:rsidR="002E36BF" w:rsidRDefault="002E36BF" w:rsidP="002E36BF">
            <w:r>
              <w:t>Bevattning</w:t>
            </w:r>
          </w:p>
        </w:tc>
        <w:tc>
          <w:tcPr>
            <w:tcW w:w="2152" w:type="dxa"/>
            <w:vAlign w:val="top"/>
          </w:tcPr>
          <w:p w14:paraId="32608191" w14:textId="1020F20C" w:rsidR="002E36BF" w:rsidRDefault="002E36BF" w:rsidP="002E36BF">
            <w:r>
              <w:t>Start</w:t>
            </w:r>
          </w:p>
        </w:tc>
        <w:tc>
          <w:tcPr>
            <w:tcW w:w="1240" w:type="dxa"/>
            <w:vAlign w:val="top"/>
          </w:tcPr>
          <w:p w14:paraId="3B5774E3" w14:textId="00A33F0E" w:rsidR="002E36BF" w:rsidRDefault="002E36BF" w:rsidP="002E36BF">
            <w:pPr>
              <w:rPr>
                <w:rFonts w:cstheme="minorHAnsi"/>
                <w:color w:val="0D0D0D" w:themeColor="text1" w:themeTint="F2"/>
              </w:rPr>
            </w:pPr>
            <w:r>
              <w:rPr>
                <w:rFonts w:cstheme="minorHAnsi"/>
                <w:color w:val="0D0D0D" w:themeColor="text1" w:themeTint="F2"/>
              </w:rPr>
              <w:t>15/4</w:t>
            </w:r>
          </w:p>
        </w:tc>
      </w:tr>
      <w:tr w:rsidR="002E36BF" w14:paraId="675343F5" w14:textId="77777777" w:rsidTr="006B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1014D15C" w14:textId="5B79F429" w:rsidR="002E36BF" w:rsidRDefault="002E36BF" w:rsidP="002E36BF">
            <w:r>
              <w:t>--</w:t>
            </w:r>
          </w:p>
        </w:tc>
        <w:tc>
          <w:tcPr>
            <w:tcW w:w="2152" w:type="dxa"/>
            <w:vAlign w:val="top"/>
          </w:tcPr>
          <w:p w14:paraId="09B06781" w14:textId="37259142" w:rsidR="002E36BF" w:rsidRDefault="002E36BF" w:rsidP="002E36BF">
            <w:r>
              <w:t>Stopp</w:t>
            </w:r>
          </w:p>
        </w:tc>
        <w:tc>
          <w:tcPr>
            <w:tcW w:w="1240" w:type="dxa"/>
            <w:vAlign w:val="top"/>
          </w:tcPr>
          <w:p w14:paraId="4F7F725D" w14:textId="4E3EFEFE" w:rsidR="002E36BF" w:rsidRDefault="002E36BF" w:rsidP="002E36BF">
            <w:pPr>
              <w:rPr>
                <w:rFonts w:cstheme="minorHAnsi"/>
                <w:color w:val="0D0D0D" w:themeColor="text1" w:themeTint="F2"/>
              </w:rPr>
            </w:pPr>
            <w:r>
              <w:rPr>
                <w:rFonts w:cstheme="minorHAnsi"/>
                <w:color w:val="0D0D0D" w:themeColor="text1" w:themeTint="F2"/>
              </w:rPr>
              <w:t>1/10</w:t>
            </w:r>
          </w:p>
        </w:tc>
      </w:tr>
      <w:tr w:rsidR="002E36BF" w14:paraId="7BCBBE0F" w14:textId="77777777" w:rsidTr="006B2E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05D8AF9C" w14:textId="7DB0E894" w:rsidR="002E36BF" w:rsidRDefault="002E36BF" w:rsidP="002E36BF">
            <w:r>
              <w:t>Sommar</w:t>
            </w:r>
          </w:p>
        </w:tc>
        <w:tc>
          <w:tcPr>
            <w:tcW w:w="2152" w:type="dxa"/>
            <w:vAlign w:val="top"/>
          </w:tcPr>
          <w:p w14:paraId="64D5B5FB" w14:textId="258905E1" w:rsidR="002E36BF" w:rsidRDefault="002E36BF" w:rsidP="002E36BF">
            <w:r>
              <w:t>Start</w:t>
            </w:r>
          </w:p>
        </w:tc>
        <w:tc>
          <w:tcPr>
            <w:tcW w:w="1240" w:type="dxa"/>
            <w:vAlign w:val="top"/>
          </w:tcPr>
          <w:p w14:paraId="75B354DE" w14:textId="3628117B" w:rsidR="002E36BF" w:rsidRDefault="002E36BF" w:rsidP="002E36BF">
            <w:pPr>
              <w:rPr>
                <w:rFonts w:cstheme="minorHAnsi"/>
                <w:color w:val="0D0D0D" w:themeColor="text1" w:themeTint="F2"/>
              </w:rPr>
            </w:pPr>
            <w:r>
              <w:rPr>
                <w:rFonts w:cstheme="minorHAnsi"/>
                <w:color w:val="0D0D0D" w:themeColor="text1" w:themeTint="F2"/>
              </w:rPr>
              <w:t>1/6</w:t>
            </w:r>
          </w:p>
        </w:tc>
      </w:tr>
      <w:tr w:rsidR="002E36BF" w14:paraId="7946BA1F" w14:textId="77777777" w:rsidTr="006B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  <w:vAlign w:val="top"/>
          </w:tcPr>
          <w:p w14:paraId="16802830" w14:textId="400AA2C0" w:rsidR="002E36BF" w:rsidRDefault="002E36BF" w:rsidP="002E36BF">
            <w:r>
              <w:t>--</w:t>
            </w:r>
          </w:p>
        </w:tc>
        <w:tc>
          <w:tcPr>
            <w:tcW w:w="2152" w:type="dxa"/>
            <w:vAlign w:val="top"/>
          </w:tcPr>
          <w:p w14:paraId="4D927993" w14:textId="73126EF2" w:rsidR="002E36BF" w:rsidRDefault="002E36BF" w:rsidP="002E36BF">
            <w:r>
              <w:t>Stopp</w:t>
            </w:r>
          </w:p>
        </w:tc>
        <w:tc>
          <w:tcPr>
            <w:tcW w:w="1240" w:type="dxa"/>
            <w:vAlign w:val="top"/>
          </w:tcPr>
          <w:p w14:paraId="074EE8D4" w14:textId="73469E51" w:rsidR="002E36BF" w:rsidRDefault="002E36BF" w:rsidP="002E36BF">
            <w:pPr>
              <w:rPr>
                <w:rFonts w:cstheme="minorHAnsi"/>
                <w:color w:val="0D0D0D" w:themeColor="text1" w:themeTint="F2"/>
              </w:rPr>
            </w:pPr>
            <w:r>
              <w:rPr>
                <w:rFonts w:cstheme="minorHAnsi"/>
                <w:color w:val="0D0D0D" w:themeColor="text1" w:themeTint="F2"/>
              </w:rPr>
              <w:t>31/8</w:t>
            </w:r>
          </w:p>
        </w:tc>
      </w:tr>
    </w:tbl>
    <w:p w14:paraId="57A2F743" w14:textId="77777777" w:rsidR="00F81BEA" w:rsidRDefault="00F81BEA" w:rsidP="00F81BEA"/>
    <w:p w14:paraId="21F4BAD4" w14:textId="77777777" w:rsidR="00F81BEA" w:rsidRPr="00FE05E3" w:rsidRDefault="00F81BEA" w:rsidP="00F81BEA">
      <w:pPr>
        <w:pStyle w:val="Rubrik2"/>
      </w:pPr>
      <w:r w:rsidRPr="00FE5384">
        <w:t>LARM</w:t>
      </w:r>
      <w:r w:rsidRPr="00FE05E3">
        <w:t xml:space="preserve"> </w:t>
      </w:r>
    </w:p>
    <w:tbl>
      <w:tblPr>
        <w:tblStyle w:val="Formatmall1"/>
        <w:tblW w:w="5000" w:type="pct"/>
        <w:tblLayout w:type="fixed"/>
        <w:tblLook w:val="04A0" w:firstRow="1" w:lastRow="0" w:firstColumn="1" w:lastColumn="0" w:noHBand="0" w:noVBand="1"/>
      </w:tblPr>
      <w:tblGrid>
        <w:gridCol w:w="1275"/>
        <w:gridCol w:w="2434"/>
        <w:gridCol w:w="679"/>
        <w:gridCol w:w="582"/>
      </w:tblGrid>
      <w:tr w:rsidR="00F81BEA" w14:paraId="2C638B12" w14:textId="77777777" w:rsidTr="006B2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  <w:tblHeader/>
        </w:trPr>
        <w:tc>
          <w:tcPr>
            <w:tcW w:w="1275" w:type="dxa"/>
            <w:tcBorders>
              <w:bottom w:val="single" w:sz="4" w:space="0" w:color="auto"/>
            </w:tcBorders>
            <w:hideMark/>
          </w:tcPr>
          <w:p w14:paraId="44B029A9" w14:textId="77777777" w:rsidR="00F81BEA" w:rsidRPr="001B0A50" w:rsidRDefault="00F81BEA" w:rsidP="006B2E40">
            <w:pPr>
              <w:pStyle w:val="Rubrik4"/>
              <w:outlineLvl w:val="3"/>
              <w:rPr>
                <w:rStyle w:val="Starkbetoning"/>
                <w:b/>
                <w:bCs/>
                <w:i w:val="0"/>
                <w:iCs/>
              </w:rPr>
            </w:pPr>
            <w:r w:rsidRPr="004432C2">
              <w:t>Komponent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hideMark/>
          </w:tcPr>
          <w:p w14:paraId="353B1FA6" w14:textId="77777777" w:rsidR="00F81BEA" w:rsidRPr="001B0A50" w:rsidRDefault="00F81BEA" w:rsidP="006B2E40">
            <w:pPr>
              <w:pStyle w:val="Rubrik4"/>
              <w:outlineLvl w:val="3"/>
              <w:rPr>
                <w:rStyle w:val="Starkbetoning"/>
                <w:b/>
                <w:bCs/>
                <w:i w:val="0"/>
                <w:iCs/>
              </w:rPr>
            </w:pPr>
            <w:r w:rsidRPr="00D61EAA">
              <w:t>Orsak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3839E252" w14:textId="77777777" w:rsidR="00F81BEA" w:rsidRPr="00D61EAA" w:rsidRDefault="00F81BEA" w:rsidP="006B2E40">
            <w:pPr>
              <w:pStyle w:val="Rubrik4"/>
              <w:outlineLvl w:val="3"/>
            </w:pPr>
            <w:r>
              <w:t>Födr.</w:t>
            </w:r>
          </w:p>
        </w:tc>
        <w:tc>
          <w:tcPr>
            <w:tcW w:w="582" w:type="dxa"/>
            <w:tcBorders>
              <w:bottom w:val="single" w:sz="4" w:space="0" w:color="auto"/>
            </w:tcBorders>
            <w:hideMark/>
          </w:tcPr>
          <w:p w14:paraId="1FAC346A" w14:textId="77777777" w:rsidR="00F81BEA" w:rsidRPr="001B0A50" w:rsidRDefault="00F81BEA" w:rsidP="006B2E40">
            <w:pPr>
              <w:pStyle w:val="Rubrik4"/>
              <w:outlineLvl w:val="3"/>
              <w:rPr>
                <w:rStyle w:val="Starkbetoning"/>
                <w:b/>
                <w:bCs/>
                <w:i w:val="0"/>
                <w:iCs/>
              </w:rPr>
            </w:pPr>
            <w:r w:rsidRPr="00D61EAA">
              <w:t>Prio.</w:t>
            </w:r>
          </w:p>
        </w:tc>
      </w:tr>
      <w:tr w:rsidR="00F81BEA" w14:paraId="06A33482" w14:textId="77777777" w:rsidTr="006B2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275" w:type="dxa"/>
            <w:vAlign w:val="top"/>
          </w:tcPr>
          <w:p w14:paraId="593823CB" w14:textId="71B9E2FB" w:rsidR="00F81BEA" w:rsidRDefault="002817C0" w:rsidP="006B2E40">
            <w:r>
              <w:t>GM61</w:t>
            </w:r>
          </w:p>
        </w:tc>
        <w:tc>
          <w:tcPr>
            <w:tcW w:w="2434" w:type="dxa"/>
            <w:vAlign w:val="top"/>
          </w:tcPr>
          <w:p w14:paraId="59C20C18" w14:textId="619F3489" w:rsidR="00F81BEA" w:rsidRDefault="002817C0" w:rsidP="006B2E40">
            <w:r>
              <w:t>Läckagelarm</w:t>
            </w:r>
          </w:p>
        </w:tc>
        <w:tc>
          <w:tcPr>
            <w:tcW w:w="679" w:type="dxa"/>
          </w:tcPr>
          <w:p w14:paraId="0456DD66" w14:textId="37AB0931" w:rsidR="00F81BEA" w:rsidRDefault="00F81BEA" w:rsidP="006B2E40"/>
        </w:tc>
        <w:tc>
          <w:tcPr>
            <w:tcW w:w="582" w:type="dxa"/>
            <w:vAlign w:val="top"/>
          </w:tcPr>
          <w:p w14:paraId="13783C05" w14:textId="74F2288D" w:rsidR="00F81BEA" w:rsidRDefault="00316C1D" w:rsidP="006B2E40">
            <w:r>
              <w:t>A</w:t>
            </w:r>
          </w:p>
        </w:tc>
      </w:tr>
    </w:tbl>
    <w:p w14:paraId="0B06736A" w14:textId="627B4700" w:rsidR="00F81BEA" w:rsidRDefault="00F81BEA" w:rsidP="00F81BEA">
      <w:pPr>
        <w:pStyle w:val="Rubrik2"/>
      </w:pPr>
    </w:p>
    <w:p w14:paraId="27F2D8C4" w14:textId="77777777" w:rsidR="003E0062" w:rsidRDefault="003E0062" w:rsidP="003E0062">
      <w:pPr>
        <w:pStyle w:val="Rubrik2"/>
      </w:pPr>
      <w:r>
        <w:t>TIDKANALER</w:t>
      </w:r>
    </w:p>
    <w:tbl>
      <w:tblPr>
        <w:tblStyle w:val="Formatmall1"/>
        <w:tblW w:w="5000" w:type="pct"/>
        <w:tblLook w:val="04A0" w:firstRow="1" w:lastRow="0" w:firstColumn="1" w:lastColumn="0" w:noHBand="0" w:noVBand="1"/>
      </w:tblPr>
      <w:tblGrid>
        <w:gridCol w:w="1140"/>
        <w:gridCol w:w="1415"/>
        <w:gridCol w:w="1133"/>
        <w:gridCol w:w="1282"/>
      </w:tblGrid>
      <w:tr w:rsidR="003E0062" w14:paraId="0EA42EDD" w14:textId="77777777" w:rsidTr="00E05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  <w:tblHeader/>
        </w:trPr>
        <w:tc>
          <w:tcPr>
            <w:tcW w:w="1140" w:type="dxa"/>
            <w:tcBorders>
              <w:bottom w:val="single" w:sz="4" w:space="0" w:color="auto"/>
            </w:tcBorders>
            <w:hideMark/>
          </w:tcPr>
          <w:p w14:paraId="2A72A774" w14:textId="77777777" w:rsidR="003E0062" w:rsidRPr="001B0A50" w:rsidRDefault="003E0062" w:rsidP="002E3689">
            <w:pPr>
              <w:pStyle w:val="Rubrik4"/>
              <w:outlineLvl w:val="3"/>
              <w:rPr>
                <w:rStyle w:val="Starkbetoning"/>
                <w:b/>
                <w:bCs/>
                <w:i w:val="0"/>
                <w:iCs/>
              </w:rPr>
            </w:pPr>
            <w:r w:rsidRPr="004432C2">
              <w:t>Komponent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  <w:hideMark/>
          </w:tcPr>
          <w:p w14:paraId="0B8ED53A" w14:textId="77777777" w:rsidR="003E0062" w:rsidRPr="001B0A50" w:rsidRDefault="003E0062" w:rsidP="002E3689">
            <w:pPr>
              <w:pStyle w:val="Rubrik4"/>
              <w:outlineLvl w:val="3"/>
              <w:rPr>
                <w:rStyle w:val="Starkbetoning"/>
                <w:b/>
                <w:bCs/>
                <w:i w:val="0"/>
                <w:iCs/>
              </w:rPr>
            </w:pPr>
            <w:r>
              <w:t>Dag / Tid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hideMark/>
          </w:tcPr>
          <w:p w14:paraId="0196BB83" w14:textId="77777777" w:rsidR="003E0062" w:rsidRPr="002A4B2C" w:rsidRDefault="003E0062" w:rsidP="002E3689">
            <w:pPr>
              <w:pStyle w:val="Rubrik4"/>
              <w:outlineLvl w:val="3"/>
              <w:rPr>
                <w:rStyle w:val="Starkbetoning"/>
                <w:i w:val="0"/>
                <w:iCs/>
              </w:rPr>
            </w:pPr>
            <w:r w:rsidRPr="002A4B2C">
              <w:rPr>
                <w:rStyle w:val="Starkbetoning"/>
                <w:iCs/>
                <w:color w:val="2F5496" w:themeColor="accent1" w:themeShade="BF"/>
                <w:sz w:val="20"/>
              </w:rPr>
              <w:t>Anm</w:t>
            </w:r>
            <w:r>
              <w:rPr>
                <w:rStyle w:val="Starkbetoning"/>
                <w:iCs/>
                <w:color w:val="2F5496" w:themeColor="accent1" w:themeShade="BF"/>
                <w:sz w:val="20"/>
              </w:rPr>
              <w:t>.</w:t>
            </w:r>
          </w:p>
        </w:tc>
      </w:tr>
      <w:tr w:rsidR="00052EFF" w14:paraId="1C0C6067" w14:textId="77777777" w:rsidTr="00E05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140" w:type="dxa"/>
            <w:tcBorders>
              <w:top w:val="single" w:sz="4" w:space="0" w:color="auto"/>
            </w:tcBorders>
            <w:vAlign w:val="top"/>
          </w:tcPr>
          <w:p w14:paraId="4BA69673" w14:textId="343FE6BA" w:rsidR="003E0062" w:rsidRDefault="00424A60" w:rsidP="002E3689">
            <w:r>
              <w:t>SV51</w:t>
            </w:r>
          </w:p>
        </w:tc>
        <w:tc>
          <w:tcPr>
            <w:tcW w:w="1415" w:type="dxa"/>
            <w:tcBorders>
              <w:top w:val="single" w:sz="4" w:space="0" w:color="auto"/>
            </w:tcBorders>
            <w:vAlign w:val="top"/>
          </w:tcPr>
          <w:p w14:paraId="50E687AA" w14:textId="28839409" w:rsidR="003E0062" w:rsidRDefault="00052EFF" w:rsidP="002E3689">
            <w:r>
              <w:t>Mån, Ons, Fre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6EF6AA9" w14:textId="31B1DBDC" w:rsidR="003E0062" w:rsidRDefault="003E0062" w:rsidP="002E3689">
            <w:r>
              <w:t>0</w:t>
            </w:r>
            <w:r w:rsidR="00E0549C">
              <w:t>4</w:t>
            </w:r>
            <w:r>
              <w:t>.00-</w:t>
            </w:r>
            <w:r w:rsidR="00E0549C">
              <w:t>04</w:t>
            </w:r>
            <w:r>
              <w:t>.</w:t>
            </w:r>
            <w:r w:rsidR="00E0549C">
              <w:t>2</w:t>
            </w:r>
            <w:r>
              <w:t>0</w:t>
            </w:r>
          </w:p>
        </w:tc>
        <w:tc>
          <w:tcPr>
            <w:tcW w:w="1282" w:type="dxa"/>
            <w:tcBorders>
              <w:top w:val="single" w:sz="4" w:space="0" w:color="auto"/>
            </w:tcBorders>
            <w:vAlign w:val="top"/>
          </w:tcPr>
          <w:p w14:paraId="19DBB06F" w14:textId="77777777" w:rsidR="003E0062" w:rsidRDefault="003E0062" w:rsidP="002E3689"/>
        </w:tc>
      </w:tr>
      <w:tr w:rsidR="00E0549C" w14:paraId="60650A86" w14:textId="77777777" w:rsidTr="00E054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140" w:type="dxa"/>
            <w:vAlign w:val="top"/>
          </w:tcPr>
          <w:p w14:paraId="3555BE06" w14:textId="6A2BBF17" w:rsidR="00E0549C" w:rsidRDefault="00E0549C" w:rsidP="00E0549C">
            <w:r>
              <w:t>SV52</w:t>
            </w:r>
          </w:p>
        </w:tc>
        <w:tc>
          <w:tcPr>
            <w:tcW w:w="1415" w:type="dxa"/>
            <w:vAlign w:val="top"/>
          </w:tcPr>
          <w:p w14:paraId="3567ABB8" w14:textId="21ADC9AB" w:rsidR="00E0549C" w:rsidRDefault="00E0549C" w:rsidP="00E0549C">
            <w:r>
              <w:t>Mån, Ons, Fre</w:t>
            </w:r>
          </w:p>
        </w:tc>
        <w:tc>
          <w:tcPr>
            <w:tcW w:w="1133" w:type="dxa"/>
          </w:tcPr>
          <w:p w14:paraId="65338CE1" w14:textId="5076FC13" w:rsidR="00E0549C" w:rsidRDefault="00E0549C" w:rsidP="00E0549C">
            <w:r>
              <w:t>04.20-04.40</w:t>
            </w:r>
          </w:p>
        </w:tc>
        <w:tc>
          <w:tcPr>
            <w:tcW w:w="1282" w:type="dxa"/>
            <w:vAlign w:val="top"/>
          </w:tcPr>
          <w:p w14:paraId="05B0882E" w14:textId="77777777" w:rsidR="00E0549C" w:rsidRDefault="00E0549C" w:rsidP="00E0549C"/>
        </w:tc>
      </w:tr>
      <w:tr w:rsidR="00E0549C" w14:paraId="440F40CD" w14:textId="77777777" w:rsidTr="00E05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tcW w:w="1140" w:type="dxa"/>
            <w:vAlign w:val="top"/>
          </w:tcPr>
          <w:p w14:paraId="2000BAA7" w14:textId="05C07609" w:rsidR="00E0549C" w:rsidRDefault="00E0549C" w:rsidP="00E0549C">
            <w:r>
              <w:t>SV53</w:t>
            </w:r>
          </w:p>
        </w:tc>
        <w:tc>
          <w:tcPr>
            <w:tcW w:w="1415" w:type="dxa"/>
            <w:vAlign w:val="top"/>
          </w:tcPr>
          <w:p w14:paraId="570563F8" w14:textId="7275121B" w:rsidR="00E0549C" w:rsidRDefault="00E0549C" w:rsidP="00E0549C">
            <w:r>
              <w:t>Mån, Ons, Fre</w:t>
            </w:r>
          </w:p>
        </w:tc>
        <w:tc>
          <w:tcPr>
            <w:tcW w:w="1133" w:type="dxa"/>
          </w:tcPr>
          <w:p w14:paraId="04D90FFE" w14:textId="36EDD1E0" w:rsidR="00E0549C" w:rsidRDefault="00E0549C" w:rsidP="00E0549C">
            <w:r>
              <w:t>04.</w:t>
            </w:r>
            <w:r w:rsidR="004330EC">
              <w:t>4</w:t>
            </w:r>
            <w:r>
              <w:t>0-0</w:t>
            </w:r>
            <w:r w:rsidR="004330EC">
              <w:t>5</w:t>
            </w:r>
            <w:r>
              <w:t>.</w:t>
            </w:r>
            <w:r w:rsidR="004330EC">
              <w:t>0</w:t>
            </w:r>
            <w:r>
              <w:t>0</w:t>
            </w:r>
          </w:p>
        </w:tc>
        <w:tc>
          <w:tcPr>
            <w:tcW w:w="1282" w:type="dxa"/>
            <w:vAlign w:val="top"/>
          </w:tcPr>
          <w:p w14:paraId="16473029" w14:textId="77777777" w:rsidR="00E0549C" w:rsidRDefault="00E0549C" w:rsidP="00E0549C"/>
        </w:tc>
      </w:tr>
      <w:tr w:rsidR="002E36BF" w14:paraId="3AB8870A" w14:textId="77777777" w:rsidTr="00E054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tcW w:w="1140" w:type="dxa"/>
            <w:vAlign w:val="top"/>
          </w:tcPr>
          <w:p w14:paraId="1B5324D2" w14:textId="77083190" w:rsidR="002E36BF" w:rsidRDefault="002E36BF" w:rsidP="002E36BF">
            <w:r>
              <w:t>SV54</w:t>
            </w:r>
          </w:p>
        </w:tc>
        <w:tc>
          <w:tcPr>
            <w:tcW w:w="1415" w:type="dxa"/>
            <w:vAlign w:val="top"/>
          </w:tcPr>
          <w:p w14:paraId="5FB8503F" w14:textId="56418FF8" w:rsidR="002E36BF" w:rsidRDefault="002E36BF" w:rsidP="002E36BF">
            <w:r>
              <w:t>Mån, Ons, Fre</w:t>
            </w:r>
          </w:p>
        </w:tc>
        <w:tc>
          <w:tcPr>
            <w:tcW w:w="1133" w:type="dxa"/>
          </w:tcPr>
          <w:p w14:paraId="3CEB776C" w14:textId="2E4A0741" w:rsidR="002E36BF" w:rsidRDefault="002E36BF" w:rsidP="002E36BF">
            <w:r>
              <w:t>05.00-05.20</w:t>
            </w:r>
          </w:p>
        </w:tc>
        <w:tc>
          <w:tcPr>
            <w:tcW w:w="1282" w:type="dxa"/>
            <w:vAlign w:val="top"/>
          </w:tcPr>
          <w:p w14:paraId="305151B6" w14:textId="77777777" w:rsidR="002E36BF" w:rsidRDefault="002E36BF" w:rsidP="002E36BF"/>
        </w:tc>
      </w:tr>
    </w:tbl>
    <w:p w14:paraId="49DB100D" w14:textId="77777777" w:rsidR="003E0062" w:rsidRDefault="003E0062" w:rsidP="003E0062">
      <w:pPr>
        <w:sectPr w:rsidR="003E0062" w:rsidSect="00EC28C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6838" w:h="11906" w:orient="landscape" w:code="138"/>
          <w:pgMar w:top="720" w:right="397" w:bottom="2126" w:left="397" w:header="0" w:footer="0" w:gutter="0"/>
          <w:cols w:num="3" w:space="567"/>
          <w:docGrid w:linePitch="360"/>
        </w:sectPr>
      </w:pPr>
    </w:p>
    <w:p w14:paraId="2E5FB015" w14:textId="773F1379" w:rsidR="003E0062" w:rsidRPr="003E0062" w:rsidRDefault="003E0062" w:rsidP="003E0062"/>
    <w:bookmarkEnd w:id="1"/>
    <w:p w14:paraId="3A632C86" w14:textId="77777777" w:rsidR="003E0062" w:rsidRPr="00FE05E3" w:rsidRDefault="003E0062" w:rsidP="003E0062">
      <w:pPr>
        <w:pStyle w:val="Rubrik2"/>
      </w:pPr>
      <w:r>
        <w:rPr>
          <w:rStyle w:val="Starkbetoning"/>
        </w:rPr>
        <w:lastRenderedPageBreak/>
        <w:t>K</w:t>
      </w:r>
      <w:r w:rsidRPr="00FE05E3">
        <w:rPr>
          <w:rStyle w:val="Starkbetoning"/>
        </w:rPr>
        <w:t>OMPONENTER</w:t>
      </w:r>
    </w:p>
    <w:p w14:paraId="09AFED5F" w14:textId="77777777" w:rsidR="003E0062" w:rsidRDefault="003E0062" w:rsidP="003E0062">
      <w:pPr>
        <w:pStyle w:val="Rubrik4"/>
        <w:rPr>
          <w:color w:val="0D0D0D" w:themeColor="text1" w:themeTint="F2"/>
        </w:rPr>
      </w:pPr>
    </w:p>
    <w:tbl>
      <w:tblPr>
        <w:tblStyle w:val="Formatmall1"/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10"/>
        <w:gridCol w:w="510"/>
        <w:gridCol w:w="510"/>
        <w:gridCol w:w="510"/>
        <w:gridCol w:w="980"/>
        <w:gridCol w:w="2477"/>
        <w:gridCol w:w="2376"/>
        <w:gridCol w:w="1821"/>
        <w:gridCol w:w="588"/>
        <w:gridCol w:w="3475"/>
      </w:tblGrid>
      <w:tr w:rsidR="003E0062" w14:paraId="192D8266" w14:textId="77777777" w:rsidTr="002E3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tblHeader/>
        </w:trPr>
        <w:tc>
          <w:tcPr>
            <w:tcW w:w="2245" w:type="dxa"/>
            <w:shd w:val="clear" w:color="auto" w:fill="DEEAF6" w:themeFill="accent5" w:themeFillTint="33"/>
            <w:vAlign w:val="top"/>
            <w:hideMark/>
          </w:tcPr>
          <w:p w14:paraId="3D31FD13" w14:textId="77777777" w:rsidR="003E0062" w:rsidRPr="009A281F" w:rsidRDefault="003E0062" w:rsidP="002E3689">
            <w:pPr>
              <w:pStyle w:val="Rubrik4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9A281F">
              <w:rPr>
                <w:color w:val="0D0D0D" w:themeColor="text1" w:themeTint="F2"/>
              </w:rPr>
              <w:t>Komponent</w:t>
            </w:r>
          </w:p>
        </w:tc>
        <w:tc>
          <w:tcPr>
            <w:tcW w:w="510" w:type="dxa"/>
            <w:shd w:val="clear" w:color="auto" w:fill="DEEAF6" w:themeFill="accent5" w:themeFillTint="33"/>
            <w:vAlign w:val="top"/>
          </w:tcPr>
          <w:p w14:paraId="41C69825" w14:textId="77777777" w:rsidR="003E0062" w:rsidRPr="009A281F" w:rsidRDefault="003E0062" w:rsidP="002E3689">
            <w:pPr>
              <w:pStyle w:val="Rubrik4"/>
              <w:jc w:val="center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9A281F">
              <w:rPr>
                <w:color w:val="0D0D0D" w:themeColor="text1" w:themeTint="F2"/>
              </w:rPr>
              <w:t>DU</w:t>
            </w:r>
          </w:p>
        </w:tc>
        <w:tc>
          <w:tcPr>
            <w:tcW w:w="510" w:type="dxa"/>
            <w:shd w:val="clear" w:color="auto" w:fill="DEEAF6" w:themeFill="accent5" w:themeFillTint="33"/>
            <w:vAlign w:val="top"/>
          </w:tcPr>
          <w:p w14:paraId="7AC79FE6" w14:textId="77777777" w:rsidR="003E0062" w:rsidRPr="009A281F" w:rsidRDefault="003E0062" w:rsidP="002E3689">
            <w:pPr>
              <w:pStyle w:val="Rubrik4"/>
              <w:jc w:val="center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9A281F">
              <w:rPr>
                <w:color w:val="0D0D0D" w:themeColor="text1" w:themeTint="F2"/>
              </w:rPr>
              <w:t>DI</w:t>
            </w:r>
          </w:p>
        </w:tc>
        <w:tc>
          <w:tcPr>
            <w:tcW w:w="510" w:type="dxa"/>
            <w:shd w:val="clear" w:color="auto" w:fill="DEEAF6" w:themeFill="accent5" w:themeFillTint="33"/>
            <w:vAlign w:val="top"/>
          </w:tcPr>
          <w:p w14:paraId="574E404D" w14:textId="77777777" w:rsidR="003E0062" w:rsidRPr="009A281F" w:rsidRDefault="003E0062" w:rsidP="002E3689">
            <w:pPr>
              <w:pStyle w:val="Rubrik4"/>
              <w:jc w:val="center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9A281F">
              <w:rPr>
                <w:color w:val="0D0D0D" w:themeColor="text1" w:themeTint="F2"/>
              </w:rPr>
              <w:t>AU</w:t>
            </w:r>
          </w:p>
        </w:tc>
        <w:tc>
          <w:tcPr>
            <w:tcW w:w="510" w:type="dxa"/>
            <w:shd w:val="clear" w:color="auto" w:fill="DEEAF6" w:themeFill="accent5" w:themeFillTint="33"/>
            <w:vAlign w:val="top"/>
          </w:tcPr>
          <w:p w14:paraId="7005ACA7" w14:textId="77777777" w:rsidR="003E0062" w:rsidRPr="009A281F" w:rsidRDefault="003E0062" w:rsidP="002E3689">
            <w:pPr>
              <w:pStyle w:val="Rubrik4"/>
              <w:jc w:val="center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9A281F">
              <w:rPr>
                <w:color w:val="0D0D0D" w:themeColor="text1" w:themeTint="F2"/>
              </w:rPr>
              <w:t>AI</w:t>
            </w:r>
          </w:p>
        </w:tc>
        <w:tc>
          <w:tcPr>
            <w:tcW w:w="980" w:type="dxa"/>
            <w:shd w:val="clear" w:color="auto" w:fill="DEEAF6" w:themeFill="accent5" w:themeFillTint="33"/>
            <w:vAlign w:val="top"/>
          </w:tcPr>
          <w:p w14:paraId="24BD64FA" w14:textId="77777777" w:rsidR="003E0062" w:rsidRPr="002B13E6" w:rsidRDefault="003E0062" w:rsidP="002E3689">
            <w:pPr>
              <w:pStyle w:val="Rubrik4"/>
              <w:jc w:val="center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2B13E6">
              <w:rPr>
                <w:color w:val="0D0D0D" w:themeColor="text1" w:themeTint="F2"/>
              </w:rPr>
              <w:t>BUSS</w:t>
            </w:r>
          </w:p>
        </w:tc>
        <w:tc>
          <w:tcPr>
            <w:tcW w:w="2477" w:type="dxa"/>
            <w:shd w:val="clear" w:color="auto" w:fill="DEEAF6" w:themeFill="accent5" w:themeFillTint="33"/>
            <w:vAlign w:val="top"/>
            <w:hideMark/>
          </w:tcPr>
          <w:p w14:paraId="10D78A4A" w14:textId="77777777" w:rsidR="003E0062" w:rsidRPr="002B13E6" w:rsidRDefault="003E0062" w:rsidP="002E3689">
            <w:pPr>
              <w:pStyle w:val="Rubrik4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2B13E6">
              <w:rPr>
                <w:color w:val="0D0D0D" w:themeColor="text1" w:themeTint="F2"/>
              </w:rPr>
              <w:t>Typ</w:t>
            </w:r>
          </w:p>
        </w:tc>
        <w:tc>
          <w:tcPr>
            <w:tcW w:w="2376" w:type="dxa"/>
            <w:shd w:val="clear" w:color="auto" w:fill="DEEAF6" w:themeFill="accent5" w:themeFillTint="33"/>
            <w:vAlign w:val="top"/>
          </w:tcPr>
          <w:p w14:paraId="37E0E697" w14:textId="77777777" w:rsidR="003E0062" w:rsidRPr="002B13E6" w:rsidRDefault="003E0062" w:rsidP="002E3689">
            <w:pPr>
              <w:pStyle w:val="Rubrik4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2B13E6">
              <w:rPr>
                <w:color w:val="0D0D0D" w:themeColor="text1" w:themeTint="F2"/>
              </w:rPr>
              <w:t>Fabrikat - Modell</w:t>
            </w:r>
          </w:p>
        </w:tc>
        <w:tc>
          <w:tcPr>
            <w:tcW w:w="1821" w:type="dxa"/>
            <w:shd w:val="clear" w:color="auto" w:fill="DEEAF6" w:themeFill="accent5" w:themeFillTint="33"/>
            <w:vAlign w:val="top"/>
          </w:tcPr>
          <w:p w14:paraId="49FB010D" w14:textId="77777777" w:rsidR="003E0062" w:rsidRPr="002B13E6" w:rsidRDefault="003E0062" w:rsidP="002E3689">
            <w:pPr>
              <w:pStyle w:val="Rubrik4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2B13E6">
              <w:rPr>
                <w:rStyle w:val="Starkbetoning"/>
                <w:iCs/>
                <w:color w:val="0D0D0D" w:themeColor="text1" w:themeTint="F2"/>
                <w:sz w:val="20"/>
              </w:rPr>
              <w:t>Motordata</w:t>
            </w:r>
          </w:p>
        </w:tc>
        <w:tc>
          <w:tcPr>
            <w:tcW w:w="588" w:type="dxa"/>
            <w:shd w:val="clear" w:color="auto" w:fill="DEEAF6" w:themeFill="accent5" w:themeFillTint="33"/>
            <w:vAlign w:val="top"/>
          </w:tcPr>
          <w:p w14:paraId="3D643387" w14:textId="77777777" w:rsidR="003E0062" w:rsidRPr="002B13E6" w:rsidRDefault="003E0062" w:rsidP="002E3689">
            <w:pPr>
              <w:pStyle w:val="Rubrik4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2B13E6">
              <w:rPr>
                <w:color w:val="0D0D0D" w:themeColor="text1" w:themeTint="F2"/>
              </w:rPr>
              <w:t>Lev.</w:t>
            </w:r>
          </w:p>
        </w:tc>
        <w:tc>
          <w:tcPr>
            <w:tcW w:w="3475" w:type="dxa"/>
            <w:shd w:val="clear" w:color="auto" w:fill="DEEAF6" w:themeFill="accent5" w:themeFillTint="33"/>
            <w:vAlign w:val="top"/>
            <w:hideMark/>
          </w:tcPr>
          <w:p w14:paraId="481999C9" w14:textId="77777777" w:rsidR="003E0062" w:rsidRPr="002B13E6" w:rsidRDefault="003E0062" w:rsidP="002E3689">
            <w:pPr>
              <w:pStyle w:val="Rubrik4"/>
              <w:outlineLvl w:val="3"/>
              <w:rPr>
                <w:rStyle w:val="Starkbetoning"/>
                <w:rFonts w:asciiTheme="minorHAnsi" w:hAnsiTheme="minorHAnsi" w:cstheme="minorHAnsi"/>
                <w:i w:val="0"/>
                <w:iCs/>
                <w:color w:val="0D0D0D" w:themeColor="text1" w:themeTint="F2"/>
                <w:szCs w:val="20"/>
              </w:rPr>
            </w:pPr>
            <w:r w:rsidRPr="002B13E6">
              <w:rPr>
                <w:color w:val="0D0D0D" w:themeColor="text1" w:themeTint="F2"/>
              </w:rPr>
              <w:t>Anmärkning</w:t>
            </w:r>
          </w:p>
        </w:tc>
      </w:tr>
      <w:tr w:rsidR="003E0062" w14:paraId="3012BE4F" w14:textId="77777777" w:rsidTr="002E3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tcW w:w="2245" w:type="dxa"/>
          </w:tcPr>
          <w:p w14:paraId="01F03662" w14:textId="4DDDE666" w:rsidR="003E0062" w:rsidRPr="00385946" w:rsidRDefault="002E36BF" w:rsidP="002E3689">
            <w:pPr>
              <w:rPr>
                <w:rFonts w:cstheme="minorHAnsi"/>
              </w:rPr>
            </w:pPr>
            <w:r>
              <w:t>3</w:t>
            </w:r>
            <w:r w:rsidR="003E0062">
              <w:t>-KV0</w:t>
            </w:r>
            <w:r>
              <w:t>1</w:t>
            </w:r>
            <w:r w:rsidR="003E0062">
              <w:t>-</w:t>
            </w:r>
            <w:r>
              <w:t>3</w:t>
            </w:r>
            <w:r w:rsidR="003E0062">
              <w:t>0</w:t>
            </w:r>
            <w:r>
              <w:t>6406</w:t>
            </w:r>
            <w:r w:rsidR="003E0062">
              <w:t>-MF61</w:t>
            </w:r>
          </w:p>
        </w:tc>
        <w:tc>
          <w:tcPr>
            <w:tcW w:w="510" w:type="dxa"/>
          </w:tcPr>
          <w:p w14:paraId="77631155" w14:textId="77777777" w:rsidR="003E0062" w:rsidRPr="00385946" w:rsidRDefault="003E0062" w:rsidP="002E3689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2E9CF1E1" w14:textId="77777777" w:rsidR="003E0062" w:rsidRPr="00385946" w:rsidRDefault="003E0062" w:rsidP="002E3689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55F802DA" w14:textId="77777777" w:rsidR="003E0062" w:rsidRPr="00385946" w:rsidRDefault="003E0062" w:rsidP="002E3689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2692554A" w14:textId="77777777" w:rsidR="003E0062" w:rsidRPr="00385946" w:rsidRDefault="003E0062" w:rsidP="002E36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80" w:type="dxa"/>
            <w:vAlign w:val="top"/>
          </w:tcPr>
          <w:p w14:paraId="56DEC788" w14:textId="77777777" w:rsidR="003E0062" w:rsidRPr="00385946" w:rsidRDefault="003E0062" w:rsidP="002E36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Mbus</w:t>
            </w:r>
          </w:p>
        </w:tc>
        <w:tc>
          <w:tcPr>
            <w:tcW w:w="2477" w:type="dxa"/>
          </w:tcPr>
          <w:p w14:paraId="3B998978" w14:textId="77777777" w:rsidR="003E0062" w:rsidRPr="00385946" w:rsidRDefault="003E0062" w:rsidP="002E3689">
            <w:pPr>
              <w:rPr>
                <w:rFonts w:cstheme="minorHAnsi"/>
              </w:rPr>
            </w:pPr>
            <w:r>
              <w:rPr>
                <w:rFonts w:cstheme="minorHAnsi"/>
              </w:rPr>
              <w:t>Flödesmätare</w:t>
            </w:r>
          </w:p>
        </w:tc>
        <w:tc>
          <w:tcPr>
            <w:tcW w:w="2376" w:type="dxa"/>
          </w:tcPr>
          <w:p w14:paraId="0C3B8B00" w14:textId="77777777" w:rsidR="003E0062" w:rsidRPr="00385946" w:rsidRDefault="003E0062" w:rsidP="002E3689">
            <w:pPr>
              <w:rPr>
                <w:rFonts w:cstheme="minorHAnsi"/>
              </w:rPr>
            </w:pPr>
          </w:p>
        </w:tc>
        <w:tc>
          <w:tcPr>
            <w:tcW w:w="1821" w:type="dxa"/>
          </w:tcPr>
          <w:p w14:paraId="635040A3" w14:textId="68AAC181" w:rsidR="003E0062" w:rsidRPr="00385946" w:rsidRDefault="002E36BF" w:rsidP="002E3689">
            <w:pPr>
              <w:rPr>
                <w:rFonts w:cstheme="minorHAnsi"/>
              </w:rPr>
            </w:pPr>
            <w:r>
              <w:rPr>
                <w:rFonts w:cstheme="minorHAnsi"/>
              </w:rPr>
              <w:t>230VAC +24VAC</w:t>
            </w:r>
          </w:p>
        </w:tc>
        <w:tc>
          <w:tcPr>
            <w:tcW w:w="588" w:type="dxa"/>
          </w:tcPr>
          <w:p w14:paraId="18CC8B8D" w14:textId="77777777" w:rsidR="003E0062" w:rsidRPr="00385946" w:rsidRDefault="003E0062" w:rsidP="002E3689">
            <w:pPr>
              <w:rPr>
                <w:rFonts w:cstheme="minorHAnsi"/>
              </w:rPr>
            </w:pPr>
            <w:r>
              <w:rPr>
                <w:rFonts w:cstheme="minorHAnsi"/>
              </w:rPr>
              <w:t>RE</w:t>
            </w:r>
          </w:p>
        </w:tc>
        <w:tc>
          <w:tcPr>
            <w:tcW w:w="3475" w:type="dxa"/>
          </w:tcPr>
          <w:p w14:paraId="7A126DFF" w14:textId="1B0DEDF2" w:rsidR="003E0062" w:rsidRPr="00385946" w:rsidRDefault="002E36BF" w:rsidP="002E3689">
            <w:pPr>
              <w:rPr>
                <w:rFonts w:cstheme="minorHAnsi"/>
              </w:rPr>
            </w:pPr>
            <w:r>
              <w:rPr>
                <w:rFonts w:cstheme="minorHAnsi"/>
              </w:rPr>
              <w:t>Volym 4-20mA</w:t>
            </w:r>
          </w:p>
        </w:tc>
      </w:tr>
      <w:tr w:rsidR="003E0062" w14:paraId="0A547749" w14:textId="77777777" w:rsidTr="002E36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2"/>
        </w:trPr>
        <w:tc>
          <w:tcPr>
            <w:tcW w:w="2245" w:type="dxa"/>
          </w:tcPr>
          <w:p w14:paraId="5A1B9B1D" w14:textId="16DB020A" w:rsidR="003E0062" w:rsidRDefault="002E36BF" w:rsidP="002E36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3E0062">
              <w:rPr>
                <w:rFonts w:cstheme="minorHAnsi"/>
              </w:rPr>
              <w:t>-KV0</w:t>
            </w:r>
            <w:r>
              <w:rPr>
                <w:rFonts w:cstheme="minorHAnsi"/>
              </w:rPr>
              <w:t>1</w:t>
            </w:r>
            <w:r w:rsidR="003E0062">
              <w:rPr>
                <w:rFonts w:cstheme="minorHAnsi"/>
              </w:rPr>
              <w:t>-SV51</w:t>
            </w:r>
          </w:p>
        </w:tc>
        <w:tc>
          <w:tcPr>
            <w:tcW w:w="510" w:type="dxa"/>
          </w:tcPr>
          <w:p w14:paraId="701A8D23" w14:textId="77777777" w:rsidR="003E0062" w:rsidRPr="00385946" w:rsidRDefault="003E0062" w:rsidP="002E36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10" w:type="dxa"/>
          </w:tcPr>
          <w:p w14:paraId="45A55D3E" w14:textId="77777777" w:rsidR="003E0062" w:rsidRPr="00385946" w:rsidRDefault="003E0062" w:rsidP="002E3689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73F6F228" w14:textId="77777777" w:rsidR="003E0062" w:rsidRPr="00385946" w:rsidRDefault="003E0062" w:rsidP="002E3689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63B4D22E" w14:textId="77777777" w:rsidR="003E0062" w:rsidRDefault="003E0062" w:rsidP="002E3689">
            <w:pPr>
              <w:jc w:val="center"/>
              <w:rPr>
                <w:rFonts w:cstheme="minorHAnsi"/>
              </w:rPr>
            </w:pPr>
          </w:p>
        </w:tc>
        <w:tc>
          <w:tcPr>
            <w:tcW w:w="980" w:type="dxa"/>
            <w:vAlign w:val="top"/>
          </w:tcPr>
          <w:p w14:paraId="2AF00D0C" w14:textId="77777777" w:rsidR="003E0062" w:rsidRPr="00385946" w:rsidRDefault="003E0062" w:rsidP="002E3689">
            <w:pPr>
              <w:jc w:val="center"/>
              <w:rPr>
                <w:rFonts w:cstheme="minorHAnsi"/>
              </w:rPr>
            </w:pPr>
          </w:p>
        </w:tc>
        <w:tc>
          <w:tcPr>
            <w:tcW w:w="2477" w:type="dxa"/>
          </w:tcPr>
          <w:p w14:paraId="56315322" w14:textId="77777777" w:rsidR="003E0062" w:rsidRDefault="003E0062" w:rsidP="002E3689">
            <w:pPr>
              <w:rPr>
                <w:rFonts w:cstheme="minorHAnsi"/>
              </w:rPr>
            </w:pPr>
            <w:r>
              <w:rPr>
                <w:rFonts w:cstheme="minorHAnsi"/>
              </w:rPr>
              <w:t>Ventilställdon</w:t>
            </w:r>
          </w:p>
        </w:tc>
        <w:tc>
          <w:tcPr>
            <w:tcW w:w="2376" w:type="dxa"/>
          </w:tcPr>
          <w:p w14:paraId="3D4F2E05" w14:textId="77777777" w:rsidR="003E0062" w:rsidRPr="00385946" w:rsidRDefault="003E0062" w:rsidP="002E3689">
            <w:pPr>
              <w:rPr>
                <w:rFonts w:cstheme="minorHAnsi"/>
              </w:rPr>
            </w:pPr>
            <w:r>
              <w:rPr>
                <w:rFonts w:cstheme="minorHAnsi"/>
              </w:rPr>
              <w:t>Solenoid-ventil</w:t>
            </w:r>
          </w:p>
        </w:tc>
        <w:tc>
          <w:tcPr>
            <w:tcW w:w="1821" w:type="dxa"/>
          </w:tcPr>
          <w:p w14:paraId="21A55A86" w14:textId="77777777" w:rsidR="003E0062" w:rsidRPr="00385946" w:rsidRDefault="003E0062" w:rsidP="002E3689">
            <w:pPr>
              <w:rPr>
                <w:rFonts w:cstheme="minorHAnsi"/>
              </w:rPr>
            </w:pPr>
            <w:r>
              <w:rPr>
                <w:rFonts w:cstheme="minorHAnsi"/>
              </w:rPr>
              <w:t>24VAC</w:t>
            </w:r>
          </w:p>
        </w:tc>
        <w:tc>
          <w:tcPr>
            <w:tcW w:w="588" w:type="dxa"/>
          </w:tcPr>
          <w:p w14:paraId="5F8E7EF3" w14:textId="77777777" w:rsidR="003E0062" w:rsidRDefault="003E0062" w:rsidP="002E3689">
            <w:pPr>
              <w:rPr>
                <w:rFonts w:cstheme="minorHAnsi"/>
              </w:rPr>
            </w:pPr>
            <w:r>
              <w:rPr>
                <w:rFonts w:cstheme="minorHAnsi"/>
              </w:rPr>
              <w:t>BVE</w:t>
            </w:r>
          </w:p>
        </w:tc>
        <w:tc>
          <w:tcPr>
            <w:tcW w:w="3475" w:type="dxa"/>
          </w:tcPr>
          <w:p w14:paraId="78A919EC" w14:textId="77777777" w:rsidR="003E0062" w:rsidRPr="00385946" w:rsidRDefault="003E0062" w:rsidP="002E3689">
            <w:pPr>
              <w:rPr>
                <w:rFonts w:cstheme="minorHAnsi"/>
              </w:rPr>
            </w:pPr>
            <w:r>
              <w:rPr>
                <w:rFonts w:cstheme="minorHAnsi"/>
              </w:rPr>
              <w:t>= Bevattningsentreprenör</w:t>
            </w:r>
          </w:p>
        </w:tc>
      </w:tr>
      <w:tr w:rsidR="002E36BF" w14:paraId="61031D3D" w14:textId="77777777" w:rsidTr="002E3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tcW w:w="2245" w:type="dxa"/>
          </w:tcPr>
          <w:p w14:paraId="6570EB6E" w14:textId="046D837F" w:rsidR="002E36BF" w:rsidRDefault="002E36BF" w:rsidP="002E36BF">
            <w:r>
              <w:rPr>
                <w:rFonts w:cstheme="minorHAnsi"/>
              </w:rPr>
              <w:t>3-KV01-SV52</w:t>
            </w:r>
          </w:p>
        </w:tc>
        <w:tc>
          <w:tcPr>
            <w:tcW w:w="510" w:type="dxa"/>
          </w:tcPr>
          <w:p w14:paraId="3804D8D7" w14:textId="77777777" w:rsidR="002E36BF" w:rsidRDefault="002E36BF" w:rsidP="002E36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10" w:type="dxa"/>
          </w:tcPr>
          <w:p w14:paraId="2CFF8FF1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6341D03D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6EDE9D22" w14:textId="77777777" w:rsidR="002E36BF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980" w:type="dxa"/>
            <w:vAlign w:val="top"/>
          </w:tcPr>
          <w:p w14:paraId="6D3F0D8C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2477" w:type="dxa"/>
          </w:tcPr>
          <w:p w14:paraId="26F798CA" w14:textId="77777777" w:rsidR="002E36BF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Ventilställdon</w:t>
            </w:r>
          </w:p>
        </w:tc>
        <w:tc>
          <w:tcPr>
            <w:tcW w:w="2376" w:type="dxa"/>
          </w:tcPr>
          <w:p w14:paraId="03AD4AA3" w14:textId="77777777" w:rsidR="002E36BF" w:rsidRPr="00385946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Solenoid-ventil</w:t>
            </w:r>
          </w:p>
        </w:tc>
        <w:tc>
          <w:tcPr>
            <w:tcW w:w="1821" w:type="dxa"/>
          </w:tcPr>
          <w:p w14:paraId="2A150D1B" w14:textId="77777777" w:rsidR="002E36BF" w:rsidRPr="00385946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24VAC</w:t>
            </w:r>
          </w:p>
        </w:tc>
        <w:tc>
          <w:tcPr>
            <w:tcW w:w="588" w:type="dxa"/>
          </w:tcPr>
          <w:p w14:paraId="04A4A000" w14:textId="77777777" w:rsidR="002E36BF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BVE</w:t>
            </w:r>
          </w:p>
        </w:tc>
        <w:tc>
          <w:tcPr>
            <w:tcW w:w="3475" w:type="dxa"/>
          </w:tcPr>
          <w:p w14:paraId="3A9AD5A6" w14:textId="77777777" w:rsidR="002E36BF" w:rsidRDefault="002E36BF" w:rsidP="002E36BF">
            <w:pPr>
              <w:rPr>
                <w:rFonts w:cstheme="minorHAnsi"/>
              </w:rPr>
            </w:pPr>
          </w:p>
        </w:tc>
      </w:tr>
      <w:tr w:rsidR="002E36BF" w14:paraId="16896373" w14:textId="77777777" w:rsidTr="002E36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2"/>
        </w:trPr>
        <w:tc>
          <w:tcPr>
            <w:tcW w:w="2245" w:type="dxa"/>
          </w:tcPr>
          <w:p w14:paraId="4F85A87E" w14:textId="484A59F4" w:rsidR="002E36BF" w:rsidRDefault="002E36BF" w:rsidP="002E36BF">
            <w:r>
              <w:rPr>
                <w:rFonts w:cstheme="minorHAnsi"/>
              </w:rPr>
              <w:t>3-KV01-SV53</w:t>
            </w:r>
          </w:p>
        </w:tc>
        <w:tc>
          <w:tcPr>
            <w:tcW w:w="510" w:type="dxa"/>
          </w:tcPr>
          <w:p w14:paraId="559DC2DD" w14:textId="77777777" w:rsidR="002E36BF" w:rsidRDefault="002E36BF" w:rsidP="002E36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10" w:type="dxa"/>
          </w:tcPr>
          <w:p w14:paraId="20497101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3C80E93D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388093A4" w14:textId="77777777" w:rsidR="002E36BF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980" w:type="dxa"/>
            <w:vAlign w:val="top"/>
          </w:tcPr>
          <w:p w14:paraId="37ACC32F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2477" w:type="dxa"/>
          </w:tcPr>
          <w:p w14:paraId="79C8BC49" w14:textId="77777777" w:rsidR="002E36BF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Ventilställdon</w:t>
            </w:r>
          </w:p>
        </w:tc>
        <w:tc>
          <w:tcPr>
            <w:tcW w:w="2376" w:type="dxa"/>
          </w:tcPr>
          <w:p w14:paraId="24EC3109" w14:textId="77777777" w:rsidR="002E36BF" w:rsidRPr="00385946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Solenoid-ventil</w:t>
            </w:r>
          </w:p>
        </w:tc>
        <w:tc>
          <w:tcPr>
            <w:tcW w:w="1821" w:type="dxa"/>
          </w:tcPr>
          <w:p w14:paraId="1421EB22" w14:textId="77777777" w:rsidR="002E36BF" w:rsidRPr="00385946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24VAC</w:t>
            </w:r>
          </w:p>
        </w:tc>
        <w:tc>
          <w:tcPr>
            <w:tcW w:w="588" w:type="dxa"/>
          </w:tcPr>
          <w:p w14:paraId="7446280D" w14:textId="77777777" w:rsidR="002E36BF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BVE</w:t>
            </w:r>
          </w:p>
        </w:tc>
        <w:tc>
          <w:tcPr>
            <w:tcW w:w="3475" w:type="dxa"/>
          </w:tcPr>
          <w:p w14:paraId="427B7D79" w14:textId="77777777" w:rsidR="002E36BF" w:rsidRDefault="002E36BF" w:rsidP="002E36BF">
            <w:pPr>
              <w:rPr>
                <w:rFonts w:cstheme="minorHAnsi"/>
              </w:rPr>
            </w:pPr>
          </w:p>
        </w:tc>
      </w:tr>
      <w:tr w:rsidR="002E36BF" w14:paraId="29217C0D" w14:textId="77777777" w:rsidTr="002E3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tcW w:w="2245" w:type="dxa"/>
          </w:tcPr>
          <w:p w14:paraId="0EC373A8" w14:textId="56D0ADD5" w:rsidR="002E36BF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3-KV01-SV54</w:t>
            </w:r>
          </w:p>
        </w:tc>
        <w:tc>
          <w:tcPr>
            <w:tcW w:w="510" w:type="dxa"/>
          </w:tcPr>
          <w:p w14:paraId="7B38B511" w14:textId="4043BCE9" w:rsidR="002E36BF" w:rsidRDefault="002E36BF" w:rsidP="002E36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10" w:type="dxa"/>
          </w:tcPr>
          <w:p w14:paraId="4987407D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64C1EA3A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7E43A5B5" w14:textId="77777777" w:rsidR="002E36BF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980" w:type="dxa"/>
            <w:vAlign w:val="top"/>
          </w:tcPr>
          <w:p w14:paraId="04390D83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2477" w:type="dxa"/>
          </w:tcPr>
          <w:p w14:paraId="1BC81EB4" w14:textId="01B31655" w:rsidR="002E36BF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Ventilställdon</w:t>
            </w:r>
          </w:p>
        </w:tc>
        <w:tc>
          <w:tcPr>
            <w:tcW w:w="2376" w:type="dxa"/>
          </w:tcPr>
          <w:p w14:paraId="674E9723" w14:textId="4E6C6CA1" w:rsidR="002E36BF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Solenoid-ventil</w:t>
            </w:r>
          </w:p>
        </w:tc>
        <w:tc>
          <w:tcPr>
            <w:tcW w:w="1821" w:type="dxa"/>
          </w:tcPr>
          <w:p w14:paraId="4D08F8F3" w14:textId="30904DB5" w:rsidR="002E36BF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24VAC</w:t>
            </w:r>
          </w:p>
        </w:tc>
        <w:tc>
          <w:tcPr>
            <w:tcW w:w="588" w:type="dxa"/>
          </w:tcPr>
          <w:p w14:paraId="6C4356F2" w14:textId="2B01F4D8" w:rsidR="002E36BF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BVE</w:t>
            </w:r>
          </w:p>
        </w:tc>
        <w:tc>
          <w:tcPr>
            <w:tcW w:w="3475" w:type="dxa"/>
          </w:tcPr>
          <w:p w14:paraId="6E6B657E" w14:textId="77777777" w:rsidR="002E36BF" w:rsidRDefault="002E36BF" w:rsidP="002E36BF">
            <w:pPr>
              <w:rPr>
                <w:rFonts w:cstheme="minorHAnsi"/>
              </w:rPr>
            </w:pPr>
          </w:p>
        </w:tc>
      </w:tr>
      <w:tr w:rsidR="002E36BF" w14:paraId="30744AF9" w14:textId="77777777" w:rsidTr="002E36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2"/>
        </w:trPr>
        <w:tc>
          <w:tcPr>
            <w:tcW w:w="2245" w:type="dxa"/>
          </w:tcPr>
          <w:p w14:paraId="2FB8FA1C" w14:textId="734ACEB0" w:rsidR="002E36BF" w:rsidRDefault="004349BC" w:rsidP="002E36BF">
            <w:r>
              <w:t>3</w:t>
            </w:r>
            <w:r w:rsidR="002E36BF">
              <w:t>-GNEU081</w:t>
            </w:r>
          </w:p>
        </w:tc>
        <w:tc>
          <w:tcPr>
            <w:tcW w:w="510" w:type="dxa"/>
          </w:tcPr>
          <w:p w14:paraId="665FDB03" w14:textId="77777777" w:rsidR="002E36BF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0661EFF0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10" w:type="dxa"/>
          </w:tcPr>
          <w:p w14:paraId="763E889A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580B618C" w14:textId="77777777" w:rsidR="002E36BF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980" w:type="dxa"/>
            <w:vAlign w:val="top"/>
          </w:tcPr>
          <w:p w14:paraId="47AA1D63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2477" w:type="dxa"/>
          </w:tcPr>
          <w:p w14:paraId="64363D86" w14:textId="77777777" w:rsidR="002E36BF" w:rsidRDefault="002E36BF" w:rsidP="002E36BF">
            <w:pPr>
              <w:rPr>
                <w:rFonts w:cstheme="minorHAnsi"/>
              </w:rPr>
            </w:pPr>
          </w:p>
        </w:tc>
        <w:tc>
          <w:tcPr>
            <w:tcW w:w="2376" w:type="dxa"/>
          </w:tcPr>
          <w:p w14:paraId="0FE3205D" w14:textId="77777777" w:rsidR="002E36BF" w:rsidRPr="00385946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TORO</w:t>
            </w:r>
          </w:p>
        </w:tc>
        <w:tc>
          <w:tcPr>
            <w:tcW w:w="1821" w:type="dxa"/>
          </w:tcPr>
          <w:p w14:paraId="175D4BBB" w14:textId="77777777" w:rsidR="002E36BF" w:rsidRPr="00385946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24VAC matning</w:t>
            </w:r>
          </w:p>
        </w:tc>
        <w:tc>
          <w:tcPr>
            <w:tcW w:w="588" w:type="dxa"/>
          </w:tcPr>
          <w:p w14:paraId="712F0465" w14:textId="77777777" w:rsidR="002E36BF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BVE</w:t>
            </w:r>
          </w:p>
        </w:tc>
        <w:tc>
          <w:tcPr>
            <w:tcW w:w="3475" w:type="dxa"/>
          </w:tcPr>
          <w:p w14:paraId="33C89120" w14:textId="0F9A51E4" w:rsidR="002E36BF" w:rsidRDefault="00C64B55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Gemensam matning med MF61</w:t>
            </w:r>
          </w:p>
        </w:tc>
      </w:tr>
      <w:tr w:rsidR="002E36BF" w14:paraId="240BBC94" w14:textId="77777777" w:rsidTr="002E3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tcW w:w="2245" w:type="dxa"/>
          </w:tcPr>
          <w:p w14:paraId="786CFDD5" w14:textId="0240FC52" w:rsidR="002E36BF" w:rsidRDefault="004349BC" w:rsidP="002E36BF">
            <w:r>
              <w:t>3</w:t>
            </w:r>
            <w:r w:rsidR="002E36BF">
              <w:t>-</w:t>
            </w:r>
            <w:r>
              <w:t>306406</w:t>
            </w:r>
            <w:r w:rsidR="002E36BF">
              <w:t>-GM61</w:t>
            </w:r>
          </w:p>
        </w:tc>
        <w:tc>
          <w:tcPr>
            <w:tcW w:w="510" w:type="dxa"/>
          </w:tcPr>
          <w:p w14:paraId="0852CA3F" w14:textId="77777777" w:rsidR="002E36BF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6B257BB8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180841D3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0FD1F86C" w14:textId="77777777" w:rsidR="002E36BF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980" w:type="dxa"/>
            <w:vAlign w:val="top"/>
          </w:tcPr>
          <w:p w14:paraId="053406A1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Via -HD</w:t>
            </w:r>
          </w:p>
        </w:tc>
        <w:tc>
          <w:tcPr>
            <w:tcW w:w="2477" w:type="dxa"/>
          </w:tcPr>
          <w:p w14:paraId="37EEF53A" w14:textId="77777777" w:rsidR="002E36BF" w:rsidRDefault="002E36BF" w:rsidP="002E36BF">
            <w:pPr>
              <w:rPr>
                <w:rFonts w:cstheme="minorHAnsi"/>
              </w:rPr>
            </w:pPr>
          </w:p>
        </w:tc>
        <w:tc>
          <w:tcPr>
            <w:tcW w:w="2376" w:type="dxa"/>
          </w:tcPr>
          <w:p w14:paraId="65428863" w14:textId="77777777" w:rsidR="002E36BF" w:rsidRPr="00385946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Produal VVA3</w:t>
            </w:r>
          </w:p>
        </w:tc>
        <w:tc>
          <w:tcPr>
            <w:tcW w:w="1821" w:type="dxa"/>
          </w:tcPr>
          <w:p w14:paraId="44772165" w14:textId="77777777" w:rsidR="002E36BF" w:rsidRPr="00385946" w:rsidRDefault="002E36BF" w:rsidP="002E36BF">
            <w:pPr>
              <w:rPr>
                <w:rFonts w:cstheme="minorHAnsi"/>
              </w:rPr>
            </w:pPr>
          </w:p>
        </w:tc>
        <w:tc>
          <w:tcPr>
            <w:tcW w:w="588" w:type="dxa"/>
          </w:tcPr>
          <w:p w14:paraId="2948FAF5" w14:textId="77777777" w:rsidR="002E36BF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SÖE</w:t>
            </w:r>
          </w:p>
        </w:tc>
        <w:tc>
          <w:tcPr>
            <w:tcW w:w="3475" w:type="dxa"/>
          </w:tcPr>
          <w:p w14:paraId="6FD0459E" w14:textId="77777777" w:rsidR="002E36BF" w:rsidRDefault="002E36BF" w:rsidP="002E36BF">
            <w:pPr>
              <w:rPr>
                <w:rFonts w:cstheme="minorHAnsi"/>
              </w:rPr>
            </w:pPr>
          </w:p>
        </w:tc>
      </w:tr>
      <w:tr w:rsidR="002E36BF" w14:paraId="209DAD90" w14:textId="77777777" w:rsidTr="002E36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2"/>
        </w:trPr>
        <w:tc>
          <w:tcPr>
            <w:tcW w:w="2245" w:type="dxa"/>
          </w:tcPr>
          <w:p w14:paraId="714E4F1B" w14:textId="79C8D434" w:rsidR="002E36BF" w:rsidRDefault="004349BC" w:rsidP="002E36BF">
            <w:r>
              <w:t>3</w:t>
            </w:r>
            <w:r w:rsidR="002E36BF">
              <w:t>-</w:t>
            </w:r>
            <w:r>
              <w:t>306406</w:t>
            </w:r>
            <w:r w:rsidR="002E36BF">
              <w:t>-GM61-HD</w:t>
            </w:r>
          </w:p>
        </w:tc>
        <w:tc>
          <w:tcPr>
            <w:tcW w:w="510" w:type="dxa"/>
          </w:tcPr>
          <w:p w14:paraId="643DBABD" w14:textId="77777777" w:rsidR="002E36BF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2F31CF49" w14:textId="77777777" w:rsidR="002E36BF" w:rsidRDefault="002E36BF" w:rsidP="002E36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10" w:type="dxa"/>
          </w:tcPr>
          <w:p w14:paraId="24E9E934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510" w:type="dxa"/>
          </w:tcPr>
          <w:p w14:paraId="3CA446E2" w14:textId="77777777" w:rsidR="002E36BF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980" w:type="dxa"/>
            <w:vAlign w:val="top"/>
          </w:tcPr>
          <w:p w14:paraId="05402186" w14:textId="77777777" w:rsidR="002E36BF" w:rsidRPr="00385946" w:rsidRDefault="002E36BF" w:rsidP="002E36BF">
            <w:pPr>
              <w:jc w:val="center"/>
              <w:rPr>
                <w:rFonts w:cstheme="minorHAnsi"/>
              </w:rPr>
            </w:pPr>
          </w:p>
        </w:tc>
        <w:tc>
          <w:tcPr>
            <w:tcW w:w="2477" w:type="dxa"/>
          </w:tcPr>
          <w:p w14:paraId="0852C7DB" w14:textId="77777777" w:rsidR="002E36BF" w:rsidRDefault="002E36BF" w:rsidP="002E36BF">
            <w:pPr>
              <w:rPr>
                <w:rFonts w:cstheme="minorHAnsi"/>
              </w:rPr>
            </w:pPr>
          </w:p>
        </w:tc>
        <w:tc>
          <w:tcPr>
            <w:tcW w:w="2376" w:type="dxa"/>
          </w:tcPr>
          <w:p w14:paraId="6AC9DC8C" w14:textId="77777777" w:rsidR="002E36BF" w:rsidRPr="00385946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Produal VVK2</w:t>
            </w:r>
          </w:p>
        </w:tc>
        <w:tc>
          <w:tcPr>
            <w:tcW w:w="1821" w:type="dxa"/>
          </w:tcPr>
          <w:p w14:paraId="5D1EC558" w14:textId="77777777" w:rsidR="002E36BF" w:rsidRPr="00385946" w:rsidRDefault="002E36BF" w:rsidP="002E36BF">
            <w:pPr>
              <w:rPr>
                <w:rFonts w:cstheme="minorHAnsi"/>
              </w:rPr>
            </w:pPr>
          </w:p>
        </w:tc>
        <w:tc>
          <w:tcPr>
            <w:tcW w:w="588" w:type="dxa"/>
          </w:tcPr>
          <w:p w14:paraId="00859CC3" w14:textId="77777777" w:rsidR="002E36BF" w:rsidRDefault="002E36BF" w:rsidP="002E36BF">
            <w:pPr>
              <w:rPr>
                <w:rFonts w:cstheme="minorHAnsi"/>
              </w:rPr>
            </w:pPr>
            <w:r>
              <w:rPr>
                <w:rFonts w:cstheme="minorHAnsi"/>
              </w:rPr>
              <w:t>SÖE</w:t>
            </w:r>
          </w:p>
        </w:tc>
        <w:tc>
          <w:tcPr>
            <w:tcW w:w="3475" w:type="dxa"/>
          </w:tcPr>
          <w:p w14:paraId="20DB8583" w14:textId="77777777" w:rsidR="002E36BF" w:rsidRDefault="002E36BF" w:rsidP="002E36BF">
            <w:pPr>
              <w:rPr>
                <w:rFonts w:cstheme="minorHAnsi"/>
              </w:rPr>
            </w:pPr>
          </w:p>
        </w:tc>
      </w:tr>
    </w:tbl>
    <w:p w14:paraId="64A42119" w14:textId="77777777" w:rsidR="00EC28C1" w:rsidRDefault="00EC28C1" w:rsidP="001805D3">
      <w:pPr>
        <w:pStyle w:val="Rubrik2"/>
        <w:rPr>
          <w:rStyle w:val="Starkbetoning"/>
        </w:rPr>
        <w:sectPr w:rsidR="00EC28C1" w:rsidSect="003E0062">
          <w:type w:val="continuous"/>
          <w:pgSz w:w="16838" w:h="11906" w:orient="landscape" w:code="138"/>
          <w:pgMar w:top="720" w:right="397" w:bottom="2126" w:left="397" w:header="0" w:footer="0" w:gutter="0"/>
          <w:cols w:space="567"/>
          <w:docGrid w:linePitch="360"/>
        </w:sectPr>
      </w:pPr>
    </w:p>
    <w:p w14:paraId="3C0A1678" w14:textId="77777777" w:rsidR="00EC28C1" w:rsidRDefault="00EC28C1" w:rsidP="001805D3">
      <w:pPr>
        <w:pStyle w:val="Rubrik2"/>
        <w:rPr>
          <w:rStyle w:val="Starkbetoning"/>
        </w:rPr>
      </w:pPr>
    </w:p>
    <w:p w14:paraId="6D0B4033" w14:textId="31C759D6" w:rsidR="005F27A8" w:rsidRDefault="005F27A8" w:rsidP="00BA490B">
      <w:pPr>
        <w:pStyle w:val="Rubrik2"/>
      </w:pPr>
    </w:p>
    <w:sectPr w:rsidR="005F27A8" w:rsidSect="00EC28C1">
      <w:type w:val="continuous"/>
      <w:pgSz w:w="16838" w:h="11906" w:orient="landscape" w:code="138"/>
      <w:pgMar w:top="720" w:right="397" w:bottom="2126" w:left="397" w:header="0" w:footer="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B2D81" w14:textId="77777777" w:rsidR="009A36D8" w:rsidRDefault="009A36D8" w:rsidP="00AE713D">
      <w:pPr>
        <w:spacing w:after="0"/>
      </w:pPr>
      <w:r>
        <w:separator/>
      </w:r>
    </w:p>
  </w:endnote>
  <w:endnote w:type="continuationSeparator" w:id="0">
    <w:p w14:paraId="44CDAC9F" w14:textId="77777777" w:rsidR="009A36D8" w:rsidRDefault="009A36D8" w:rsidP="00AE713D">
      <w:pPr>
        <w:spacing w:after="0"/>
      </w:pPr>
      <w:r>
        <w:continuationSeparator/>
      </w:r>
    </w:p>
  </w:endnote>
  <w:endnote w:type="continuationNotice" w:id="1">
    <w:p w14:paraId="1B7460EC" w14:textId="77777777" w:rsidR="009A36D8" w:rsidRDefault="009A36D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84158" w14:textId="77777777" w:rsidR="000C6112" w:rsidRDefault="000C6112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W w:w="0" w:type="auto"/>
      <w:tblInd w:w="-5" w:type="dxa"/>
      <w:tblBorders>
        <w:top w:val="single" w:sz="4" w:space="0" w:color="757171"/>
        <w:left w:val="single" w:sz="4" w:space="0" w:color="757171"/>
        <w:bottom w:val="single" w:sz="4" w:space="0" w:color="757171"/>
        <w:right w:val="single" w:sz="4" w:space="0" w:color="757171"/>
        <w:insideH w:val="single" w:sz="4" w:space="0" w:color="757171"/>
        <w:insideV w:val="single" w:sz="4" w:space="0" w:color="757171"/>
      </w:tblBorders>
      <w:tblLayout w:type="fixed"/>
      <w:tblLook w:val="04A0" w:firstRow="1" w:lastRow="0" w:firstColumn="1" w:lastColumn="0" w:noHBand="0" w:noVBand="1"/>
    </w:tblPr>
    <w:tblGrid>
      <w:gridCol w:w="2267"/>
      <w:gridCol w:w="1135"/>
      <w:gridCol w:w="709"/>
      <w:gridCol w:w="3969"/>
      <w:gridCol w:w="4111"/>
      <w:gridCol w:w="1134"/>
      <w:gridCol w:w="1984"/>
      <w:gridCol w:w="725"/>
    </w:tblGrid>
    <w:tr w:rsidR="00A06130" w:rsidRPr="00F74157" w14:paraId="48D0D5A8" w14:textId="77777777" w:rsidTr="006B2E40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3CD002FE" w14:textId="77777777" w:rsidR="00A06130" w:rsidRPr="00F74157" w:rsidRDefault="00A06130" w:rsidP="00A06130">
          <w:pPr>
            <w:tabs>
              <w:tab w:val="center" w:pos="1888"/>
            </w:tabs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130F9F8B" w14:textId="77777777" w:rsidR="00A06130" w:rsidRPr="00F74157" w:rsidRDefault="00A06130" w:rsidP="00A06130">
          <w:pPr>
            <w:tabs>
              <w:tab w:val="center" w:pos="1888"/>
            </w:tabs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59686618" w14:textId="77777777" w:rsidR="00A06130" w:rsidRPr="00F74157" w:rsidRDefault="00A06130" w:rsidP="00A06130">
          <w:pPr>
            <w:tabs>
              <w:tab w:val="center" w:pos="1888"/>
            </w:tabs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3969" w:type="dxa"/>
          <w:vMerge w:val="restart"/>
          <w:tcBorders>
            <w:top w:val="single" w:sz="4" w:space="0" w:color="0D0D0D"/>
            <w:left w:val="single" w:sz="4" w:space="0" w:color="0D0D0D"/>
            <w:right w:val="nil"/>
          </w:tcBorders>
        </w:tcPr>
        <w:p w14:paraId="15219551" w14:textId="77777777" w:rsidR="00A06130" w:rsidRPr="00F74157" w:rsidRDefault="00A06130" w:rsidP="00A06130">
          <w:pPr>
            <w:tabs>
              <w:tab w:val="center" w:pos="1888"/>
            </w:tabs>
            <w:rPr>
              <w:color w:val="0D0D0D" w:themeColor="text1" w:themeTint="F2"/>
            </w:rPr>
          </w:pPr>
          <w:r w:rsidRPr="00F74157">
            <w:rPr>
              <w:noProof/>
              <w:color w:val="0D0D0D" w:themeColor="text1" w:themeTint="F2"/>
            </w:rPr>
            <w:drawing>
              <wp:anchor distT="0" distB="0" distL="114300" distR="114300" simplePos="0" relativeHeight="251659264" behindDoc="0" locked="0" layoutInCell="1" allowOverlap="1" wp14:anchorId="6495808A" wp14:editId="5671232B">
                <wp:simplePos x="0" y="0"/>
                <wp:positionH relativeFrom="column">
                  <wp:posOffset>100066</wp:posOffset>
                </wp:positionH>
                <wp:positionV relativeFrom="paragraph">
                  <wp:posOffset>68580</wp:posOffset>
                </wp:positionV>
                <wp:extent cx="2191109" cy="639021"/>
                <wp:effectExtent l="0" t="0" r="0" b="8890"/>
                <wp:wrapNone/>
                <wp:docPr id="2" name="Bildobjek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1109" cy="639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111" w:type="dxa"/>
          <w:vMerge w:val="restart"/>
          <w:tcBorders>
            <w:top w:val="single" w:sz="4" w:space="0" w:color="0D0D0D"/>
            <w:left w:val="nil"/>
            <w:bottom w:val="nil"/>
            <w:right w:val="single" w:sz="4" w:space="0" w:color="0D0D0D"/>
          </w:tcBorders>
          <w:vAlign w:val="bottom"/>
        </w:tcPr>
        <w:p w14:paraId="4469FBCC" w14:textId="5762424A" w:rsidR="00A06130" w:rsidRPr="00F74157" w:rsidRDefault="00173ECA" w:rsidP="00A06130">
          <w:pPr>
            <w:pStyle w:val="Rubrik2"/>
            <w:spacing w:before="0"/>
            <w:outlineLvl w:val="1"/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  <w:u w:val="single"/>
            </w:rPr>
          </w:pPr>
          <w:r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  <w:u w:val="single"/>
            </w:rPr>
            <w:t>3</w:t>
          </w:r>
          <w:r w:rsidR="00A06130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  <w:u w:val="single"/>
            </w:rPr>
            <w:t>-</w:t>
          </w:r>
          <w:r w:rsidR="00FA6C78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  <w:u w:val="single"/>
            </w:rPr>
            <w:t>KV0</w:t>
          </w:r>
          <w:r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  <w:u w:val="single"/>
            </w:rPr>
            <w:t>1</w:t>
          </w:r>
        </w:p>
      </w:tc>
      <w:tc>
        <w:tcPr>
          <w:tcW w:w="3843" w:type="dxa"/>
          <w:gridSpan w:val="3"/>
          <w:vMerge w:val="restart"/>
          <w:tcBorders>
            <w:top w:val="single" w:sz="4" w:space="0" w:color="0D0D0D"/>
            <w:left w:val="single" w:sz="4" w:space="0" w:color="0D0D0D"/>
            <w:right w:val="single" w:sz="4" w:space="0" w:color="0D0D0D"/>
          </w:tcBorders>
          <w:vAlign w:val="center"/>
        </w:tcPr>
        <w:p w14:paraId="30EDA3DE" w14:textId="77777777" w:rsidR="00A06130" w:rsidRPr="00F74157" w:rsidRDefault="00A06130" w:rsidP="00A06130">
          <w:pPr>
            <w:rPr>
              <w:rFonts w:cstheme="minorHAnsi"/>
              <w:color w:val="0D0D0D" w:themeColor="text1" w:themeTint="F2"/>
              <w:sz w:val="16"/>
              <w:szCs w:val="16"/>
            </w:rPr>
          </w:pPr>
          <w:r w:rsidRPr="00F74157">
            <w:rPr>
              <w:rFonts w:cstheme="minorHAnsi"/>
              <w:color w:val="0D0D0D" w:themeColor="text1" w:themeTint="F2"/>
              <w:szCs w:val="18"/>
            </w:rPr>
            <w:t>Ritningsstatus</w:t>
          </w:r>
        </w:p>
        <w:p w14:paraId="27B43E90" w14:textId="713E5BF9" w:rsidR="00A06130" w:rsidRPr="00F74157" w:rsidRDefault="00383FA9" w:rsidP="00A06130">
          <w:pPr>
            <w:pStyle w:val="Sidfot"/>
            <w:rPr>
              <w:color w:val="0D0D0D" w:themeColor="text1" w:themeTint="F2"/>
            </w:rPr>
          </w:pPr>
          <w:r>
            <w:rPr>
              <w:rFonts w:cstheme="minorHAnsi"/>
              <w:color w:val="0D0D0D" w:themeColor="text1" w:themeTint="F2"/>
              <w:sz w:val="24"/>
              <w:szCs w:val="28"/>
            </w:rPr>
            <w:t>Bygghandling– 2021-09-25</w:t>
          </w:r>
        </w:p>
      </w:tc>
    </w:tr>
    <w:tr w:rsidR="00A06130" w:rsidRPr="00F74157" w14:paraId="4B00520D" w14:textId="77777777" w:rsidTr="006B2E40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0EA1627B" w14:textId="77777777" w:rsidR="00A06130" w:rsidRPr="00F74157" w:rsidRDefault="00A06130" w:rsidP="00A06130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604BB0FE" w14:textId="77777777" w:rsidR="00A06130" w:rsidRPr="00F74157" w:rsidRDefault="00A06130" w:rsidP="00A06130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52D1F5D6" w14:textId="77777777" w:rsidR="00A06130" w:rsidRPr="00F74157" w:rsidRDefault="00A06130" w:rsidP="00A06130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3969" w:type="dxa"/>
          <w:vMerge/>
          <w:tcBorders>
            <w:left w:val="single" w:sz="4" w:space="0" w:color="0D0D0D"/>
            <w:right w:val="nil"/>
          </w:tcBorders>
        </w:tcPr>
        <w:p w14:paraId="5BD0EC5B" w14:textId="77777777" w:rsidR="00A06130" w:rsidRPr="00F74157" w:rsidRDefault="00A06130" w:rsidP="00A06130">
          <w:pPr>
            <w:pStyle w:val="Sidfot"/>
            <w:rPr>
              <w:color w:val="0D0D0D" w:themeColor="text1" w:themeTint="F2"/>
            </w:rPr>
          </w:pPr>
        </w:p>
      </w:tc>
      <w:tc>
        <w:tcPr>
          <w:tcW w:w="4111" w:type="dxa"/>
          <w:vMerge/>
          <w:tcBorders>
            <w:top w:val="nil"/>
            <w:left w:val="nil"/>
            <w:bottom w:val="nil"/>
            <w:right w:val="single" w:sz="4" w:space="0" w:color="0D0D0D"/>
          </w:tcBorders>
          <w:vAlign w:val="center"/>
        </w:tcPr>
        <w:p w14:paraId="79084230" w14:textId="77777777" w:rsidR="00A06130" w:rsidRPr="00F74157" w:rsidRDefault="00A06130" w:rsidP="00A06130">
          <w:pPr>
            <w:pStyle w:val="Sidfot"/>
            <w:rPr>
              <w:color w:val="0D0D0D" w:themeColor="text1" w:themeTint="F2"/>
            </w:rPr>
          </w:pPr>
        </w:p>
      </w:tc>
      <w:tc>
        <w:tcPr>
          <w:tcW w:w="3843" w:type="dxa"/>
          <w:gridSpan w:val="3"/>
          <w:vMerge/>
          <w:tcBorders>
            <w:left w:val="single" w:sz="4" w:space="0" w:color="0D0D0D"/>
            <w:right w:val="single" w:sz="4" w:space="0" w:color="0D0D0D"/>
          </w:tcBorders>
          <w:vAlign w:val="center"/>
        </w:tcPr>
        <w:p w14:paraId="4CE01131" w14:textId="77777777" w:rsidR="00A06130" w:rsidRPr="00F74157" w:rsidRDefault="00A06130" w:rsidP="00A06130">
          <w:pPr>
            <w:rPr>
              <w:rFonts w:cstheme="minorHAnsi"/>
              <w:color w:val="0D0D0D" w:themeColor="text1" w:themeTint="F2"/>
              <w:sz w:val="16"/>
              <w:szCs w:val="16"/>
            </w:rPr>
          </w:pPr>
        </w:p>
      </w:tc>
    </w:tr>
    <w:tr w:rsidR="00A06130" w:rsidRPr="00F74157" w14:paraId="71E311C6" w14:textId="77777777" w:rsidTr="006B2E40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6658A0FA" w14:textId="77777777" w:rsidR="00A06130" w:rsidRPr="00F74157" w:rsidRDefault="00A06130" w:rsidP="00A06130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71247201" w14:textId="77777777" w:rsidR="00A06130" w:rsidRPr="00F74157" w:rsidRDefault="00A06130" w:rsidP="00A06130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1E3692BE" w14:textId="77777777" w:rsidR="00A06130" w:rsidRPr="00F74157" w:rsidRDefault="00A06130" w:rsidP="00A06130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3969" w:type="dxa"/>
          <w:vMerge/>
          <w:tcBorders>
            <w:left w:val="single" w:sz="4" w:space="0" w:color="0D0D0D"/>
            <w:right w:val="nil"/>
          </w:tcBorders>
        </w:tcPr>
        <w:p w14:paraId="2EA83899" w14:textId="77777777" w:rsidR="00A06130" w:rsidRPr="00F74157" w:rsidRDefault="00A06130" w:rsidP="00A06130">
          <w:pPr>
            <w:pStyle w:val="Sidfot"/>
            <w:rPr>
              <w:color w:val="0D0D0D" w:themeColor="text1" w:themeTint="F2"/>
            </w:rPr>
          </w:pPr>
        </w:p>
      </w:tc>
      <w:tc>
        <w:tcPr>
          <w:tcW w:w="4111" w:type="dxa"/>
          <w:vMerge w:val="restart"/>
          <w:tcBorders>
            <w:top w:val="nil"/>
            <w:left w:val="nil"/>
            <w:bottom w:val="nil"/>
            <w:right w:val="single" w:sz="4" w:space="0" w:color="0D0D0D"/>
          </w:tcBorders>
          <w:vAlign w:val="center"/>
        </w:tcPr>
        <w:p w14:paraId="06901A8E" w14:textId="3A83B402" w:rsidR="00A06130" w:rsidRPr="00F74157" w:rsidRDefault="00AD38A7" w:rsidP="00A06130">
          <w:pPr>
            <w:pStyle w:val="Rubrik2"/>
            <w:spacing w:before="0"/>
            <w:outlineLvl w:val="1"/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</w:pPr>
          <w:r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3</w:t>
          </w:r>
          <w:r w:rsidR="00A06130" w:rsidRPr="00F74157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-8</w:t>
          </w:r>
          <w:r w:rsidR="00E748D0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5</w:t>
          </w:r>
          <w:r w:rsidR="00A06130" w:rsidRPr="00F74157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:</w:t>
          </w:r>
          <w:r w:rsidR="00E748D0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0</w:t>
          </w:r>
          <w:r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3</w:t>
          </w:r>
          <w:r w:rsidR="00A06130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 xml:space="preserve"> </w:t>
          </w:r>
          <w:r w:rsidR="00FA6C78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Bevattning te</w:t>
          </w:r>
          <w:r w:rsidR="001B6555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r</w:t>
          </w:r>
          <w:r w:rsidR="00FA6C78">
            <w:rPr>
              <w:rFonts w:asciiTheme="minorHAnsi" w:eastAsiaTheme="minorHAnsi" w:hAnsiTheme="minorHAnsi" w:cstheme="minorHAnsi"/>
              <w:caps w:val="0"/>
              <w:color w:val="0D0D0D" w:themeColor="text1" w:themeTint="F2"/>
              <w:sz w:val="24"/>
              <w:szCs w:val="28"/>
            </w:rPr>
            <w:t>rass</w:t>
          </w:r>
        </w:p>
      </w:tc>
      <w:tc>
        <w:tcPr>
          <w:tcW w:w="3843" w:type="dxa"/>
          <w:gridSpan w:val="3"/>
          <w:vMerge/>
          <w:tcBorders>
            <w:left w:val="single" w:sz="4" w:space="0" w:color="0D0D0D"/>
            <w:bottom w:val="single" w:sz="4" w:space="0" w:color="FF0000"/>
            <w:right w:val="single" w:sz="4" w:space="0" w:color="0D0D0D"/>
          </w:tcBorders>
          <w:vAlign w:val="center"/>
        </w:tcPr>
        <w:p w14:paraId="61576C50" w14:textId="77777777" w:rsidR="00A06130" w:rsidRPr="00F74157" w:rsidRDefault="00A06130" w:rsidP="00A06130">
          <w:pPr>
            <w:rPr>
              <w:rFonts w:cstheme="minorHAnsi"/>
              <w:color w:val="0D0D0D" w:themeColor="text1" w:themeTint="F2"/>
              <w:szCs w:val="18"/>
            </w:rPr>
          </w:pPr>
        </w:p>
      </w:tc>
    </w:tr>
    <w:tr w:rsidR="00A06130" w:rsidRPr="00F74157" w14:paraId="264F009B" w14:textId="77777777" w:rsidTr="006B2E40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2F2DDB88" w14:textId="77777777" w:rsidR="00A06130" w:rsidRPr="00F74157" w:rsidRDefault="00A06130" w:rsidP="00A06130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0D4BBAF7" w14:textId="77777777" w:rsidR="00A06130" w:rsidRPr="00F74157" w:rsidRDefault="00A06130" w:rsidP="00A06130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2D503EF1" w14:textId="77777777" w:rsidR="00A06130" w:rsidRPr="00F74157" w:rsidRDefault="00A06130" w:rsidP="00A06130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3969" w:type="dxa"/>
          <w:vMerge/>
          <w:tcBorders>
            <w:left w:val="single" w:sz="4" w:space="0" w:color="0D0D0D"/>
            <w:right w:val="nil"/>
          </w:tcBorders>
        </w:tcPr>
        <w:p w14:paraId="7A8B79A4" w14:textId="77777777" w:rsidR="00A06130" w:rsidRPr="00F74157" w:rsidRDefault="00A06130" w:rsidP="00A06130">
          <w:pPr>
            <w:pStyle w:val="Sidfot"/>
            <w:rPr>
              <w:color w:val="0D0D0D" w:themeColor="text1" w:themeTint="F2"/>
            </w:rPr>
          </w:pPr>
        </w:p>
      </w:tc>
      <w:tc>
        <w:tcPr>
          <w:tcW w:w="4111" w:type="dxa"/>
          <w:vMerge/>
          <w:tcBorders>
            <w:top w:val="nil"/>
            <w:left w:val="nil"/>
            <w:bottom w:val="nil"/>
            <w:right w:val="single" w:sz="4" w:space="0" w:color="0D0D0D"/>
          </w:tcBorders>
          <w:vAlign w:val="center"/>
        </w:tcPr>
        <w:p w14:paraId="53C67D77" w14:textId="77777777" w:rsidR="00A06130" w:rsidRPr="00F74157" w:rsidRDefault="00A06130" w:rsidP="00A06130">
          <w:pPr>
            <w:pStyle w:val="Sidfot"/>
            <w:rPr>
              <w:color w:val="0D0D0D" w:themeColor="text1" w:themeTint="F2"/>
            </w:rPr>
          </w:pPr>
        </w:p>
      </w:tc>
      <w:tc>
        <w:tcPr>
          <w:tcW w:w="1134" w:type="dxa"/>
          <w:vMerge w:val="restart"/>
          <w:tcBorders>
            <w:top w:val="single" w:sz="4" w:space="0" w:color="0D0D0D"/>
            <w:left w:val="single" w:sz="4" w:space="0" w:color="0D0D0D"/>
            <w:right w:val="single" w:sz="4" w:space="0" w:color="0D0D0D"/>
          </w:tcBorders>
          <w:vAlign w:val="center"/>
        </w:tcPr>
        <w:p w14:paraId="00C825DC" w14:textId="77777777" w:rsidR="00A06130" w:rsidRPr="00F74157" w:rsidRDefault="00A06130" w:rsidP="00A06130">
          <w:pPr>
            <w:rPr>
              <w:rFonts w:cstheme="minorHAnsi"/>
              <w:color w:val="0D0D0D" w:themeColor="text1" w:themeTint="F2"/>
              <w:sz w:val="16"/>
              <w:szCs w:val="16"/>
            </w:rPr>
          </w:pPr>
          <w:r w:rsidRPr="00F74157">
            <w:rPr>
              <w:rFonts w:cstheme="minorHAnsi"/>
              <w:color w:val="0D0D0D" w:themeColor="text1" w:themeTint="F2"/>
              <w:szCs w:val="18"/>
            </w:rPr>
            <w:t>Projekt</w:t>
          </w:r>
        </w:p>
        <w:sdt>
          <w:sdtPr>
            <w:rPr>
              <w:color w:val="0D0D0D" w:themeColor="text1" w:themeTint="F2"/>
              <w:sz w:val="24"/>
              <w:szCs w:val="28"/>
            </w:rPr>
            <w:alias w:val="Projektnummer"/>
            <w:tag w:val="Projektnummer"/>
            <w:id w:val="1209062378"/>
            <w:dataBinding w:prefixMappings="xmlns:ns0='http://schemas.microsoft.com/office/2006/metadata/properties' xmlns:ns1='http://www.w3.org/2001/XMLSchema-instance' xmlns:ns2='http://schemas.microsoft.com/office/infopath/2007/PartnerControls' xmlns:ns3='84446dc0-5e41-42f0-88af-d89593f1549c' " w:xpath="/ns0:properties[1]/documentManagement[1]/ns3:Projektnummer[1]" w:storeItemID="{0A5B3C42-9F07-4069-93BF-659DBAAE5B1B}"/>
            <w:text/>
          </w:sdtPr>
          <w:sdtEndPr/>
          <w:sdtContent>
            <w:p w14:paraId="1961246B" w14:textId="477FAC2D" w:rsidR="00A06130" w:rsidRPr="00F74157" w:rsidRDefault="00D91B26" w:rsidP="00A06130">
              <w:pPr>
                <w:rPr>
                  <w:rFonts w:cstheme="minorHAnsi"/>
                  <w:color w:val="0D0D0D" w:themeColor="text1" w:themeTint="F2"/>
                  <w:szCs w:val="18"/>
                </w:rPr>
              </w:pPr>
              <w:r w:rsidRPr="00AD54D2">
                <w:rPr>
                  <w:color w:val="0D0D0D" w:themeColor="text1" w:themeTint="F2"/>
                  <w:sz w:val="24"/>
                  <w:szCs w:val="28"/>
                </w:rPr>
                <w:t>S11152</w:t>
              </w:r>
            </w:p>
          </w:sdtContent>
        </w:sdt>
      </w:tc>
      <w:tc>
        <w:tcPr>
          <w:tcW w:w="1984" w:type="dxa"/>
          <w:vMerge w:val="restart"/>
          <w:tcBorders>
            <w:top w:val="single" w:sz="4" w:space="0" w:color="0D0D0D"/>
            <w:left w:val="single" w:sz="4" w:space="0" w:color="0D0D0D"/>
            <w:right w:val="single" w:sz="4" w:space="0" w:color="0D0D0D"/>
          </w:tcBorders>
          <w:vAlign w:val="center"/>
        </w:tcPr>
        <w:p w14:paraId="3EBED8E4" w14:textId="77777777" w:rsidR="00A06130" w:rsidRPr="00F74157" w:rsidRDefault="00A06130" w:rsidP="00A06130">
          <w:pPr>
            <w:rPr>
              <w:rFonts w:cstheme="minorHAnsi"/>
              <w:color w:val="0D0D0D" w:themeColor="text1" w:themeTint="F2"/>
              <w:szCs w:val="18"/>
            </w:rPr>
          </w:pPr>
          <w:r w:rsidRPr="00F74157">
            <w:rPr>
              <w:rFonts w:cstheme="minorHAnsi"/>
              <w:color w:val="0D0D0D" w:themeColor="text1" w:themeTint="F2"/>
              <w:szCs w:val="18"/>
            </w:rPr>
            <w:t>Konstruktör</w:t>
          </w:r>
        </w:p>
        <w:p w14:paraId="3A9374C3" w14:textId="77777777" w:rsidR="00A06130" w:rsidRPr="00F74157" w:rsidRDefault="00A06130" w:rsidP="00A06130">
          <w:pPr>
            <w:rPr>
              <w:rFonts w:cstheme="minorHAnsi"/>
              <w:color w:val="0D0D0D" w:themeColor="text1" w:themeTint="F2"/>
              <w:szCs w:val="18"/>
            </w:rPr>
          </w:pPr>
          <w:r w:rsidRPr="00F74157">
            <w:rPr>
              <w:rFonts w:cstheme="minorHAnsi"/>
              <w:color w:val="0D0D0D" w:themeColor="text1" w:themeTint="F2"/>
              <w:sz w:val="24"/>
              <w:szCs w:val="20"/>
            </w:rPr>
            <w:t>Joakim Grandin</w:t>
          </w:r>
        </w:p>
      </w:tc>
      <w:tc>
        <w:tcPr>
          <w:tcW w:w="725" w:type="dxa"/>
          <w:vMerge w:val="restart"/>
          <w:tcBorders>
            <w:top w:val="single" w:sz="4" w:space="0" w:color="0D0D0D"/>
            <w:left w:val="single" w:sz="4" w:space="0" w:color="0D0D0D"/>
            <w:right w:val="single" w:sz="4" w:space="0" w:color="0D0D0D"/>
          </w:tcBorders>
          <w:vAlign w:val="center"/>
        </w:tcPr>
        <w:p w14:paraId="45F33B66" w14:textId="77777777" w:rsidR="00A06130" w:rsidRPr="00F74157" w:rsidRDefault="00A06130" w:rsidP="00A06130">
          <w:pPr>
            <w:rPr>
              <w:rFonts w:cstheme="minorHAnsi"/>
              <w:color w:val="0D0D0D" w:themeColor="text1" w:themeTint="F2"/>
              <w:sz w:val="16"/>
              <w:szCs w:val="16"/>
            </w:rPr>
          </w:pPr>
          <w:r w:rsidRPr="00F74157">
            <w:rPr>
              <w:rFonts w:cstheme="minorHAnsi"/>
              <w:color w:val="0D0D0D" w:themeColor="text1" w:themeTint="F2"/>
              <w:szCs w:val="18"/>
            </w:rPr>
            <w:t>Blad</w:t>
          </w:r>
        </w:p>
        <w:p w14:paraId="1F3A9ABD" w14:textId="77777777" w:rsidR="00A06130" w:rsidRPr="00F74157" w:rsidRDefault="00A06130" w:rsidP="00A06130">
          <w:pPr>
            <w:rPr>
              <w:rFonts w:cstheme="minorHAnsi"/>
              <w:color w:val="0D0D0D" w:themeColor="text1" w:themeTint="F2"/>
              <w:szCs w:val="18"/>
            </w:rPr>
          </w:pP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begin"/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instrText>PAGE  \* Arabic  \* MERGEFORMAT</w:instrText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separate"/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t>1</w:t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end"/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t>/</w:t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begin"/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instrText>NUMPAGES  \* Arabic  \* MERGEFORMAT</w:instrText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separate"/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t>2</w:t>
          </w:r>
          <w:r w:rsidRPr="00F74157">
            <w:rPr>
              <w:rFonts w:cstheme="minorHAnsi"/>
              <w:color w:val="0D0D0D" w:themeColor="text1" w:themeTint="F2"/>
              <w:sz w:val="24"/>
              <w:szCs w:val="28"/>
            </w:rPr>
            <w:fldChar w:fldCharType="end"/>
          </w:r>
        </w:p>
      </w:tc>
    </w:tr>
    <w:tr w:rsidR="00A06130" w:rsidRPr="00F74157" w14:paraId="2C14D7B1" w14:textId="77777777" w:rsidTr="006B2E40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3FD6F9C6" w14:textId="77777777" w:rsidR="00A06130" w:rsidRPr="00F74157" w:rsidRDefault="00A06130" w:rsidP="00A06130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3538F500" w14:textId="77777777" w:rsidR="00A06130" w:rsidRPr="00F74157" w:rsidRDefault="00A06130" w:rsidP="00A06130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651BD332" w14:textId="77777777" w:rsidR="00A06130" w:rsidRPr="00F74157" w:rsidRDefault="00A06130" w:rsidP="00A06130">
          <w:pPr>
            <w:pStyle w:val="Sidfot"/>
            <w:rPr>
              <w:color w:val="0D0D0D" w:themeColor="text1" w:themeTint="F2"/>
              <w:sz w:val="16"/>
              <w:szCs w:val="18"/>
            </w:rPr>
          </w:pPr>
        </w:p>
      </w:tc>
      <w:tc>
        <w:tcPr>
          <w:tcW w:w="3969" w:type="dxa"/>
          <w:vMerge/>
          <w:tcBorders>
            <w:left w:val="single" w:sz="4" w:space="0" w:color="0D0D0D"/>
            <w:right w:val="nil"/>
          </w:tcBorders>
        </w:tcPr>
        <w:p w14:paraId="778208F7" w14:textId="77777777" w:rsidR="00A06130" w:rsidRPr="00F74157" w:rsidRDefault="00A06130" w:rsidP="00A06130">
          <w:pPr>
            <w:pStyle w:val="Sidfot"/>
            <w:rPr>
              <w:color w:val="0D0D0D" w:themeColor="text1" w:themeTint="F2"/>
            </w:rPr>
          </w:pPr>
        </w:p>
      </w:tc>
      <w:tc>
        <w:tcPr>
          <w:tcW w:w="4111" w:type="dxa"/>
          <w:vMerge w:val="restart"/>
          <w:tcBorders>
            <w:top w:val="nil"/>
            <w:left w:val="nil"/>
            <w:bottom w:val="single" w:sz="4" w:space="0" w:color="auto"/>
            <w:right w:val="single" w:sz="4" w:space="0" w:color="0D0D0D"/>
          </w:tcBorders>
        </w:tcPr>
        <w:p w14:paraId="529EE9D5" w14:textId="3DBA05C7" w:rsidR="00A06130" w:rsidRPr="00F74157" w:rsidRDefault="0035771B" w:rsidP="00A06130">
          <w:pPr>
            <w:rPr>
              <w:color w:val="0D0D0D" w:themeColor="text1" w:themeTint="F2"/>
            </w:rPr>
          </w:pPr>
          <w:r w:rsidRPr="007F1833">
            <w:rPr>
              <w:rFonts w:cstheme="minorHAnsi"/>
              <w:color w:val="0D0D0D" w:themeColor="text1" w:themeTint="F2"/>
              <w:sz w:val="24"/>
              <w:szCs w:val="28"/>
            </w:rPr>
            <w:t xml:space="preserve">Hus </w:t>
          </w:r>
          <w:r>
            <w:rPr>
              <w:rFonts w:cstheme="minorHAnsi"/>
              <w:color w:val="0D0D0D" w:themeColor="text1" w:themeTint="F2"/>
              <w:sz w:val="24"/>
              <w:szCs w:val="28"/>
            </w:rPr>
            <w:t xml:space="preserve">3 </w:t>
          </w:r>
          <w:r w:rsidRPr="007F1833">
            <w:rPr>
              <w:rFonts w:cstheme="minorHAnsi"/>
              <w:color w:val="0D0D0D" w:themeColor="text1" w:themeTint="F2"/>
              <w:sz w:val="24"/>
              <w:szCs w:val="28"/>
            </w:rPr>
            <w:t>- KV. Beridarebanan</w:t>
          </w:r>
          <w:r>
            <w:rPr>
              <w:rFonts w:cstheme="minorHAnsi"/>
              <w:color w:val="0D0D0D" w:themeColor="text1" w:themeTint="F2"/>
              <w:sz w:val="24"/>
              <w:szCs w:val="28"/>
            </w:rPr>
            <w:t xml:space="preserve"> 11</w:t>
          </w:r>
        </w:p>
      </w:tc>
      <w:tc>
        <w:tcPr>
          <w:tcW w:w="1134" w:type="dxa"/>
          <w:vMerge/>
          <w:tcBorders>
            <w:left w:val="single" w:sz="4" w:space="0" w:color="0D0D0D"/>
            <w:right w:val="single" w:sz="4" w:space="0" w:color="0D0D0D"/>
          </w:tcBorders>
          <w:vAlign w:val="center"/>
        </w:tcPr>
        <w:p w14:paraId="357D8531" w14:textId="77777777" w:rsidR="00A06130" w:rsidRPr="00F74157" w:rsidRDefault="00A06130" w:rsidP="00A06130">
          <w:pPr>
            <w:rPr>
              <w:rFonts w:cstheme="minorHAnsi"/>
              <w:color w:val="0D0D0D" w:themeColor="text1" w:themeTint="F2"/>
              <w:szCs w:val="18"/>
            </w:rPr>
          </w:pPr>
        </w:p>
      </w:tc>
      <w:tc>
        <w:tcPr>
          <w:tcW w:w="1984" w:type="dxa"/>
          <w:vMerge/>
          <w:tcBorders>
            <w:left w:val="single" w:sz="4" w:space="0" w:color="0D0D0D"/>
            <w:right w:val="single" w:sz="4" w:space="0" w:color="0D0D0D"/>
          </w:tcBorders>
          <w:vAlign w:val="center"/>
        </w:tcPr>
        <w:p w14:paraId="2B6B8976" w14:textId="77777777" w:rsidR="00A06130" w:rsidRPr="00F74157" w:rsidRDefault="00A06130" w:rsidP="00A06130">
          <w:pPr>
            <w:rPr>
              <w:rFonts w:cstheme="minorHAnsi"/>
              <w:color w:val="0D0D0D" w:themeColor="text1" w:themeTint="F2"/>
              <w:szCs w:val="18"/>
            </w:rPr>
          </w:pPr>
        </w:p>
      </w:tc>
      <w:tc>
        <w:tcPr>
          <w:tcW w:w="725" w:type="dxa"/>
          <w:vMerge/>
          <w:tcBorders>
            <w:left w:val="single" w:sz="4" w:space="0" w:color="0D0D0D"/>
            <w:right w:val="single" w:sz="4" w:space="0" w:color="0D0D0D"/>
          </w:tcBorders>
          <w:vAlign w:val="center"/>
        </w:tcPr>
        <w:p w14:paraId="5785337B" w14:textId="77777777" w:rsidR="00A06130" w:rsidRPr="00F74157" w:rsidRDefault="00A06130" w:rsidP="00A06130">
          <w:pPr>
            <w:rPr>
              <w:rFonts w:cstheme="minorHAnsi"/>
              <w:color w:val="0D0D0D" w:themeColor="text1" w:themeTint="F2"/>
              <w:szCs w:val="18"/>
            </w:rPr>
          </w:pPr>
        </w:p>
      </w:tc>
    </w:tr>
    <w:tr w:rsidR="00A06130" w:rsidRPr="00F74157" w14:paraId="395748ED" w14:textId="77777777" w:rsidTr="006B2E40">
      <w:trPr>
        <w:trHeight w:val="170"/>
      </w:trPr>
      <w:tc>
        <w:tcPr>
          <w:tcW w:w="2267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36A36B42" w14:textId="77777777" w:rsidR="00A06130" w:rsidRPr="00F74157" w:rsidRDefault="00A06130" w:rsidP="00A06130">
          <w:pPr>
            <w:pStyle w:val="Sidfot"/>
            <w:rPr>
              <w:color w:val="0D0D0D" w:themeColor="text1" w:themeTint="F2"/>
              <w:sz w:val="16"/>
              <w:szCs w:val="18"/>
            </w:rPr>
          </w:pPr>
          <w:r w:rsidRPr="00F74157">
            <w:rPr>
              <w:color w:val="0D0D0D" w:themeColor="text1" w:themeTint="F2"/>
              <w:sz w:val="16"/>
              <w:szCs w:val="18"/>
            </w:rPr>
            <w:t>Ändring avser</w:t>
          </w:r>
        </w:p>
      </w:tc>
      <w:tc>
        <w:tcPr>
          <w:tcW w:w="1135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3656812B" w14:textId="77777777" w:rsidR="00A06130" w:rsidRPr="00F74157" w:rsidRDefault="00A06130" w:rsidP="00A06130">
          <w:pPr>
            <w:pStyle w:val="Sidfot"/>
            <w:rPr>
              <w:color w:val="0D0D0D" w:themeColor="text1" w:themeTint="F2"/>
              <w:sz w:val="16"/>
              <w:szCs w:val="18"/>
            </w:rPr>
          </w:pPr>
          <w:r w:rsidRPr="00F74157">
            <w:rPr>
              <w:color w:val="0D0D0D" w:themeColor="text1" w:themeTint="F2"/>
              <w:sz w:val="16"/>
              <w:szCs w:val="18"/>
            </w:rPr>
            <w:t>Datum</w:t>
          </w:r>
        </w:p>
      </w:tc>
      <w:tc>
        <w:tcPr>
          <w:tcW w:w="709" w:type="dxa"/>
          <w:tcBorders>
            <w:top w:val="single" w:sz="4" w:space="0" w:color="0D0D0D"/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2FA61F52" w14:textId="77777777" w:rsidR="00A06130" w:rsidRPr="00F74157" w:rsidRDefault="00A06130" w:rsidP="00A06130">
          <w:pPr>
            <w:pStyle w:val="Sidfot"/>
            <w:rPr>
              <w:color w:val="0D0D0D" w:themeColor="text1" w:themeTint="F2"/>
              <w:sz w:val="16"/>
              <w:szCs w:val="18"/>
            </w:rPr>
          </w:pPr>
          <w:r w:rsidRPr="00F74157">
            <w:rPr>
              <w:color w:val="0D0D0D" w:themeColor="text1" w:themeTint="F2"/>
              <w:sz w:val="16"/>
              <w:szCs w:val="18"/>
            </w:rPr>
            <w:t>Sign</w:t>
          </w:r>
        </w:p>
      </w:tc>
      <w:tc>
        <w:tcPr>
          <w:tcW w:w="3969" w:type="dxa"/>
          <w:vMerge/>
          <w:tcBorders>
            <w:left w:val="single" w:sz="4" w:space="0" w:color="0D0D0D"/>
            <w:bottom w:val="single" w:sz="4" w:space="0" w:color="0D0D0D"/>
            <w:right w:val="nil"/>
          </w:tcBorders>
        </w:tcPr>
        <w:p w14:paraId="130C5852" w14:textId="77777777" w:rsidR="00A06130" w:rsidRPr="00F74157" w:rsidRDefault="00A06130" w:rsidP="00A06130">
          <w:pPr>
            <w:pStyle w:val="Sidfot"/>
            <w:rPr>
              <w:color w:val="0D0D0D" w:themeColor="text1" w:themeTint="F2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nil"/>
            <w:bottom w:val="single" w:sz="4" w:space="0" w:color="0D0D0D"/>
            <w:right w:val="single" w:sz="4" w:space="0" w:color="0D0D0D"/>
          </w:tcBorders>
        </w:tcPr>
        <w:p w14:paraId="5BA4F8DC" w14:textId="77777777" w:rsidR="00A06130" w:rsidRPr="00F74157" w:rsidRDefault="00A06130" w:rsidP="00A06130">
          <w:pPr>
            <w:pStyle w:val="Sidfot"/>
            <w:rPr>
              <w:color w:val="0D0D0D" w:themeColor="text1" w:themeTint="F2"/>
            </w:rPr>
          </w:pPr>
        </w:p>
      </w:tc>
      <w:tc>
        <w:tcPr>
          <w:tcW w:w="1134" w:type="dxa"/>
          <w:vMerge/>
          <w:tcBorders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62EBFD2A" w14:textId="77777777" w:rsidR="00A06130" w:rsidRPr="00F74157" w:rsidRDefault="00A06130" w:rsidP="00A06130">
          <w:pPr>
            <w:rPr>
              <w:rFonts w:cstheme="minorHAnsi"/>
              <w:color w:val="0D0D0D" w:themeColor="text1" w:themeTint="F2"/>
              <w:szCs w:val="18"/>
            </w:rPr>
          </w:pPr>
        </w:p>
      </w:tc>
      <w:tc>
        <w:tcPr>
          <w:tcW w:w="1984" w:type="dxa"/>
          <w:vMerge/>
          <w:tcBorders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125C2E05" w14:textId="77777777" w:rsidR="00A06130" w:rsidRPr="00F74157" w:rsidRDefault="00A06130" w:rsidP="00A06130">
          <w:pPr>
            <w:rPr>
              <w:rFonts w:cstheme="minorHAnsi"/>
              <w:color w:val="0D0D0D" w:themeColor="text1" w:themeTint="F2"/>
              <w:szCs w:val="18"/>
            </w:rPr>
          </w:pPr>
        </w:p>
      </w:tc>
      <w:tc>
        <w:tcPr>
          <w:tcW w:w="725" w:type="dxa"/>
          <w:vMerge/>
          <w:tcBorders>
            <w:left w:val="single" w:sz="4" w:space="0" w:color="0D0D0D"/>
            <w:bottom w:val="single" w:sz="4" w:space="0" w:color="0D0D0D"/>
            <w:right w:val="single" w:sz="4" w:space="0" w:color="0D0D0D"/>
          </w:tcBorders>
          <w:vAlign w:val="center"/>
        </w:tcPr>
        <w:p w14:paraId="755E2FA8" w14:textId="77777777" w:rsidR="00A06130" w:rsidRPr="00F74157" w:rsidRDefault="00A06130" w:rsidP="00A06130">
          <w:pPr>
            <w:rPr>
              <w:rFonts w:cstheme="minorHAnsi"/>
              <w:color w:val="0D0D0D" w:themeColor="text1" w:themeTint="F2"/>
              <w:szCs w:val="18"/>
            </w:rPr>
          </w:pPr>
        </w:p>
      </w:tc>
    </w:tr>
  </w:tbl>
  <w:p w14:paraId="699B1D70" w14:textId="77777777" w:rsidR="00A06130" w:rsidRDefault="00A06130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970A6" w14:textId="77777777" w:rsidR="000C6112" w:rsidRDefault="000C6112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56FE" w14:textId="77777777" w:rsidR="009A36D8" w:rsidRDefault="009A36D8" w:rsidP="00AE713D">
      <w:pPr>
        <w:spacing w:after="0"/>
      </w:pPr>
      <w:r>
        <w:separator/>
      </w:r>
    </w:p>
  </w:footnote>
  <w:footnote w:type="continuationSeparator" w:id="0">
    <w:p w14:paraId="223C7F58" w14:textId="77777777" w:rsidR="009A36D8" w:rsidRDefault="009A36D8" w:rsidP="00AE713D">
      <w:pPr>
        <w:spacing w:after="0"/>
      </w:pPr>
      <w:r>
        <w:continuationSeparator/>
      </w:r>
    </w:p>
  </w:footnote>
  <w:footnote w:type="continuationNotice" w:id="1">
    <w:p w14:paraId="1A3A5567" w14:textId="77777777" w:rsidR="009A36D8" w:rsidRDefault="009A36D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BBD1" w14:textId="77777777" w:rsidR="000C6112" w:rsidRDefault="000C6112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EA4DF" w14:textId="54F3150A" w:rsidR="001151AF" w:rsidRPr="005003F3" w:rsidRDefault="001151AF" w:rsidP="00DA70F6">
    <w:pPr>
      <w:pStyle w:val="Sidhuvud"/>
      <w:jc w:val="right"/>
      <w:rPr>
        <w:rFonts w:asciiTheme="majorHAnsi" w:hAnsiTheme="majorHAnsi" w:cstheme="majorHAnsi"/>
        <w:sz w:val="18"/>
        <w:szCs w:val="20"/>
      </w:rPr>
    </w:pPr>
    <w:r w:rsidRPr="005003F3">
      <w:rPr>
        <w:rFonts w:asciiTheme="majorHAnsi" w:hAnsiTheme="majorHAnsi" w:cstheme="majorHAnsi"/>
        <w:sz w:val="18"/>
        <w:szCs w:val="20"/>
      </w:rPr>
      <w:t xml:space="preserve">Samtliga beteckningar föregås av systemnamn om inte annat </w:t>
    </w:r>
    <w:r w:rsidR="00DA70F6" w:rsidRPr="005003F3">
      <w:rPr>
        <w:rFonts w:asciiTheme="majorHAnsi" w:hAnsiTheme="majorHAnsi" w:cstheme="majorHAnsi"/>
        <w:sz w:val="18"/>
        <w:szCs w:val="20"/>
      </w:rPr>
      <w:t>anges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48F7E" w14:textId="77777777" w:rsidR="000C6112" w:rsidRDefault="000C6112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4A3"/>
    <w:multiLevelType w:val="hybridMultilevel"/>
    <w:tmpl w:val="0690FC34"/>
    <w:lvl w:ilvl="0" w:tplc="041D000F">
      <w:start w:val="1"/>
      <w:numFmt w:val="decimal"/>
      <w:lvlText w:val="%1."/>
      <w:lvlJc w:val="left"/>
      <w:pPr>
        <w:ind w:left="763" w:hanging="360"/>
      </w:pPr>
    </w:lvl>
    <w:lvl w:ilvl="1" w:tplc="041D0019" w:tentative="1">
      <w:start w:val="1"/>
      <w:numFmt w:val="lowerLetter"/>
      <w:lvlText w:val="%2."/>
      <w:lvlJc w:val="left"/>
      <w:pPr>
        <w:ind w:left="1483" w:hanging="360"/>
      </w:pPr>
    </w:lvl>
    <w:lvl w:ilvl="2" w:tplc="041D001B" w:tentative="1">
      <w:start w:val="1"/>
      <w:numFmt w:val="lowerRoman"/>
      <w:lvlText w:val="%3."/>
      <w:lvlJc w:val="right"/>
      <w:pPr>
        <w:ind w:left="2203" w:hanging="180"/>
      </w:pPr>
    </w:lvl>
    <w:lvl w:ilvl="3" w:tplc="041D000F" w:tentative="1">
      <w:start w:val="1"/>
      <w:numFmt w:val="decimal"/>
      <w:lvlText w:val="%4."/>
      <w:lvlJc w:val="left"/>
      <w:pPr>
        <w:ind w:left="2923" w:hanging="360"/>
      </w:pPr>
    </w:lvl>
    <w:lvl w:ilvl="4" w:tplc="041D0019" w:tentative="1">
      <w:start w:val="1"/>
      <w:numFmt w:val="lowerLetter"/>
      <w:lvlText w:val="%5."/>
      <w:lvlJc w:val="left"/>
      <w:pPr>
        <w:ind w:left="3643" w:hanging="360"/>
      </w:pPr>
    </w:lvl>
    <w:lvl w:ilvl="5" w:tplc="041D001B" w:tentative="1">
      <w:start w:val="1"/>
      <w:numFmt w:val="lowerRoman"/>
      <w:lvlText w:val="%6."/>
      <w:lvlJc w:val="right"/>
      <w:pPr>
        <w:ind w:left="4363" w:hanging="180"/>
      </w:pPr>
    </w:lvl>
    <w:lvl w:ilvl="6" w:tplc="041D000F" w:tentative="1">
      <w:start w:val="1"/>
      <w:numFmt w:val="decimal"/>
      <w:lvlText w:val="%7."/>
      <w:lvlJc w:val="left"/>
      <w:pPr>
        <w:ind w:left="5083" w:hanging="360"/>
      </w:pPr>
    </w:lvl>
    <w:lvl w:ilvl="7" w:tplc="041D0019" w:tentative="1">
      <w:start w:val="1"/>
      <w:numFmt w:val="lowerLetter"/>
      <w:lvlText w:val="%8."/>
      <w:lvlJc w:val="left"/>
      <w:pPr>
        <w:ind w:left="5803" w:hanging="360"/>
      </w:pPr>
    </w:lvl>
    <w:lvl w:ilvl="8" w:tplc="041D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084B5BF3"/>
    <w:multiLevelType w:val="hybridMultilevel"/>
    <w:tmpl w:val="64B016A6"/>
    <w:lvl w:ilvl="0" w:tplc="7BE6A0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3003"/>
    <w:multiLevelType w:val="hybridMultilevel"/>
    <w:tmpl w:val="0690FC34"/>
    <w:lvl w:ilvl="0" w:tplc="041D000F">
      <w:start w:val="1"/>
      <w:numFmt w:val="decimal"/>
      <w:lvlText w:val="%1."/>
      <w:lvlJc w:val="left"/>
      <w:pPr>
        <w:ind w:left="763" w:hanging="360"/>
      </w:pPr>
    </w:lvl>
    <w:lvl w:ilvl="1" w:tplc="041D0019" w:tentative="1">
      <w:start w:val="1"/>
      <w:numFmt w:val="lowerLetter"/>
      <w:lvlText w:val="%2."/>
      <w:lvlJc w:val="left"/>
      <w:pPr>
        <w:ind w:left="1483" w:hanging="360"/>
      </w:pPr>
    </w:lvl>
    <w:lvl w:ilvl="2" w:tplc="041D001B" w:tentative="1">
      <w:start w:val="1"/>
      <w:numFmt w:val="lowerRoman"/>
      <w:lvlText w:val="%3."/>
      <w:lvlJc w:val="right"/>
      <w:pPr>
        <w:ind w:left="2203" w:hanging="180"/>
      </w:pPr>
    </w:lvl>
    <w:lvl w:ilvl="3" w:tplc="041D000F" w:tentative="1">
      <w:start w:val="1"/>
      <w:numFmt w:val="decimal"/>
      <w:lvlText w:val="%4."/>
      <w:lvlJc w:val="left"/>
      <w:pPr>
        <w:ind w:left="2923" w:hanging="360"/>
      </w:pPr>
    </w:lvl>
    <w:lvl w:ilvl="4" w:tplc="041D0019" w:tentative="1">
      <w:start w:val="1"/>
      <w:numFmt w:val="lowerLetter"/>
      <w:lvlText w:val="%5."/>
      <w:lvlJc w:val="left"/>
      <w:pPr>
        <w:ind w:left="3643" w:hanging="360"/>
      </w:pPr>
    </w:lvl>
    <w:lvl w:ilvl="5" w:tplc="041D001B" w:tentative="1">
      <w:start w:val="1"/>
      <w:numFmt w:val="lowerRoman"/>
      <w:lvlText w:val="%6."/>
      <w:lvlJc w:val="right"/>
      <w:pPr>
        <w:ind w:left="4363" w:hanging="180"/>
      </w:pPr>
    </w:lvl>
    <w:lvl w:ilvl="6" w:tplc="041D000F" w:tentative="1">
      <w:start w:val="1"/>
      <w:numFmt w:val="decimal"/>
      <w:lvlText w:val="%7."/>
      <w:lvlJc w:val="left"/>
      <w:pPr>
        <w:ind w:left="5083" w:hanging="360"/>
      </w:pPr>
    </w:lvl>
    <w:lvl w:ilvl="7" w:tplc="041D0019" w:tentative="1">
      <w:start w:val="1"/>
      <w:numFmt w:val="lowerLetter"/>
      <w:lvlText w:val="%8."/>
      <w:lvlJc w:val="left"/>
      <w:pPr>
        <w:ind w:left="5803" w:hanging="360"/>
      </w:pPr>
    </w:lvl>
    <w:lvl w:ilvl="8" w:tplc="041D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 w15:restartNumberingAfterBreak="0">
    <w:nsid w:val="10956561"/>
    <w:multiLevelType w:val="hybridMultilevel"/>
    <w:tmpl w:val="3D428A76"/>
    <w:lvl w:ilvl="0" w:tplc="C7581B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551D9"/>
    <w:multiLevelType w:val="hybridMultilevel"/>
    <w:tmpl w:val="5F0CB71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144DD"/>
    <w:multiLevelType w:val="hybridMultilevel"/>
    <w:tmpl w:val="7448591E"/>
    <w:lvl w:ilvl="0" w:tplc="737483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F8543D"/>
    <w:multiLevelType w:val="hybridMultilevel"/>
    <w:tmpl w:val="F280DD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77F1"/>
    <w:multiLevelType w:val="hybridMultilevel"/>
    <w:tmpl w:val="08724FF2"/>
    <w:lvl w:ilvl="0" w:tplc="3D7E94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67FE0"/>
    <w:multiLevelType w:val="hybridMultilevel"/>
    <w:tmpl w:val="EFAA013C"/>
    <w:lvl w:ilvl="0" w:tplc="3C46CFCC">
      <w:start w:val="1"/>
      <w:numFmt w:val="bullet"/>
      <w:pStyle w:val="PunktlistaN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06D2A"/>
    <w:multiLevelType w:val="hybridMultilevel"/>
    <w:tmpl w:val="6E7E3F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05E35"/>
    <w:multiLevelType w:val="hybridMultilevel"/>
    <w:tmpl w:val="F4D2BAE2"/>
    <w:lvl w:ilvl="0" w:tplc="68C27A4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D0E29"/>
    <w:multiLevelType w:val="hybridMultilevel"/>
    <w:tmpl w:val="229055E2"/>
    <w:lvl w:ilvl="0" w:tplc="B8AA0084">
      <w:start w:val="13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7B7085"/>
    <w:multiLevelType w:val="hybridMultilevel"/>
    <w:tmpl w:val="FAD446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F0BDB"/>
    <w:multiLevelType w:val="hybridMultilevel"/>
    <w:tmpl w:val="B7EC512C"/>
    <w:lvl w:ilvl="0" w:tplc="1B2483D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D30EB"/>
    <w:multiLevelType w:val="hybridMultilevel"/>
    <w:tmpl w:val="C9C4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732D7"/>
    <w:multiLevelType w:val="hybridMultilevel"/>
    <w:tmpl w:val="1FB48B86"/>
    <w:lvl w:ilvl="0" w:tplc="3AE85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66CE5"/>
    <w:multiLevelType w:val="hybridMultilevel"/>
    <w:tmpl w:val="C6AA1D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0071B"/>
    <w:multiLevelType w:val="hybridMultilevel"/>
    <w:tmpl w:val="B2E81D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2"/>
  </w:num>
  <w:num w:numId="9">
    <w:abstractNumId w:val="4"/>
  </w:num>
  <w:num w:numId="10">
    <w:abstractNumId w:val="17"/>
  </w:num>
  <w:num w:numId="11">
    <w:abstractNumId w:val="8"/>
  </w:num>
  <w:num w:numId="12">
    <w:abstractNumId w:val="10"/>
  </w:num>
  <w:num w:numId="13">
    <w:abstractNumId w:val="3"/>
  </w:num>
  <w:num w:numId="14">
    <w:abstractNumId w:val="13"/>
  </w:num>
  <w:num w:numId="15">
    <w:abstractNumId w:val="1"/>
  </w:num>
  <w:num w:numId="16">
    <w:abstractNumId w:val="5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1304"/>
  <w:hyphenationZone w:val="425"/>
  <w:characterSpacingControl w:val="doNotCompress"/>
  <w:hdrShapeDefaults>
    <o:shapedefaults v:ext="edit" spidmax="6145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29"/>
    <w:rsid w:val="00000271"/>
    <w:rsid w:val="00003470"/>
    <w:rsid w:val="000045ED"/>
    <w:rsid w:val="00005436"/>
    <w:rsid w:val="00005CCE"/>
    <w:rsid w:val="00006A23"/>
    <w:rsid w:val="00006B56"/>
    <w:rsid w:val="0000793F"/>
    <w:rsid w:val="0001188D"/>
    <w:rsid w:val="00012021"/>
    <w:rsid w:val="00015772"/>
    <w:rsid w:val="00015C3E"/>
    <w:rsid w:val="00016933"/>
    <w:rsid w:val="00017309"/>
    <w:rsid w:val="00017A0A"/>
    <w:rsid w:val="00017EDD"/>
    <w:rsid w:val="00021EE6"/>
    <w:rsid w:val="0002267E"/>
    <w:rsid w:val="00025B84"/>
    <w:rsid w:val="00025C2B"/>
    <w:rsid w:val="0002715E"/>
    <w:rsid w:val="00027257"/>
    <w:rsid w:val="0003068E"/>
    <w:rsid w:val="00030730"/>
    <w:rsid w:val="0003091C"/>
    <w:rsid w:val="00033D0E"/>
    <w:rsid w:val="00034A5B"/>
    <w:rsid w:val="000350C0"/>
    <w:rsid w:val="00036D63"/>
    <w:rsid w:val="00036F88"/>
    <w:rsid w:val="0004237F"/>
    <w:rsid w:val="00042C71"/>
    <w:rsid w:val="00043FCD"/>
    <w:rsid w:val="0004401A"/>
    <w:rsid w:val="0004457E"/>
    <w:rsid w:val="00046075"/>
    <w:rsid w:val="00046EEB"/>
    <w:rsid w:val="00047BE3"/>
    <w:rsid w:val="00050A0B"/>
    <w:rsid w:val="00050D2A"/>
    <w:rsid w:val="00051F03"/>
    <w:rsid w:val="00052EFF"/>
    <w:rsid w:val="00053B3F"/>
    <w:rsid w:val="00054B3C"/>
    <w:rsid w:val="00057BDA"/>
    <w:rsid w:val="000638A4"/>
    <w:rsid w:val="00063B2E"/>
    <w:rsid w:val="000645ED"/>
    <w:rsid w:val="00066297"/>
    <w:rsid w:val="00071FDD"/>
    <w:rsid w:val="000731EE"/>
    <w:rsid w:val="000737FA"/>
    <w:rsid w:val="00073838"/>
    <w:rsid w:val="00073B1C"/>
    <w:rsid w:val="000759A4"/>
    <w:rsid w:val="0007609C"/>
    <w:rsid w:val="0007695A"/>
    <w:rsid w:val="00077378"/>
    <w:rsid w:val="0008191A"/>
    <w:rsid w:val="00081B3B"/>
    <w:rsid w:val="0008426D"/>
    <w:rsid w:val="000852B1"/>
    <w:rsid w:val="000855B6"/>
    <w:rsid w:val="00092010"/>
    <w:rsid w:val="00094A0C"/>
    <w:rsid w:val="00094F67"/>
    <w:rsid w:val="00096B3D"/>
    <w:rsid w:val="000A05D0"/>
    <w:rsid w:val="000A1008"/>
    <w:rsid w:val="000A5341"/>
    <w:rsid w:val="000A6AB3"/>
    <w:rsid w:val="000A7A30"/>
    <w:rsid w:val="000B0D83"/>
    <w:rsid w:val="000B3597"/>
    <w:rsid w:val="000B7604"/>
    <w:rsid w:val="000B76A1"/>
    <w:rsid w:val="000C2ED3"/>
    <w:rsid w:val="000C3A89"/>
    <w:rsid w:val="000C41C9"/>
    <w:rsid w:val="000C6112"/>
    <w:rsid w:val="000C77C5"/>
    <w:rsid w:val="000C7CA4"/>
    <w:rsid w:val="000D0CF8"/>
    <w:rsid w:val="000D13E2"/>
    <w:rsid w:val="000D312F"/>
    <w:rsid w:val="000D42DA"/>
    <w:rsid w:val="000D43B5"/>
    <w:rsid w:val="000D7ED8"/>
    <w:rsid w:val="000E160D"/>
    <w:rsid w:val="000E47A0"/>
    <w:rsid w:val="000E6993"/>
    <w:rsid w:val="000F21DE"/>
    <w:rsid w:val="000F2515"/>
    <w:rsid w:val="000F2FF4"/>
    <w:rsid w:val="000F3E7C"/>
    <w:rsid w:val="000F4352"/>
    <w:rsid w:val="000F47CE"/>
    <w:rsid w:val="000F5415"/>
    <w:rsid w:val="000F65B1"/>
    <w:rsid w:val="000F6A93"/>
    <w:rsid w:val="001007BF"/>
    <w:rsid w:val="001077EA"/>
    <w:rsid w:val="00110EAC"/>
    <w:rsid w:val="00111BFA"/>
    <w:rsid w:val="00112703"/>
    <w:rsid w:val="001136A2"/>
    <w:rsid w:val="00113955"/>
    <w:rsid w:val="00114EFA"/>
    <w:rsid w:val="001151AF"/>
    <w:rsid w:val="001161BB"/>
    <w:rsid w:val="00116475"/>
    <w:rsid w:val="0012279F"/>
    <w:rsid w:val="001255D2"/>
    <w:rsid w:val="001273D0"/>
    <w:rsid w:val="00127B64"/>
    <w:rsid w:val="00130635"/>
    <w:rsid w:val="00130DB2"/>
    <w:rsid w:val="001315EB"/>
    <w:rsid w:val="00133A8F"/>
    <w:rsid w:val="0013414D"/>
    <w:rsid w:val="00134A2E"/>
    <w:rsid w:val="00140AEB"/>
    <w:rsid w:val="00140CB2"/>
    <w:rsid w:val="00140D6A"/>
    <w:rsid w:val="00140DB0"/>
    <w:rsid w:val="00141B26"/>
    <w:rsid w:val="00142B2B"/>
    <w:rsid w:val="00142DD7"/>
    <w:rsid w:val="00143345"/>
    <w:rsid w:val="0014652D"/>
    <w:rsid w:val="0014678E"/>
    <w:rsid w:val="00151306"/>
    <w:rsid w:val="001518F8"/>
    <w:rsid w:val="00151982"/>
    <w:rsid w:val="001529A8"/>
    <w:rsid w:val="00152D74"/>
    <w:rsid w:val="00153499"/>
    <w:rsid w:val="00153685"/>
    <w:rsid w:val="001537E6"/>
    <w:rsid w:val="0015461D"/>
    <w:rsid w:val="00154EEC"/>
    <w:rsid w:val="00154F92"/>
    <w:rsid w:val="0015527E"/>
    <w:rsid w:val="00155310"/>
    <w:rsid w:val="00155CD9"/>
    <w:rsid w:val="001568D0"/>
    <w:rsid w:val="0016098A"/>
    <w:rsid w:val="00165812"/>
    <w:rsid w:val="00165BF5"/>
    <w:rsid w:val="00166460"/>
    <w:rsid w:val="0016666E"/>
    <w:rsid w:val="00166EE8"/>
    <w:rsid w:val="0017068F"/>
    <w:rsid w:val="00173ECA"/>
    <w:rsid w:val="001764D9"/>
    <w:rsid w:val="0017751E"/>
    <w:rsid w:val="00177AD3"/>
    <w:rsid w:val="0018029D"/>
    <w:rsid w:val="001805D3"/>
    <w:rsid w:val="0018244D"/>
    <w:rsid w:val="001824E8"/>
    <w:rsid w:val="001825A6"/>
    <w:rsid w:val="00182DA5"/>
    <w:rsid w:val="00184FA9"/>
    <w:rsid w:val="00184FC1"/>
    <w:rsid w:val="0018655C"/>
    <w:rsid w:val="00186A03"/>
    <w:rsid w:val="00187BB0"/>
    <w:rsid w:val="00190C71"/>
    <w:rsid w:val="00190EB5"/>
    <w:rsid w:val="00191998"/>
    <w:rsid w:val="00193038"/>
    <w:rsid w:val="0019423B"/>
    <w:rsid w:val="00194615"/>
    <w:rsid w:val="00195845"/>
    <w:rsid w:val="001A2635"/>
    <w:rsid w:val="001A2662"/>
    <w:rsid w:val="001A453C"/>
    <w:rsid w:val="001A5540"/>
    <w:rsid w:val="001A67FA"/>
    <w:rsid w:val="001A74E2"/>
    <w:rsid w:val="001B3D24"/>
    <w:rsid w:val="001B3F9A"/>
    <w:rsid w:val="001B433C"/>
    <w:rsid w:val="001B4F13"/>
    <w:rsid w:val="001B5654"/>
    <w:rsid w:val="001B6555"/>
    <w:rsid w:val="001B6AA0"/>
    <w:rsid w:val="001B7BB2"/>
    <w:rsid w:val="001B7CC3"/>
    <w:rsid w:val="001C213B"/>
    <w:rsid w:val="001C226E"/>
    <w:rsid w:val="001C2593"/>
    <w:rsid w:val="001C2ACE"/>
    <w:rsid w:val="001C5244"/>
    <w:rsid w:val="001C6FEB"/>
    <w:rsid w:val="001D1521"/>
    <w:rsid w:val="001D4D66"/>
    <w:rsid w:val="001D69B9"/>
    <w:rsid w:val="001E01D4"/>
    <w:rsid w:val="001E127B"/>
    <w:rsid w:val="001E2C45"/>
    <w:rsid w:val="001E37B6"/>
    <w:rsid w:val="001E43CF"/>
    <w:rsid w:val="001E60EE"/>
    <w:rsid w:val="001E65EF"/>
    <w:rsid w:val="001E6E05"/>
    <w:rsid w:val="001F0C96"/>
    <w:rsid w:val="001F119F"/>
    <w:rsid w:val="001F2350"/>
    <w:rsid w:val="001F3D1C"/>
    <w:rsid w:val="001F60C4"/>
    <w:rsid w:val="001F6903"/>
    <w:rsid w:val="00200303"/>
    <w:rsid w:val="00204EE2"/>
    <w:rsid w:val="00205400"/>
    <w:rsid w:val="00207FA1"/>
    <w:rsid w:val="002100B8"/>
    <w:rsid w:val="00210AD5"/>
    <w:rsid w:val="002126D8"/>
    <w:rsid w:val="00213113"/>
    <w:rsid w:val="00213E6D"/>
    <w:rsid w:val="00215370"/>
    <w:rsid w:val="00215A97"/>
    <w:rsid w:val="002164C7"/>
    <w:rsid w:val="0021694C"/>
    <w:rsid w:val="0022124E"/>
    <w:rsid w:val="00222127"/>
    <w:rsid w:val="002222B9"/>
    <w:rsid w:val="00222621"/>
    <w:rsid w:val="00223B0B"/>
    <w:rsid w:val="0022488B"/>
    <w:rsid w:val="002248F2"/>
    <w:rsid w:val="00225A43"/>
    <w:rsid w:val="00225FBA"/>
    <w:rsid w:val="002262E2"/>
    <w:rsid w:val="0022791F"/>
    <w:rsid w:val="00230BEF"/>
    <w:rsid w:val="002310F3"/>
    <w:rsid w:val="00232C49"/>
    <w:rsid w:val="00232C79"/>
    <w:rsid w:val="00232CF6"/>
    <w:rsid w:val="002338C9"/>
    <w:rsid w:val="002348AD"/>
    <w:rsid w:val="00234AE2"/>
    <w:rsid w:val="00236F42"/>
    <w:rsid w:val="00237774"/>
    <w:rsid w:val="00240940"/>
    <w:rsid w:val="00240EEC"/>
    <w:rsid w:val="00241D3F"/>
    <w:rsid w:val="00245C60"/>
    <w:rsid w:val="002467D4"/>
    <w:rsid w:val="002474CE"/>
    <w:rsid w:val="00251AA9"/>
    <w:rsid w:val="00251F6B"/>
    <w:rsid w:val="00252878"/>
    <w:rsid w:val="00252D50"/>
    <w:rsid w:val="00253408"/>
    <w:rsid w:val="002544DF"/>
    <w:rsid w:val="002546B1"/>
    <w:rsid w:val="00254989"/>
    <w:rsid w:val="0025642C"/>
    <w:rsid w:val="00256FA3"/>
    <w:rsid w:val="00257A81"/>
    <w:rsid w:val="00257E42"/>
    <w:rsid w:val="0026105D"/>
    <w:rsid w:val="00262781"/>
    <w:rsid w:val="002659A6"/>
    <w:rsid w:val="00266653"/>
    <w:rsid w:val="0026688F"/>
    <w:rsid w:val="0027130B"/>
    <w:rsid w:val="002755C1"/>
    <w:rsid w:val="0027624D"/>
    <w:rsid w:val="002817C0"/>
    <w:rsid w:val="002818AB"/>
    <w:rsid w:val="002829EC"/>
    <w:rsid w:val="00282F77"/>
    <w:rsid w:val="00286E3B"/>
    <w:rsid w:val="00287311"/>
    <w:rsid w:val="002900D2"/>
    <w:rsid w:val="00290FDA"/>
    <w:rsid w:val="00291E52"/>
    <w:rsid w:val="00291F5F"/>
    <w:rsid w:val="002938AC"/>
    <w:rsid w:val="00293ABB"/>
    <w:rsid w:val="00297C99"/>
    <w:rsid w:val="002A3B39"/>
    <w:rsid w:val="002A3F28"/>
    <w:rsid w:val="002A49E6"/>
    <w:rsid w:val="002A4B2C"/>
    <w:rsid w:val="002A61E6"/>
    <w:rsid w:val="002B3D21"/>
    <w:rsid w:val="002B3DC3"/>
    <w:rsid w:val="002B4298"/>
    <w:rsid w:val="002B6599"/>
    <w:rsid w:val="002C3540"/>
    <w:rsid w:val="002C357D"/>
    <w:rsid w:val="002C4F10"/>
    <w:rsid w:val="002C55E7"/>
    <w:rsid w:val="002C6204"/>
    <w:rsid w:val="002C660B"/>
    <w:rsid w:val="002C6C4E"/>
    <w:rsid w:val="002C6FE2"/>
    <w:rsid w:val="002C7658"/>
    <w:rsid w:val="002D009A"/>
    <w:rsid w:val="002D25CD"/>
    <w:rsid w:val="002D4C96"/>
    <w:rsid w:val="002D6FB4"/>
    <w:rsid w:val="002D7862"/>
    <w:rsid w:val="002E1B27"/>
    <w:rsid w:val="002E263E"/>
    <w:rsid w:val="002E36BF"/>
    <w:rsid w:val="002E5A8F"/>
    <w:rsid w:val="002E667C"/>
    <w:rsid w:val="002E70AE"/>
    <w:rsid w:val="002F0F1B"/>
    <w:rsid w:val="002F289B"/>
    <w:rsid w:val="002F4AB4"/>
    <w:rsid w:val="002F5E24"/>
    <w:rsid w:val="002F5F31"/>
    <w:rsid w:val="002F6F75"/>
    <w:rsid w:val="003008FF"/>
    <w:rsid w:val="00301D6C"/>
    <w:rsid w:val="00302CC9"/>
    <w:rsid w:val="003032D9"/>
    <w:rsid w:val="00303764"/>
    <w:rsid w:val="00304595"/>
    <w:rsid w:val="003051FD"/>
    <w:rsid w:val="003059D9"/>
    <w:rsid w:val="0031012F"/>
    <w:rsid w:val="0031060D"/>
    <w:rsid w:val="00312E98"/>
    <w:rsid w:val="00313425"/>
    <w:rsid w:val="00314E35"/>
    <w:rsid w:val="0031569B"/>
    <w:rsid w:val="00316C1D"/>
    <w:rsid w:val="00317231"/>
    <w:rsid w:val="00317D3E"/>
    <w:rsid w:val="0032000A"/>
    <w:rsid w:val="0032105B"/>
    <w:rsid w:val="003211EC"/>
    <w:rsid w:val="00321F85"/>
    <w:rsid w:val="0032204E"/>
    <w:rsid w:val="0032299C"/>
    <w:rsid w:val="0032354D"/>
    <w:rsid w:val="00323551"/>
    <w:rsid w:val="003256BD"/>
    <w:rsid w:val="00327343"/>
    <w:rsid w:val="003362FF"/>
    <w:rsid w:val="0034356D"/>
    <w:rsid w:val="00344122"/>
    <w:rsid w:val="00347C3B"/>
    <w:rsid w:val="00347D50"/>
    <w:rsid w:val="00351B2A"/>
    <w:rsid w:val="00351C5B"/>
    <w:rsid w:val="0035310C"/>
    <w:rsid w:val="0035347F"/>
    <w:rsid w:val="00353A6A"/>
    <w:rsid w:val="0035604C"/>
    <w:rsid w:val="00356C29"/>
    <w:rsid w:val="0035759C"/>
    <w:rsid w:val="0035771B"/>
    <w:rsid w:val="00360B71"/>
    <w:rsid w:val="00361670"/>
    <w:rsid w:val="00361E96"/>
    <w:rsid w:val="003631F4"/>
    <w:rsid w:val="003662E0"/>
    <w:rsid w:val="00366D96"/>
    <w:rsid w:val="003712B9"/>
    <w:rsid w:val="00372F06"/>
    <w:rsid w:val="0037373E"/>
    <w:rsid w:val="0037417C"/>
    <w:rsid w:val="003743B4"/>
    <w:rsid w:val="003778BE"/>
    <w:rsid w:val="00377EEF"/>
    <w:rsid w:val="003825D5"/>
    <w:rsid w:val="003830C3"/>
    <w:rsid w:val="003832FE"/>
    <w:rsid w:val="00383FA9"/>
    <w:rsid w:val="00387688"/>
    <w:rsid w:val="00387D98"/>
    <w:rsid w:val="003924D2"/>
    <w:rsid w:val="003930F2"/>
    <w:rsid w:val="00396EFA"/>
    <w:rsid w:val="003975FF"/>
    <w:rsid w:val="003A0BD3"/>
    <w:rsid w:val="003A29B8"/>
    <w:rsid w:val="003B2C88"/>
    <w:rsid w:val="003B2F67"/>
    <w:rsid w:val="003B41AF"/>
    <w:rsid w:val="003B4849"/>
    <w:rsid w:val="003B5D75"/>
    <w:rsid w:val="003B76EA"/>
    <w:rsid w:val="003B7B50"/>
    <w:rsid w:val="003B7C54"/>
    <w:rsid w:val="003C2BBA"/>
    <w:rsid w:val="003C3E94"/>
    <w:rsid w:val="003C4DEB"/>
    <w:rsid w:val="003C53E3"/>
    <w:rsid w:val="003C5DB3"/>
    <w:rsid w:val="003C63B7"/>
    <w:rsid w:val="003C71EF"/>
    <w:rsid w:val="003D02CE"/>
    <w:rsid w:val="003D1994"/>
    <w:rsid w:val="003D6ECC"/>
    <w:rsid w:val="003E0062"/>
    <w:rsid w:val="003E09A3"/>
    <w:rsid w:val="003E5BE4"/>
    <w:rsid w:val="003E68D8"/>
    <w:rsid w:val="003E692E"/>
    <w:rsid w:val="003E75CD"/>
    <w:rsid w:val="003E7612"/>
    <w:rsid w:val="003F0F08"/>
    <w:rsid w:val="003F1920"/>
    <w:rsid w:val="003F1CE5"/>
    <w:rsid w:val="003F4B28"/>
    <w:rsid w:val="003F5AD4"/>
    <w:rsid w:val="003F6867"/>
    <w:rsid w:val="003F6DBA"/>
    <w:rsid w:val="00401D68"/>
    <w:rsid w:val="00403043"/>
    <w:rsid w:val="00405ED2"/>
    <w:rsid w:val="0040633F"/>
    <w:rsid w:val="00406D9C"/>
    <w:rsid w:val="0040753B"/>
    <w:rsid w:val="00410159"/>
    <w:rsid w:val="00411A3D"/>
    <w:rsid w:val="004123D9"/>
    <w:rsid w:val="004159C1"/>
    <w:rsid w:val="004165E5"/>
    <w:rsid w:val="0041698B"/>
    <w:rsid w:val="00416E70"/>
    <w:rsid w:val="00421461"/>
    <w:rsid w:val="0042181F"/>
    <w:rsid w:val="00423BED"/>
    <w:rsid w:val="00423D3A"/>
    <w:rsid w:val="00424291"/>
    <w:rsid w:val="00424A60"/>
    <w:rsid w:val="00427E81"/>
    <w:rsid w:val="00430B39"/>
    <w:rsid w:val="00431E77"/>
    <w:rsid w:val="00432289"/>
    <w:rsid w:val="004330EC"/>
    <w:rsid w:val="004337AA"/>
    <w:rsid w:val="004349BC"/>
    <w:rsid w:val="00435085"/>
    <w:rsid w:val="00436154"/>
    <w:rsid w:val="00436359"/>
    <w:rsid w:val="00441477"/>
    <w:rsid w:val="00441495"/>
    <w:rsid w:val="00441E32"/>
    <w:rsid w:val="004426F3"/>
    <w:rsid w:val="004438F1"/>
    <w:rsid w:val="0044490D"/>
    <w:rsid w:val="00444A68"/>
    <w:rsid w:val="004450C3"/>
    <w:rsid w:val="00447233"/>
    <w:rsid w:val="004478CD"/>
    <w:rsid w:val="00452990"/>
    <w:rsid w:val="00452E01"/>
    <w:rsid w:val="004533D0"/>
    <w:rsid w:val="00453AF3"/>
    <w:rsid w:val="00454420"/>
    <w:rsid w:val="00454A42"/>
    <w:rsid w:val="004550A7"/>
    <w:rsid w:val="0045712D"/>
    <w:rsid w:val="004605AE"/>
    <w:rsid w:val="004614F5"/>
    <w:rsid w:val="00462178"/>
    <w:rsid w:val="004622AF"/>
    <w:rsid w:val="00466ADE"/>
    <w:rsid w:val="0047089E"/>
    <w:rsid w:val="00472A46"/>
    <w:rsid w:val="004754AF"/>
    <w:rsid w:val="00475E30"/>
    <w:rsid w:val="0047655A"/>
    <w:rsid w:val="004772E8"/>
    <w:rsid w:val="004846E0"/>
    <w:rsid w:val="00484744"/>
    <w:rsid w:val="004855BC"/>
    <w:rsid w:val="004863CE"/>
    <w:rsid w:val="0048698D"/>
    <w:rsid w:val="0049085E"/>
    <w:rsid w:val="00491B10"/>
    <w:rsid w:val="00491D79"/>
    <w:rsid w:val="00494067"/>
    <w:rsid w:val="0049576C"/>
    <w:rsid w:val="00495A7C"/>
    <w:rsid w:val="004A1A8F"/>
    <w:rsid w:val="004A248A"/>
    <w:rsid w:val="004A3834"/>
    <w:rsid w:val="004A3A5A"/>
    <w:rsid w:val="004A7D2B"/>
    <w:rsid w:val="004B061C"/>
    <w:rsid w:val="004B0B00"/>
    <w:rsid w:val="004B1F0D"/>
    <w:rsid w:val="004B6C8F"/>
    <w:rsid w:val="004C26BA"/>
    <w:rsid w:val="004C28A5"/>
    <w:rsid w:val="004C2937"/>
    <w:rsid w:val="004C78BB"/>
    <w:rsid w:val="004D0091"/>
    <w:rsid w:val="004D0F37"/>
    <w:rsid w:val="004D15A3"/>
    <w:rsid w:val="004D1BB4"/>
    <w:rsid w:val="004D25C4"/>
    <w:rsid w:val="004D3658"/>
    <w:rsid w:val="004D7D1A"/>
    <w:rsid w:val="004E6FF8"/>
    <w:rsid w:val="004E7BBF"/>
    <w:rsid w:val="004F01EF"/>
    <w:rsid w:val="004F0A9C"/>
    <w:rsid w:val="004F0B87"/>
    <w:rsid w:val="004F3535"/>
    <w:rsid w:val="004F3C38"/>
    <w:rsid w:val="004F5324"/>
    <w:rsid w:val="004F5FCC"/>
    <w:rsid w:val="004F6D4B"/>
    <w:rsid w:val="005000FA"/>
    <w:rsid w:val="005003C5"/>
    <w:rsid w:val="005003F3"/>
    <w:rsid w:val="00501340"/>
    <w:rsid w:val="005029EF"/>
    <w:rsid w:val="00502C05"/>
    <w:rsid w:val="005049D1"/>
    <w:rsid w:val="00505DF7"/>
    <w:rsid w:val="005122C7"/>
    <w:rsid w:val="005130CC"/>
    <w:rsid w:val="00520872"/>
    <w:rsid w:val="00521A6A"/>
    <w:rsid w:val="005227F3"/>
    <w:rsid w:val="005246C1"/>
    <w:rsid w:val="00524C97"/>
    <w:rsid w:val="00524DAC"/>
    <w:rsid w:val="0052534F"/>
    <w:rsid w:val="0052598A"/>
    <w:rsid w:val="00526696"/>
    <w:rsid w:val="00526B0E"/>
    <w:rsid w:val="005273CB"/>
    <w:rsid w:val="00532F41"/>
    <w:rsid w:val="00533D6B"/>
    <w:rsid w:val="005358F6"/>
    <w:rsid w:val="00536A5B"/>
    <w:rsid w:val="00542DF7"/>
    <w:rsid w:val="0054377E"/>
    <w:rsid w:val="0054596E"/>
    <w:rsid w:val="00546512"/>
    <w:rsid w:val="00546BB1"/>
    <w:rsid w:val="00546DA6"/>
    <w:rsid w:val="00552C59"/>
    <w:rsid w:val="0055433F"/>
    <w:rsid w:val="00555310"/>
    <w:rsid w:val="0056036A"/>
    <w:rsid w:val="00561872"/>
    <w:rsid w:val="005629D2"/>
    <w:rsid w:val="00563482"/>
    <w:rsid w:val="00565872"/>
    <w:rsid w:val="0056694E"/>
    <w:rsid w:val="00566E98"/>
    <w:rsid w:val="00567B6E"/>
    <w:rsid w:val="00567D85"/>
    <w:rsid w:val="005708F0"/>
    <w:rsid w:val="005714FF"/>
    <w:rsid w:val="00571696"/>
    <w:rsid w:val="00571CB7"/>
    <w:rsid w:val="005742D2"/>
    <w:rsid w:val="005746AD"/>
    <w:rsid w:val="00575BD2"/>
    <w:rsid w:val="00576BE9"/>
    <w:rsid w:val="005803A1"/>
    <w:rsid w:val="00582641"/>
    <w:rsid w:val="00583059"/>
    <w:rsid w:val="00584C47"/>
    <w:rsid w:val="0058516D"/>
    <w:rsid w:val="00585306"/>
    <w:rsid w:val="00586A77"/>
    <w:rsid w:val="005874E2"/>
    <w:rsid w:val="00587602"/>
    <w:rsid w:val="00590661"/>
    <w:rsid w:val="00590BF9"/>
    <w:rsid w:val="00592216"/>
    <w:rsid w:val="0059259D"/>
    <w:rsid w:val="00594C60"/>
    <w:rsid w:val="00594E66"/>
    <w:rsid w:val="005966FC"/>
    <w:rsid w:val="005970B7"/>
    <w:rsid w:val="005A0651"/>
    <w:rsid w:val="005A1138"/>
    <w:rsid w:val="005A3880"/>
    <w:rsid w:val="005A710F"/>
    <w:rsid w:val="005B24B4"/>
    <w:rsid w:val="005B2742"/>
    <w:rsid w:val="005B293E"/>
    <w:rsid w:val="005B6A7D"/>
    <w:rsid w:val="005B6F3C"/>
    <w:rsid w:val="005C033A"/>
    <w:rsid w:val="005C44D1"/>
    <w:rsid w:val="005C4854"/>
    <w:rsid w:val="005C4D89"/>
    <w:rsid w:val="005D0696"/>
    <w:rsid w:val="005D08D3"/>
    <w:rsid w:val="005D11A7"/>
    <w:rsid w:val="005D3514"/>
    <w:rsid w:val="005D48E9"/>
    <w:rsid w:val="005E0632"/>
    <w:rsid w:val="005E1AAF"/>
    <w:rsid w:val="005E2F25"/>
    <w:rsid w:val="005E30B6"/>
    <w:rsid w:val="005E3ED1"/>
    <w:rsid w:val="005E603B"/>
    <w:rsid w:val="005E7561"/>
    <w:rsid w:val="005E7BA2"/>
    <w:rsid w:val="005F085E"/>
    <w:rsid w:val="005F0B07"/>
    <w:rsid w:val="005F25C5"/>
    <w:rsid w:val="005F25D3"/>
    <w:rsid w:val="005F27A8"/>
    <w:rsid w:val="005F4F22"/>
    <w:rsid w:val="005F6502"/>
    <w:rsid w:val="0060590B"/>
    <w:rsid w:val="00607B89"/>
    <w:rsid w:val="00613D79"/>
    <w:rsid w:val="006153AD"/>
    <w:rsid w:val="006156F8"/>
    <w:rsid w:val="0061679B"/>
    <w:rsid w:val="00616B4C"/>
    <w:rsid w:val="00620B6C"/>
    <w:rsid w:val="00622429"/>
    <w:rsid w:val="00622499"/>
    <w:rsid w:val="00622FFA"/>
    <w:rsid w:val="006238C9"/>
    <w:rsid w:val="006305C5"/>
    <w:rsid w:val="00630AB9"/>
    <w:rsid w:val="00631A2D"/>
    <w:rsid w:val="00631A89"/>
    <w:rsid w:val="00631DE9"/>
    <w:rsid w:val="00632A52"/>
    <w:rsid w:val="0063680D"/>
    <w:rsid w:val="006443FD"/>
    <w:rsid w:val="00645D80"/>
    <w:rsid w:val="006468D5"/>
    <w:rsid w:val="00647DCC"/>
    <w:rsid w:val="00650E81"/>
    <w:rsid w:val="00651934"/>
    <w:rsid w:val="0065303F"/>
    <w:rsid w:val="006537CC"/>
    <w:rsid w:val="006538AF"/>
    <w:rsid w:val="00655C97"/>
    <w:rsid w:val="0065707E"/>
    <w:rsid w:val="00657099"/>
    <w:rsid w:val="006572A9"/>
    <w:rsid w:val="0065744F"/>
    <w:rsid w:val="00660145"/>
    <w:rsid w:val="00662195"/>
    <w:rsid w:val="00662B01"/>
    <w:rsid w:val="00663E7B"/>
    <w:rsid w:val="006640BF"/>
    <w:rsid w:val="006650B7"/>
    <w:rsid w:val="00665489"/>
    <w:rsid w:val="006662FB"/>
    <w:rsid w:val="00670387"/>
    <w:rsid w:val="006707D0"/>
    <w:rsid w:val="00670993"/>
    <w:rsid w:val="00670D0E"/>
    <w:rsid w:val="006723AF"/>
    <w:rsid w:val="006758C9"/>
    <w:rsid w:val="00675E9B"/>
    <w:rsid w:val="0068125C"/>
    <w:rsid w:val="00684567"/>
    <w:rsid w:val="00685A7B"/>
    <w:rsid w:val="006872C8"/>
    <w:rsid w:val="0068734E"/>
    <w:rsid w:val="00691F1E"/>
    <w:rsid w:val="00693C74"/>
    <w:rsid w:val="006A07F3"/>
    <w:rsid w:val="006A0CF4"/>
    <w:rsid w:val="006A447B"/>
    <w:rsid w:val="006A468A"/>
    <w:rsid w:val="006A6D24"/>
    <w:rsid w:val="006A72FA"/>
    <w:rsid w:val="006B33E6"/>
    <w:rsid w:val="006B3E79"/>
    <w:rsid w:val="006B6A99"/>
    <w:rsid w:val="006B7A86"/>
    <w:rsid w:val="006C298C"/>
    <w:rsid w:val="006C4605"/>
    <w:rsid w:val="006C66F1"/>
    <w:rsid w:val="006C6E86"/>
    <w:rsid w:val="006C79B6"/>
    <w:rsid w:val="006D160A"/>
    <w:rsid w:val="006D2034"/>
    <w:rsid w:val="006D2070"/>
    <w:rsid w:val="006D207B"/>
    <w:rsid w:val="006D25E6"/>
    <w:rsid w:val="006D41B0"/>
    <w:rsid w:val="006D7387"/>
    <w:rsid w:val="006D7B8F"/>
    <w:rsid w:val="006E1C1F"/>
    <w:rsid w:val="006E1C85"/>
    <w:rsid w:val="006E284C"/>
    <w:rsid w:val="006E2B76"/>
    <w:rsid w:val="006E5916"/>
    <w:rsid w:val="006E5CE6"/>
    <w:rsid w:val="006E6C48"/>
    <w:rsid w:val="006E7346"/>
    <w:rsid w:val="006F0E64"/>
    <w:rsid w:val="006F2719"/>
    <w:rsid w:val="006F564B"/>
    <w:rsid w:val="006F6B17"/>
    <w:rsid w:val="006F6F5E"/>
    <w:rsid w:val="006F7A47"/>
    <w:rsid w:val="0070086F"/>
    <w:rsid w:val="00703448"/>
    <w:rsid w:val="00703783"/>
    <w:rsid w:val="00704929"/>
    <w:rsid w:val="0070672F"/>
    <w:rsid w:val="0071342C"/>
    <w:rsid w:val="00713F1A"/>
    <w:rsid w:val="00714DC0"/>
    <w:rsid w:val="00715CB4"/>
    <w:rsid w:val="0071792F"/>
    <w:rsid w:val="00722451"/>
    <w:rsid w:val="0072383F"/>
    <w:rsid w:val="00724125"/>
    <w:rsid w:val="00724B31"/>
    <w:rsid w:val="00725B3B"/>
    <w:rsid w:val="007268D7"/>
    <w:rsid w:val="00727268"/>
    <w:rsid w:val="007300F7"/>
    <w:rsid w:val="00730BFD"/>
    <w:rsid w:val="0073270F"/>
    <w:rsid w:val="007343AC"/>
    <w:rsid w:val="00735D74"/>
    <w:rsid w:val="00737DDB"/>
    <w:rsid w:val="0074107D"/>
    <w:rsid w:val="00744351"/>
    <w:rsid w:val="007462A6"/>
    <w:rsid w:val="00751660"/>
    <w:rsid w:val="007522BA"/>
    <w:rsid w:val="00752683"/>
    <w:rsid w:val="00754505"/>
    <w:rsid w:val="00754966"/>
    <w:rsid w:val="00756163"/>
    <w:rsid w:val="0075631D"/>
    <w:rsid w:val="00763C55"/>
    <w:rsid w:val="0076630F"/>
    <w:rsid w:val="00770581"/>
    <w:rsid w:val="00770656"/>
    <w:rsid w:val="0077065E"/>
    <w:rsid w:val="0077172F"/>
    <w:rsid w:val="0077198A"/>
    <w:rsid w:val="00773887"/>
    <w:rsid w:val="0077552D"/>
    <w:rsid w:val="00777076"/>
    <w:rsid w:val="007774A0"/>
    <w:rsid w:val="00781680"/>
    <w:rsid w:val="00781A23"/>
    <w:rsid w:val="0078230C"/>
    <w:rsid w:val="00785377"/>
    <w:rsid w:val="00786D99"/>
    <w:rsid w:val="00787E8A"/>
    <w:rsid w:val="0079001C"/>
    <w:rsid w:val="007902BA"/>
    <w:rsid w:val="007919EE"/>
    <w:rsid w:val="00792939"/>
    <w:rsid w:val="0079594F"/>
    <w:rsid w:val="00797C21"/>
    <w:rsid w:val="007A103C"/>
    <w:rsid w:val="007A2511"/>
    <w:rsid w:val="007A2FB4"/>
    <w:rsid w:val="007A52DE"/>
    <w:rsid w:val="007A7C8D"/>
    <w:rsid w:val="007B1398"/>
    <w:rsid w:val="007B1B9F"/>
    <w:rsid w:val="007B2C40"/>
    <w:rsid w:val="007B38E2"/>
    <w:rsid w:val="007B4D2B"/>
    <w:rsid w:val="007B4DAA"/>
    <w:rsid w:val="007B55A4"/>
    <w:rsid w:val="007B5812"/>
    <w:rsid w:val="007B5EED"/>
    <w:rsid w:val="007B7188"/>
    <w:rsid w:val="007C02A6"/>
    <w:rsid w:val="007C03B0"/>
    <w:rsid w:val="007C1F2F"/>
    <w:rsid w:val="007C24F5"/>
    <w:rsid w:val="007C29DD"/>
    <w:rsid w:val="007C7A8F"/>
    <w:rsid w:val="007D1B7D"/>
    <w:rsid w:val="007D21D6"/>
    <w:rsid w:val="007D2AF4"/>
    <w:rsid w:val="007D4952"/>
    <w:rsid w:val="007D4AA0"/>
    <w:rsid w:val="007D4E95"/>
    <w:rsid w:val="007D5D83"/>
    <w:rsid w:val="007D6B93"/>
    <w:rsid w:val="007E0784"/>
    <w:rsid w:val="007E200A"/>
    <w:rsid w:val="007E43B8"/>
    <w:rsid w:val="007E44B6"/>
    <w:rsid w:val="007E6EC3"/>
    <w:rsid w:val="007E6EFD"/>
    <w:rsid w:val="007F17B8"/>
    <w:rsid w:val="007F1B72"/>
    <w:rsid w:val="007F4291"/>
    <w:rsid w:val="007F4425"/>
    <w:rsid w:val="007F4D31"/>
    <w:rsid w:val="007F6E2A"/>
    <w:rsid w:val="007F7254"/>
    <w:rsid w:val="007F7A34"/>
    <w:rsid w:val="007F7A39"/>
    <w:rsid w:val="008009DC"/>
    <w:rsid w:val="00801029"/>
    <w:rsid w:val="008015A0"/>
    <w:rsid w:val="008041C0"/>
    <w:rsid w:val="0080489B"/>
    <w:rsid w:val="0080495D"/>
    <w:rsid w:val="00806BD4"/>
    <w:rsid w:val="00810133"/>
    <w:rsid w:val="00810A20"/>
    <w:rsid w:val="00810BAB"/>
    <w:rsid w:val="00813598"/>
    <w:rsid w:val="00813ACB"/>
    <w:rsid w:val="00814F79"/>
    <w:rsid w:val="008162E8"/>
    <w:rsid w:val="008170A9"/>
    <w:rsid w:val="008176E9"/>
    <w:rsid w:val="00817A79"/>
    <w:rsid w:val="00817F33"/>
    <w:rsid w:val="00820648"/>
    <w:rsid w:val="00820D23"/>
    <w:rsid w:val="00820EEB"/>
    <w:rsid w:val="008224A7"/>
    <w:rsid w:val="00827625"/>
    <w:rsid w:val="0083525F"/>
    <w:rsid w:val="00835D95"/>
    <w:rsid w:val="0083609B"/>
    <w:rsid w:val="00836319"/>
    <w:rsid w:val="00836F3D"/>
    <w:rsid w:val="00841935"/>
    <w:rsid w:val="008426A3"/>
    <w:rsid w:val="00842DEF"/>
    <w:rsid w:val="008430FF"/>
    <w:rsid w:val="00846868"/>
    <w:rsid w:val="0085049D"/>
    <w:rsid w:val="008515E3"/>
    <w:rsid w:val="008538DD"/>
    <w:rsid w:val="00857336"/>
    <w:rsid w:val="0086020E"/>
    <w:rsid w:val="0086196D"/>
    <w:rsid w:val="00863EE0"/>
    <w:rsid w:val="008645BF"/>
    <w:rsid w:val="00864662"/>
    <w:rsid w:val="008656C2"/>
    <w:rsid w:val="00865A22"/>
    <w:rsid w:val="00866FBF"/>
    <w:rsid w:val="00867B55"/>
    <w:rsid w:val="00867C7F"/>
    <w:rsid w:val="00871F0E"/>
    <w:rsid w:val="00874F3D"/>
    <w:rsid w:val="00880D39"/>
    <w:rsid w:val="00886199"/>
    <w:rsid w:val="008866BB"/>
    <w:rsid w:val="00886BA6"/>
    <w:rsid w:val="00887AC4"/>
    <w:rsid w:val="00887FDD"/>
    <w:rsid w:val="00890DDA"/>
    <w:rsid w:val="00891DB4"/>
    <w:rsid w:val="0089201C"/>
    <w:rsid w:val="0089286F"/>
    <w:rsid w:val="00895B26"/>
    <w:rsid w:val="00897AA9"/>
    <w:rsid w:val="00897CDB"/>
    <w:rsid w:val="008A0639"/>
    <w:rsid w:val="008A083F"/>
    <w:rsid w:val="008A162C"/>
    <w:rsid w:val="008A211D"/>
    <w:rsid w:val="008A276A"/>
    <w:rsid w:val="008A3449"/>
    <w:rsid w:val="008A5106"/>
    <w:rsid w:val="008A708D"/>
    <w:rsid w:val="008A760E"/>
    <w:rsid w:val="008B0031"/>
    <w:rsid w:val="008B3F75"/>
    <w:rsid w:val="008B47F7"/>
    <w:rsid w:val="008B6FD5"/>
    <w:rsid w:val="008B70CB"/>
    <w:rsid w:val="008C090F"/>
    <w:rsid w:val="008C12A6"/>
    <w:rsid w:val="008C237C"/>
    <w:rsid w:val="008C26F5"/>
    <w:rsid w:val="008C2A13"/>
    <w:rsid w:val="008C2F37"/>
    <w:rsid w:val="008C5A6B"/>
    <w:rsid w:val="008C6AD7"/>
    <w:rsid w:val="008D433C"/>
    <w:rsid w:val="008D4DD6"/>
    <w:rsid w:val="008D561C"/>
    <w:rsid w:val="008E040B"/>
    <w:rsid w:val="008E24DB"/>
    <w:rsid w:val="008E41DA"/>
    <w:rsid w:val="008E583C"/>
    <w:rsid w:val="008E6ACB"/>
    <w:rsid w:val="008E7AF5"/>
    <w:rsid w:val="008E7FD1"/>
    <w:rsid w:val="008F0C07"/>
    <w:rsid w:val="008F17C4"/>
    <w:rsid w:val="008F536A"/>
    <w:rsid w:val="008F62CC"/>
    <w:rsid w:val="009014BF"/>
    <w:rsid w:val="00902585"/>
    <w:rsid w:val="0090584F"/>
    <w:rsid w:val="009068A8"/>
    <w:rsid w:val="00907CCC"/>
    <w:rsid w:val="009115F0"/>
    <w:rsid w:val="009117C8"/>
    <w:rsid w:val="00913C51"/>
    <w:rsid w:val="00916364"/>
    <w:rsid w:val="009179FF"/>
    <w:rsid w:val="00920458"/>
    <w:rsid w:val="009204DA"/>
    <w:rsid w:val="00920777"/>
    <w:rsid w:val="00921873"/>
    <w:rsid w:val="009244D5"/>
    <w:rsid w:val="00926C22"/>
    <w:rsid w:val="009274AC"/>
    <w:rsid w:val="00932310"/>
    <w:rsid w:val="00933A80"/>
    <w:rsid w:val="00934143"/>
    <w:rsid w:val="00934148"/>
    <w:rsid w:val="00935B14"/>
    <w:rsid w:val="009362C2"/>
    <w:rsid w:val="00936714"/>
    <w:rsid w:val="009374D3"/>
    <w:rsid w:val="00941083"/>
    <w:rsid w:val="00941DB8"/>
    <w:rsid w:val="00942EDE"/>
    <w:rsid w:val="00943542"/>
    <w:rsid w:val="00943E62"/>
    <w:rsid w:val="009442C6"/>
    <w:rsid w:val="009459A3"/>
    <w:rsid w:val="00946329"/>
    <w:rsid w:val="00946E78"/>
    <w:rsid w:val="00947D73"/>
    <w:rsid w:val="00950C45"/>
    <w:rsid w:val="009516C6"/>
    <w:rsid w:val="00954A9E"/>
    <w:rsid w:val="0095588A"/>
    <w:rsid w:val="00956AFE"/>
    <w:rsid w:val="00960385"/>
    <w:rsid w:val="00962657"/>
    <w:rsid w:val="00962F89"/>
    <w:rsid w:val="00962F93"/>
    <w:rsid w:val="0096403B"/>
    <w:rsid w:val="00970241"/>
    <w:rsid w:val="00972483"/>
    <w:rsid w:val="00974213"/>
    <w:rsid w:val="0097444D"/>
    <w:rsid w:val="00974717"/>
    <w:rsid w:val="00977C96"/>
    <w:rsid w:val="0098001E"/>
    <w:rsid w:val="0098166C"/>
    <w:rsid w:val="009826CE"/>
    <w:rsid w:val="00983F14"/>
    <w:rsid w:val="009848C1"/>
    <w:rsid w:val="00985FD1"/>
    <w:rsid w:val="00987E0A"/>
    <w:rsid w:val="00987E2B"/>
    <w:rsid w:val="0099221E"/>
    <w:rsid w:val="00992AD1"/>
    <w:rsid w:val="00992E78"/>
    <w:rsid w:val="00994142"/>
    <w:rsid w:val="00994FF1"/>
    <w:rsid w:val="009A051A"/>
    <w:rsid w:val="009A36D8"/>
    <w:rsid w:val="009A4D32"/>
    <w:rsid w:val="009A5E5F"/>
    <w:rsid w:val="009A6250"/>
    <w:rsid w:val="009A77F7"/>
    <w:rsid w:val="009B1E2B"/>
    <w:rsid w:val="009B2061"/>
    <w:rsid w:val="009B4FA0"/>
    <w:rsid w:val="009B51A4"/>
    <w:rsid w:val="009B5411"/>
    <w:rsid w:val="009B54E1"/>
    <w:rsid w:val="009B7E31"/>
    <w:rsid w:val="009C000A"/>
    <w:rsid w:val="009C2861"/>
    <w:rsid w:val="009C2BD9"/>
    <w:rsid w:val="009C4657"/>
    <w:rsid w:val="009C74C1"/>
    <w:rsid w:val="009D1139"/>
    <w:rsid w:val="009D2B68"/>
    <w:rsid w:val="009D3DD5"/>
    <w:rsid w:val="009D4EB4"/>
    <w:rsid w:val="009D6A3B"/>
    <w:rsid w:val="009D6F6A"/>
    <w:rsid w:val="009E3124"/>
    <w:rsid w:val="009E3D35"/>
    <w:rsid w:val="009E4B92"/>
    <w:rsid w:val="009E71B5"/>
    <w:rsid w:val="009F0104"/>
    <w:rsid w:val="009F288E"/>
    <w:rsid w:val="009F49CC"/>
    <w:rsid w:val="009F794D"/>
    <w:rsid w:val="00A00597"/>
    <w:rsid w:val="00A012AF"/>
    <w:rsid w:val="00A01BD0"/>
    <w:rsid w:val="00A03CDC"/>
    <w:rsid w:val="00A06130"/>
    <w:rsid w:val="00A06DDB"/>
    <w:rsid w:val="00A07235"/>
    <w:rsid w:val="00A074C6"/>
    <w:rsid w:val="00A07CF4"/>
    <w:rsid w:val="00A1280C"/>
    <w:rsid w:val="00A13E66"/>
    <w:rsid w:val="00A14A6E"/>
    <w:rsid w:val="00A155C4"/>
    <w:rsid w:val="00A16E86"/>
    <w:rsid w:val="00A1737F"/>
    <w:rsid w:val="00A17673"/>
    <w:rsid w:val="00A20D7E"/>
    <w:rsid w:val="00A21AF6"/>
    <w:rsid w:val="00A2216A"/>
    <w:rsid w:val="00A23068"/>
    <w:rsid w:val="00A24A27"/>
    <w:rsid w:val="00A258E4"/>
    <w:rsid w:val="00A30867"/>
    <w:rsid w:val="00A3197F"/>
    <w:rsid w:val="00A33B47"/>
    <w:rsid w:val="00A35CE0"/>
    <w:rsid w:val="00A36A77"/>
    <w:rsid w:val="00A36CCA"/>
    <w:rsid w:val="00A37089"/>
    <w:rsid w:val="00A40423"/>
    <w:rsid w:val="00A41B93"/>
    <w:rsid w:val="00A45AC2"/>
    <w:rsid w:val="00A45B5A"/>
    <w:rsid w:val="00A46744"/>
    <w:rsid w:val="00A50A83"/>
    <w:rsid w:val="00A50E3F"/>
    <w:rsid w:val="00A553D5"/>
    <w:rsid w:val="00A557F5"/>
    <w:rsid w:val="00A607EC"/>
    <w:rsid w:val="00A60D46"/>
    <w:rsid w:val="00A6198C"/>
    <w:rsid w:val="00A70DF2"/>
    <w:rsid w:val="00A7257A"/>
    <w:rsid w:val="00A7298D"/>
    <w:rsid w:val="00A7356A"/>
    <w:rsid w:val="00A74470"/>
    <w:rsid w:val="00A744B6"/>
    <w:rsid w:val="00A75D44"/>
    <w:rsid w:val="00A76FD1"/>
    <w:rsid w:val="00A806BB"/>
    <w:rsid w:val="00A812AC"/>
    <w:rsid w:val="00A834D0"/>
    <w:rsid w:val="00A849F6"/>
    <w:rsid w:val="00A85AE8"/>
    <w:rsid w:val="00A866B0"/>
    <w:rsid w:val="00A87999"/>
    <w:rsid w:val="00A87E25"/>
    <w:rsid w:val="00A90EDD"/>
    <w:rsid w:val="00A9327F"/>
    <w:rsid w:val="00A95EF4"/>
    <w:rsid w:val="00AA160C"/>
    <w:rsid w:val="00AA18B7"/>
    <w:rsid w:val="00AA234E"/>
    <w:rsid w:val="00AA2464"/>
    <w:rsid w:val="00AA2549"/>
    <w:rsid w:val="00AA2F1B"/>
    <w:rsid w:val="00AA369E"/>
    <w:rsid w:val="00AA3A65"/>
    <w:rsid w:val="00AA426B"/>
    <w:rsid w:val="00AA4B08"/>
    <w:rsid w:val="00AA4DFB"/>
    <w:rsid w:val="00AA549E"/>
    <w:rsid w:val="00AA6C2B"/>
    <w:rsid w:val="00AB6AE4"/>
    <w:rsid w:val="00AB6F39"/>
    <w:rsid w:val="00AC08B1"/>
    <w:rsid w:val="00AC0A07"/>
    <w:rsid w:val="00AC20F1"/>
    <w:rsid w:val="00AC71ED"/>
    <w:rsid w:val="00AC7328"/>
    <w:rsid w:val="00AD0796"/>
    <w:rsid w:val="00AD15F1"/>
    <w:rsid w:val="00AD193A"/>
    <w:rsid w:val="00AD2033"/>
    <w:rsid w:val="00AD2F34"/>
    <w:rsid w:val="00AD3164"/>
    <w:rsid w:val="00AD38A7"/>
    <w:rsid w:val="00AD3EEA"/>
    <w:rsid w:val="00AE4CD5"/>
    <w:rsid w:val="00AE5D51"/>
    <w:rsid w:val="00AE63EB"/>
    <w:rsid w:val="00AE6AA3"/>
    <w:rsid w:val="00AE713D"/>
    <w:rsid w:val="00AE7507"/>
    <w:rsid w:val="00AE7977"/>
    <w:rsid w:val="00AF1848"/>
    <w:rsid w:val="00AF2F80"/>
    <w:rsid w:val="00AF6E35"/>
    <w:rsid w:val="00AF7F3F"/>
    <w:rsid w:val="00B003CC"/>
    <w:rsid w:val="00B00B68"/>
    <w:rsid w:val="00B01801"/>
    <w:rsid w:val="00B039B0"/>
    <w:rsid w:val="00B03ABC"/>
    <w:rsid w:val="00B05300"/>
    <w:rsid w:val="00B0557B"/>
    <w:rsid w:val="00B06DCA"/>
    <w:rsid w:val="00B13655"/>
    <w:rsid w:val="00B1538A"/>
    <w:rsid w:val="00B159DA"/>
    <w:rsid w:val="00B16EC6"/>
    <w:rsid w:val="00B1702D"/>
    <w:rsid w:val="00B172ED"/>
    <w:rsid w:val="00B2363A"/>
    <w:rsid w:val="00B243EB"/>
    <w:rsid w:val="00B25D83"/>
    <w:rsid w:val="00B2665C"/>
    <w:rsid w:val="00B26D14"/>
    <w:rsid w:val="00B30207"/>
    <w:rsid w:val="00B3042F"/>
    <w:rsid w:val="00B3297E"/>
    <w:rsid w:val="00B3662F"/>
    <w:rsid w:val="00B36E2D"/>
    <w:rsid w:val="00B3752A"/>
    <w:rsid w:val="00B3769C"/>
    <w:rsid w:val="00B37AB5"/>
    <w:rsid w:val="00B37E94"/>
    <w:rsid w:val="00B44059"/>
    <w:rsid w:val="00B4588D"/>
    <w:rsid w:val="00B46B01"/>
    <w:rsid w:val="00B47246"/>
    <w:rsid w:val="00B5029E"/>
    <w:rsid w:val="00B51AF3"/>
    <w:rsid w:val="00B54894"/>
    <w:rsid w:val="00B5607D"/>
    <w:rsid w:val="00B561CE"/>
    <w:rsid w:val="00B56CFA"/>
    <w:rsid w:val="00B57321"/>
    <w:rsid w:val="00B62B0C"/>
    <w:rsid w:val="00B64508"/>
    <w:rsid w:val="00B64D31"/>
    <w:rsid w:val="00B679E1"/>
    <w:rsid w:val="00B67A43"/>
    <w:rsid w:val="00B7296A"/>
    <w:rsid w:val="00B77A71"/>
    <w:rsid w:val="00B8332A"/>
    <w:rsid w:val="00B83423"/>
    <w:rsid w:val="00B83731"/>
    <w:rsid w:val="00B85D1E"/>
    <w:rsid w:val="00B86875"/>
    <w:rsid w:val="00B903A6"/>
    <w:rsid w:val="00B9092D"/>
    <w:rsid w:val="00B95B0E"/>
    <w:rsid w:val="00BA0D61"/>
    <w:rsid w:val="00BA1D7A"/>
    <w:rsid w:val="00BA1F1F"/>
    <w:rsid w:val="00BA1F2A"/>
    <w:rsid w:val="00BA2241"/>
    <w:rsid w:val="00BA2905"/>
    <w:rsid w:val="00BA490B"/>
    <w:rsid w:val="00BA60DE"/>
    <w:rsid w:val="00BA770C"/>
    <w:rsid w:val="00BB3ADC"/>
    <w:rsid w:val="00BB4D25"/>
    <w:rsid w:val="00BB53AF"/>
    <w:rsid w:val="00BC07E6"/>
    <w:rsid w:val="00BC5C82"/>
    <w:rsid w:val="00BC6806"/>
    <w:rsid w:val="00BC75A6"/>
    <w:rsid w:val="00BD0A4B"/>
    <w:rsid w:val="00BD1BC3"/>
    <w:rsid w:val="00BD27B8"/>
    <w:rsid w:val="00BD327F"/>
    <w:rsid w:val="00BD36BE"/>
    <w:rsid w:val="00BD4E35"/>
    <w:rsid w:val="00BD6B79"/>
    <w:rsid w:val="00BD7376"/>
    <w:rsid w:val="00BE2BF7"/>
    <w:rsid w:val="00BE2D4E"/>
    <w:rsid w:val="00BE43B6"/>
    <w:rsid w:val="00BE53D8"/>
    <w:rsid w:val="00BE5A82"/>
    <w:rsid w:val="00BE673A"/>
    <w:rsid w:val="00BE773A"/>
    <w:rsid w:val="00BE78BD"/>
    <w:rsid w:val="00BE7B8F"/>
    <w:rsid w:val="00BF0875"/>
    <w:rsid w:val="00BF1EF8"/>
    <w:rsid w:val="00BF1FF2"/>
    <w:rsid w:val="00BF3476"/>
    <w:rsid w:val="00BF3CCE"/>
    <w:rsid w:val="00BF492F"/>
    <w:rsid w:val="00BF5062"/>
    <w:rsid w:val="00C004DA"/>
    <w:rsid w:val="00C00563"/>
    <w:rsid w:val="00C00E73"/>
    <w:rsid w:val="00C021C2"/>
    <w:rsid w:val="00C02D6F"/>
    <w:rsid w:val="00C032C0"/>
    <w:rsid w:val="00C04548"/>
    <w:rsid w:val="00C0758F"/>
    <w:rsid w:val="00C07D83"/>
    <w:rsid w:val="00C117F6"/>
    <w:rsid w:val="00C12ABA"/>
    <w:rsid w:val="00C1516E"/>
    <w:rsid w:val="00C16F98"/>
    <w:rsid w:val="00C1758A"/>
    <w:rsid w:val="00C17799"/>
    <w:rsid w:val="00C17CA8"/>
    <w:rsid w:val="00C211AD"/>
    <w:rsid w:val="00C217BC"/>
    <w:rsid w:val="00C22DCF"/>
    <w:rsid w:val="00C2376A"/>
    <w:rsid w:val="00C23C05"/>
    <w:rsid w:val="00C25007"/>
    <w:rsid w:val="00C25C88"/>
    <w:rsid w:val="00C25DAC"/>
    <w:rsid w:val="00C25DB8"/>
    <w:rsid w:val="00C27844"/>
    <w:rsid w:val="00C31B94"/>
    <w:rsid w:val="00C33B2F"/>
    <w:rsid w:val="00C33D59"/>
    <w:rsid w:val="00C355DC"/>
    <w:rsid w:val="00C35B99"/>
    <w:rsid w:val="00C36AE8"/>
    <w:rsid w:val="00C37263"/>
    <w:rsid w:val="00C37D20"/>
    <w:rsid w:val="00C402D0"/>
    <w:rsid w:val="00C40E80"/>
    <w:rsid w:val="00C43794"/>
    <w:rsid w:val="00C44359"/>
    <w:rsid w:val="00C44AEF"/>
    <w:rsid w:val="00C44FE1"/>
    <w:rsid w:val="00C455BB"/>
    <w:rsid w:val="00C476D5"/>
    <w:rsid w:val="00C50B7C"/>
    <w:rsid w:val="00C50CDF"/>
    <w:rsid w:val="00C50E5D"/>
    <w:rsid w:val="00C57408"/>
    <w:rsid w:val="00C57995"/>
    <w:rsid w:val="00C61348"/>
    <w:rsid w:val="00C61871"/>
    <w:rsid w:val="00C63D4D"/>
    <w:rsid w:val="00C64B55"/>
    <w:rsid w:val="00C6644C"/>
    <w:rsid w:val="00C67049"/>
    <w:rsid w:val="00C7046D"/>
    <w:rsid w:val="00C72081"/>
    <w:rsid w:val="00C73E8D"/>
    <w:rsid w:val="00C75E0B"/>
    <w:rsid w:val="00C77199"/>
    <w:rsid w:val="00C811CC"/>
    <w:rsid w:val="00C83449"/>
    <w:rsid w:val="00C837CE"/>
    <w:rsid w:val="00C84422"/>
    <w:rsid w:val="00C844A5"/>
    <w:rsid w:val="00C86AD0"/>
    <w:rsid w:val="00C92DAF"/>
    <w:rsid w:val="00C93817"/>
    <w:rsid w:val="00C938DA"/>
    <w:rsid w:val="00C94146"/>
    <w:rsid w:val="00C959D5"/>
    <w:rsid w:val="00C971BC"/>
    <w:rsid w:val="00C971E1"/>
    <w:rsid w:val="00C97315"/>
    <w:rsid w:val="00C97AE3"/>
    <w:rsid w:val="00CA05BD"/>
    <w:rsid w:val="00CA0961"/>
    <w:rsid w:val="00CA187C"/>
    <w:rsid w:val="00CA1EBF"/>
    <w:rsid w:val="00CA3B64"/>
    <w:rsid w:val="00CA7136"/>
    <w:rsid w:val="00CB044D"/>
    <w:rsid w:val="00CB1515"/>
    <w:rsid w:val="00CB1AA6"/>
    <w:rsid w:val="00CB3647"/>
    <w:rsid w:val="00CB3D8C"/>
    <w:rsid w:val="00CB6AEC"/>
    <w:rsid w:val="00CB792D"/>
    <w:rsid w:val="00CC0A49"/>
    <w:rsid w:val="00CC2218"/>
    <w:rsid w:val="00CC4B8D"/>
    <w:rsid w:val="00CC5B00"/>
    <w:rsid w:val="00CC6093"/>
    <w:rsid w:val="00CC60FA"/>
    <w:rsid w:val="00CD0FAF"/>
    <w:rsid w:val="00CD1064"/>
    <w:rsid w:val="00CD374D"/>
    <w:rsid w:val="00CD5204"/>
    <w:rsid w:val="00CD71F3"/>
    <w:rsid w:val="00CE0078"/>
    <w:rsid w:val="00CE018C"/>
    <w:rsid w:val="00CE42AE"/>
    <w:rsid w:val="00CE44D3"/>
    <w:rsid w:val="00CE6A39"/>
    <w:rsid w:val="00CE7B35"/>
    <w:rsid w:val="00CF1246"/>
    <w:rsid w:val="00CF23C7"/>
    <w:rsid w:val="00CF364D"/>
    <w:rsid w:val="00CF4029"/>
    <w:rsid w:val="00CF47FE"/>
    <w:rsid w:val="00CF54F2"/>
    <w:rsid w:val="00CF5E8B"/>
    <w:rsid w:val="00CF6417"/>
    <w:rsid w:val="00CF77E6"/>
    <w:rsid w:val="00CF7EF4"/>
    <w:rsid w:val="00D00091"/>
    <w:rsid w:val="00D00F37"/>
    <w:rsid w:val="00D025A5"/>
    <w:rsid w:val="00D02C21"/>
    <w:rsid w:val="00D02E18"/>
    <w:rsid w:val="00D02E54"/>
    <w:rsid w:val="00D0367C"/>
    <w:rsid w:val="00D03C2F"/>
    <w:rsid w:val="00D04C94"/>
    <w:rsid w:val="00D05945"/>
    <w:rsid w:val="00D23A45"/>
    <w:rsid w:val="00D2479A"/>
    <w:rsid w:val="00D2723F"/>
    <w:rsid w:val="00D30C98"/>
    <w:rsid w:val="00D333BB"/>
    <w:rsid w:val="00D35197"/>
    <w:rsid w:val="00D41040"/>
    <w:rsid w:val="00D41938"/>
    <w:rsid w:val="00D42F32"/>
    <w:rsid w:val="00D42F6D"/>
    <w:rsid w:val="00D451AA"/>
    <w:rsid w:val="00D45636"/>
    <w:rsid w:val="00D46DF5"/>
    <w:rsid w:val="00D50976"/>
    <w:rsid w:val="00D53671"/>
    <w:rsid w:val="00D53E23"/>
    <w:rsid w:val="00D55BB0"/>
    <w:rsid w:val="00D56B57"/>
    <w:rsid w:val="00D57FCC"/>
    <w:rsid w:val="00D60C18"/>
    <w:rsid w:val="00D61A5E"/>
    <w:rsid w:val="00D6307E"/>
    <w:rsid w:val="00D6603C"/>
    <w:rsid w:val="00D670A6"/>
    <w:rsid w:val="00D70A76"/>
    <w:rsid w:val="00D71FB7"/>
    <w:rsid w:val="00D72A7A"/>
    <w:rsid w:val="00D73880"/>
    <w:rsid w:val="00D76B39"/>
    <w:rsid w:val="00D771EE"/>
    <w:rsid w:val="00D772C5"/>
    <w:rsid w:val="00D80498"/>
    <w:rsid w:val="00D82255"/>
    <w:rsid w:val="00D82C43"/>
    <w:rsid w:val="00D840BF"/>
    <w:rsid w:val="00D847DC"/>
    <w:rsid w:val="00D851E1"/>
    <w:rsid w:val="00D8539C"/>
    <w:rsid w:val="00D85A40"/>
    <w:rsid w:val="00D870D8"/>
    <w:rsid w:val="00D91B26"/>
    <w:rsid w:val="00D926A5"/>
    <w:rsid w:val="00D92733"/>
    <w:rsid w:val="00D93007"/>
    <w:rsid w:val="00D93271"/>
    <w:rsid w:val="00D93DF5"/>
    <w:rsid w:val="00D9766A"/>
    <w:rsid w:val="00DA3DEF"/>
    <w:rsid w:val="00DA456B"/>
    <w:rsid w:val="00DA473C"/>
    <w:rsid w:val="00DA4D3C"/>
    <w:rsid w:val="00DA5A26"/>
    <w:rsid w:val="00DA70F6"/>
    <w:rsid w:val="00DB0972"/>
    <w:rsid w:val="00DB13BB"/>
    <w:rsid w:val="00DB2A75"/>
    <w:rsid w:val="00DB2D94"/>
    <w:rsid w:val="00DB7B2A"/>
    <w:rsid w:val="00DB7B2B"/>
    <w:rsid w:val="00DC02A9"/>
    <w:rsid w:val="00DC3761"/>
    <w:rsid w:val="00DC61CC"/>
    <w:rsid w:val="00DD07AA"/>
    <w:rsid w:val="00DD2A9D"/>
    <w:rsid w:val="00DD6CAC"/>
    <w:rsid w:val="00DD7B2B"/>
    <w:rsid w:val="00DE285C"/>
    <w:rsid w:val="00DE31E0"/>
    <w:rsid w:val="00DE3358"/>
    <w:rsid w:val="00DE53B4"/>
    <w:rsid w:val="00DE615F"/>
    <w:rsid w:val="00DE71AD"/>
    <w:rsid w:val="00DE7268"/>
    <w:rsid w:val="00DF38E7"/>
    <w:rsid w:val="00E01573"/>
    <w:rsid w:val="00E0197E"/>
    <w:rsid w:val="00E01E47"/>
    <w:rsid w:val="00E0343A"/>
    <w:rsid w:val="00E0549C"/>
    <w:rsid w:val="00E055F5"/>
    <w:rsid w:val="00E070D1"/>
    <w:rsid w:val="00E07EDE"/>
    <w:rsid w:val="00E10FBB"/>
    <w:rsid w:val="00E116A5"/>
    <w:rsid w:val="00E13A3C"/>
    <w:rsid w:val="00E178D6"/>
    <w:rsid w:val="00E20DCC"/>
    <w:rsid w:val="00E2237A"/>
    <w:rsid w:val="00E23036"/>
    <w:rsid w:val="00E235F4"/>
    <w:rsid w:val="00E24DD3"/>
    <w:rsid w:val="00E2682B"/>
    <w:rsid w:val="00E32044"/>
    <w:rsid w:val="00E362D9"/>
    <w:rsid w:val="00E3692A"/>
    <w:rsid w:val="00E37361"/>
    <w:rsid w:val="00E37753"/>
    <w:rsid w:val="00E4338D"/>
    <w:rsid w:val="00E44A49"/>
    <w:rsid w:val="00E45243"/>
    <w:rsid w:val="00E455E0"/>
    <w:rsid w:val="00E47103"/>
    <w:rsid w:val="00E50223"/>
    <w:rsid w:val="00E50459"/>
    <w:rsid w:val="00E508D5"/>
    <w:rsid w:val="00E50ED6"/>
    <w:rsid w:val="00E540AB"/>
    <w:rsid w:val="00E55DD3"/>
    <w:rsid w:val="00E56032"/>
    <w:rsid w:val="00E6115D"/>
    <w:rsid w:val="00E61758"/>
    <w:rsid w:val="00E62BE9"/>
    <w:rsid w:val="00E64FAB"/>
    <w:rsid w:val="00E6526A"/>
    <w:rsid w:val="00E6621E"/>
    <w:rsid w:val="00E663A0"/>
    <w:rsid w:val="00E677FD"/>
    <w:rsid w:val="00E705FE"/>
    <w:rsid w:val="00E7167A"/>
    <w:rsid w:val="00E7403E"/>
    <w:rsid w:val="00E7441B"/>
    <w:rsid w:val="00E748D0"/>
    <w:rsid w:val="00E760C9"/>
    <w:rsid w:val="00E76117"/>
    <w:rsid w:val="00E773F0"/>
    <w:rsid w:val="00E82CD5"/>
    <w:rsid w:val="00E83AC3"/>
    <w:rsid w:val="00E8429F"/>
    <w:rsid w:val="00E86FF2"/>
    <w:rsid w:val="00E87577"/>
    <w:rsid w:val="00E87EEA"/>
    <w:rsid w:val="00E90234"/>
    <w:rsid w:val="00E92F03"/>
    <w:rsid w:val="00E966C8"/>
    <w:rsid w:val="00EA0A4D"/>
    <w:rsid w:val="00EA2EFF"/>
    <w:rsid w:val="00EA4638"/>
    <w:rsid w:val="00EA57C5"/>
    <w:rsid w:val="00EA5B81"/>
    <w:rsid w:val="00EA5E12"/>
    <w:rsid w:val="00EB0CE6"/>
    <w:rsid w:val="00EB35FA"/>
    <w:rsid w:val="00EB5DC1"/>
    <w:rsid w:val="00EC28C1"/>
    <w:rsid w:val="00EC2F27"/>
    <w:rsid w:val="00EC3AF1"/>
    <w:rsid w:val="00EC4892"/>
    <w:rsid w:val="00EC4C22"/>
    <w:rsid w:val="00EC4F71"/>
    <w:rsid w:val="00EC6FAF"/>
    <w:rsid w:val="00EC7C6F"/>
    <w:rsid w:val="00EC7DD2"/>
    <w:rsid w:val="00ED52A5"/>
    <w:rsid w:val="00ED6A04"/>
    <w:rsid w:val="00ED7622"/>
    <w:rsid w:val="00EE1120"/>
    <w:rsid w:val="00EE2193"/>
    <w:rsid w:val="00EE363E"/>
    <w:rsid w:val="00EE4E64"/>
    <w:rsid w:val="00EE4F22"/>
    <w:rsid w:val="00EE510F"/>
    <w:rsid w:val="00EE64E5"/>
    <w:rsid w:val="00EF0FC3"/>
    <w:rsid w:val="00EF1F89"/>
    <w:rsid w:val="00EF3DEB"/>
    <w:rsid w:val="00EF3E72"/>
    <w:rsid w:val="00EF4D33"/>
    <w:rsid w:val="00EF5116"/>
    <w:rsid w:val="00EF7358"/>
    <w:rsid w:val="00F01B24"/>
    <w:rsid w:val="00F02753"/>
    <w:rsid w:val="00F02FD9"/>
    <w:rsid w:val="00F04B8C"/>
    <w:rsid w:val="00F06594"/>
    <w:rsid w:val="00F06627"/>
    <w:rsid w:val="00F07C5E"/>
    <w:rsid w:val="00F107B2"/>
    <w:rsid w:val="00F12AA4"/>
    <w:rsid w:val="00F12CA1"/>
    <w:rsid w:val="00F1409D"/>
    <w:rsid w:val="00F154FD"/>
    <w:rsid w:val="00F21BAE"/>
    <w:rsid w:val="00F250CA"/>
    <w:rsid w:val="00F276FC"/>
    <w:rsid w:val="00F30464"/>
    <w:rsid w:val="00F346F6"/>
    <w:rsid w:val="00F35B24"/>
    <w:rsid w:val="00F368C1"/>
    <w:rsid w:val="00F36E15"/>
    <w:rsid w:val="00F40AB0"/>
    <w:rsid w:val="00F40EAF"/>
    <w:rsid w:val="00F41173"/>
    <w:rsid w:val="00F446ED"/>
    <w:rsid w:val="00F4543C"/>
    <w:rsid w:val="00F51240"/>
    <w:rsid w:val="00F519BC"/>
    <w:rsid w:val="00F52FF0"/>
    <w:rsid w:val="00F53002"/>
    <w:rsid w:val="00F5537D"/>
    <w:rsid w:val="00F55EB9"/>
    <w:rsid w:val="00F61718"/>
    <w:rsid w:val="00F61990"/>
    <w:rsid w:val="00F61CB6"/>
    <w:rsid w:val="00F632D9"/>
    <w:rsid w:val="00F638DA"/>
    <w:rsid w:val="00F65AA9"/>
    <w:rsid w:val="00F65D17"/>
    <w:rsid w:val="00F70C17"/>
    <w:rsid w:val="00F70C3B"/>
    <w:rsid w:val="00F71591"/>
    <w:rsid w:val="00F716B3"/>
    <w:rsid w:val="00F71BA0"/>
    <w:rsid w:val="00F71C3C"/>
    <w:rsid w:val="00F74157"/>
    <w:rsid w:val="00F75023"/>
    <w:rsid w:val="00F774C4"/>
    <w:rsid w:val="00F77E31"/>
    <w:rsid w:val="00F81BEA"/>
    <w:rsid w:val="00F844E0"/>
    <w:rsid w:val="00F845EB"/>
    <w:rsid w:val="00F84A63"/>
    <w:rsid w:val="00F85371"/>
    <w:rsid w:val="00F86F39"/>
    <w:rsid w:val="00F87633"/>
    <w:rsid w:val="00F87BD2"/>
    <w:rsid w:val="00F90B48"/>
    <w:rsid w:val="00F91A5A"/>
    <w:rsid w:val="00F950EC"/>
    <w:rsid w:val="00F976FF"/>
    <w:rsid w:val="00FA21FA"/>
    <w:rsid w:val="00FA3B8E"/>
    <w:rsid w:val="00FA6C78"/>
    <w:rsid w:val="00FA70CF"/>
    <w:rsid w:val="00FA7B90"/>
    <w:rsid w:val="00FA7DEC"/>
    <w:rsid w:val="00FB284A"/>
    <w:rsid w:val="00FB3A1B"/>
    <w:rsid w:val="00FB41E9"/>
    <w:rsid w:val="00FB4541"/>
    <w:rsid w:val="00FB58CA"/>
    <w:rsid w:val="00FB5C31"/>
    <w:rsid w:val="00FB62EC"/>
    <w:rsid w:val="00FB63AC"/>
    <w:rsid w:val="00FC0C9B"/>
    <w:rsid w:val="00FC0DE8"/>
    <w:rsid w:val="00FC2C50"/>
    <w:rsid w:val="00FC4097"/>
    <w:rsid w:val="00FC7CD5"/>
    <w:rsid w:val="00FC7D50"/>
    <w:rsid w:val="00FD0A4B"/>
    <w:rsid w:val="00FD2862"/>
    <w:rsid w:val="00FD29F9"/>
    <w:rsid w:val="00FD2F50"/>
    <w:rsid w:val="00FD34E0"/>
    <w:rsid w:val="00FD4BAD"/>
    <w:rsid w:val="00FE05E3"/>
    <w:rsid w:val="00FE1680"/>
    <w:rsid w:val="00FE20DD"/>
    <w:rsid w:val="00FE3EBC"/>
    <w:rsid w:val="00FE4368"/>
    <w:rsid w:val="00FE5384"/>
    <w:rsid w:val="00FF2191"/>
    <w:rsid w:val="00FF3852"/>
    <w:rsid w:val="00FF3EE5"/>
    <w:rsid w:val="00FF6583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2B88B9E"/>
  <w15:chartTrackingRefBased/>
  <w15:docId w15:val="{D258D8C5-D012-441D-9B8E-3BFBDE37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3F"/>
    <w:pPr>
      <w:spacing w:line="240" w:lineRule="auto"/>
    </w:pPr>
    <w:rPr>
      <w:sz w:val="18"/>
    </w:rPr>
  </w:style>
  <w:style w:type="paragraph" w:styleId="Rubrik1">
    <w:name w:val="heading 1"/>
    <w:basedOn w:val="Normal"/>
    <w:next w:val="Normal"/>
    <w:link w:val="Rubrik1Char"/>
    <w:uiPriority w:val="9"/>
    <w:qFormat/>
    <w:rsid w:val="00AE713D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44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457E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  <w:szCs w:val="24"/>
      <w:u w:val="single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AE71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E7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4457E"/>
    <w:rPr>
      <w:rFonts w:asciiTheme="majorHAnsi" w:eastAsiaTheme="majorEastAsia" w:hAnsiTheme="majorHAnsi" w:cstheme="majorBidi"/>
      <w:caps/>
      <w:color w:val="2F5496" w:themeColor="accent1" w:themeShade="BF"/>
      <w:sz w:val="28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rsid w:val="00AE713D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Sidhuvud">
    <w:name w:val="header"/>
    <w:basedOn w:val="Normal"/>
    <w:link w:val="SidhuvudChar"/>
    <w:uiPriority w:val="99"/>
    <w:unhideWhenUsed/>
    <w:rsid w:val="00AE713D"/>
    <w:pPr>
      <w:tabs>
        <w:tab w:val="center" w:pos="4536"/>
        <w:tab w:val="right" w:pos="9072"/>
      </w:tabs>
      <w:spacing w:after="0"/>
    </w:pPr>
    <w:rPr>
      <w:sz w:val="20"/>
    </w:rPr>
  </w:style>
  <w:style w:type="character" w:customStyle="1" w:styleId="SidhuvudChar">
    <w:name w:val="Sidhuvud Char"/>
    <w:basedOn w:val="Standardstycketeckensnitt"/>
    <w:link w:val="Sidhuvud"/>
    <w:uiPriority w:val="99"/>
    <w:rsid w:val="00AE713D"/>
    <w:rPr>
      <w:sz w:val="20"/>
    </w:rPr>
  </w:style>
  <w:style w:type="paragraph" w:styleId="Sidfot">
    <w:name w:val="footer"/>
    <w:basedOn w:val="Normal"/>
    <w:link w:val="SidfotChar"/>
    <w:uiPriority w:val="99"/>
    <w:unhideWhenUsed/>
    <w:rsid w:val="00AE713D"/>
    <w:pPr>
      <w:tabs>
        <w:tab w:val="center" w:pos="4536"/>
        <w:tab w:val="right" w:pos="9072"/>
      </w:tabs>
      <w:spacing w:after="0"/>
    </w:pPr>
    <w:rPr>
      <w:sz w:val="20"/>
    </w:rPr>
  </w:style>
  <w:style w:type="character" w:customStyle="1" w:styleId="SidfotChar">
    <w:name w:val="Sidfot Char"/>
    <w:basedOn w:val="Standardstycketeckensnitt"/>
    <w:link w:val="Sidfot"/>
    <w:uiPriority w:val="99"/>
    <w:rsid w:val="00AE713D"/>
    <w:rPr>
      <w:sz w:val="20"/>
    </w:rPr>
  </w:style>
  <w:style w:type="character" w:styleId="Starkbetoning">
    <w:name w:val="Intense Emphasis"/>
    <w:aliases w:val="Tabellrubrik"/>
    <w:basedOn w:val="Standardstycketeckensnitt"/>
    <w:uiPriority w:val="21"/>
    <w:qFormat/>
    <w:rsid w:val="0079594F"/>
    <w:rPr>
      <w:rFonts w:asciiTheme="majorHAnsi" w:hAnsiTheme="majorHAnsi"/>
      <w:i w:val="0"/>
      <w:iCs/>
      <w:color w:val="4472C4" w:themeColor="accent1"/>
      <w:sz w:val="28"/>
    </w:rPr>
  </w:style>
  <w:style w:type="table" w:styleId="Tabellrutnt">
    <w:name w:val="Table Grid"/>
    <w:basedOn w:val="Normaltabell"/>
    <w:uiPriority w:val="59"/>
    <w:rsid w:val="00AE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B46B01"/>
    <w:rPr>
      <w:color w:val="808080"/>
    </w:rPr>
  </w:style>
  <w:style w:type="table" w:customStyle="1" w:styleId="Formatmall1">
    <w:name w:val="Formatmall1"/>
    <w:basedOn w:val="Normaltabell"/>
    <w:uiPriority w:val="99"/>
    <w:rsid w:val="00CB792D"/>
    <w:pPr>
      <w:spacing w:after="0" w:line="240" w:lineRule="auto"/>
    </w:pPr>
    <w:rPr>
      <w:sz w:val="20"/>
    </w:rPr>
    <w:tblPr>
      <w:tblStyleRowBandSize w:val="1"/>
    </w:tblPr>
    <w:tcPr>
      <w:vAlign w:val="center"/>
    </w:tcPr>
    <w:tblStylePr w:type="firstRow">
      <w:rPr>
        <w:rFonts w:asciiTheme="majorHAnsi" w:hAnsiTheme="majorHAnsi"/>
        <w:b w:val="0"/>
        <w:i w:val="0"/>
        <w:color w:val="4472C4" w:themeColor="accent1"/>
        <w:sz w:val="20"/>
      </w:rPr>
    </w:tblStylePr>
    <w:tblStylePr w:type="band1Horz">
      <w:pPr>
        <w:jc w:val="left"/>
      </w:pPr>
      <w:rPr>
        <w:rFonts w:asciiTheme="minorHAnsi" w:hAnsiTheme="minorHAnsi"/>
        <w:sz w:val="20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Theme="minorHAnsi" w:hAnsiTheme="minorHAnsi"/>
        <w:color w:val="auto"/>
        <w:sz w:val="20"/>
      </w:rPr>
    </w:tblStylePr>
  </w:style>
  <w:style w:type="paragraph" w:customStyle="1" w:styleId="Markering">
    <w:name w:val="Markering"/>
    <w:basedOn w:val="Normal"/>
    <w:link w:val="MarkeringChar"/>
    <w:qFormat/>
    <w:rsid w:val="000F3E7C"/>
    <w:pPr>
      <w:shd w:val="clear" w:color="auto" w:fill="FFFF00"/>
      <w:spacing w:line="259" w:lineRule="auto"/>
    </w:pPr>
  </w:style>
  <w:style w:type="character" w:customStyle="1" w:styleId="MarkeringChar">
    <w:name w:val="Markering Char"/>
    <w:basedOn w:val="Standardstycketeckensnitt"/>
    <w:link w:val="Markering"/>
    <w:rsid w:val="000F3E7C"/>
    <w:rPr>
      <w:sz w:val="18"/>
      <w:shd w:val="clear" w:color="auto" w:fill="FFFF00"/>
    </w:rPr>
  </w:style>
  <w:style w:type="character" w:customStyle="1" w:styleId="Rubrik3Char">
    <w:name w:val="Rubrik 3 Char"/>
    <w:basedOn w:val="Standardstycketeckensnitt"/>
    <w:link w:val="Rubrik3"/>
    <w:uiPriority w:val="9"/>
    <w:rsid w:val="0004457E"/>
    <w:rPr>
      <w:rFonts w:asciiTheme="majorHAnsi" w:eastAsiaTheme="majorEastAsia" w:hAnsiTheme="majorHAnsi" w:cstheme="majorBidi"/>
      <w:color w:val="1F3763" w:themeColor="accent1" w:themeShade="7F"/>
      <w:szCs w:val="24"/>
      <w:u w:val="single"/>
    </w:rPr>
  </w:style>
  <w:style w:type="paragraph" w:styleId="Liststycke">
    <w:name w:val="List Paragraph"/>
    <w:basedOn w:val="Normal"/>
    <w:uiPriority w:val="34"/>
    <w:qFormat/>
    <w:rsid w:val="005C033A"/>
    <w:pPr>
      <w:ind w:left="720"/>
      <w:contextualSpacing/>
    </w:pPr>
    <w:rPr>
      <w:sz w:val="20"/>
    </w:rPr>
  </w:style>
  <w:style w:type="paragraph" w:styleId="Brdtext">
    <w:name w:val="Body Text"/>
    <w:basedOn w:val="Normal"/>
    <w:link w:val="BrdtextChar"/>
    <w:rsid w:val="00015C3E"/>
    <w:pPr>
      <w:spacing w:after="0"/>
    </w:pPr>
    <w:rPr>
      <w:rFonts w:ascii="Arial" w:eastAsia="Times New Roman" w:hAnsi="Arial" w:cs="Arial"/>
      <w:bCs/>
      <w:sz w:val="16"/>
      <w:szCs w:val="24"/>
      <w:lang w:eastAsia="sv-SE"/>
    </w:rPr>
  </w:style>
  <w:style w:type="character" w:customStyle="1" w:styleId="BrdtextChar">
    <w:name w:val="Brödtext Char"/>
    <w:basedOn w:val="Standardstycketeckensnitt"/>
    <w:link w:val="Brdtext"/>
    <w:rsid w:val="00015C3E"/>
    <w:rPr>
      <w:rFonts w:ascii="Arial" w:eastAsia="Times New Roman" w:hAnsi="Arial" w:cs="Arial"/>
      <w:bCs/>
      <w:sz w:val="16"/>
      <w:szCs w:val="24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A3A5A"/>
    <w:pPr>
      <w:spacing w:after="0"/>
    </w:pPr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A3A5A"/>
    <w:rPr>
      <w:rFonts w:ascii="Segoe UI" w:hAnsi="Segoe UI" w:cs="Segoe UI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F950EC"/>
    <w:pPr>
      <w:spacing w:before="100" w:beforeAutospacing="1" w:after="120"/>
      <w:contextualSpacing/>
    </w:pPr>
    <w:rPr>
      <w:rFonts w:ascii="Calibri" w:eastAsiaTheme="majorEastAsia" w:hAnsi="Calibri" w:cstheme="majorBidi"/>
      <w:b/>
      <w:caps/>
      <w:spacing w:val="5"/>
      <w:kern w:val="28"/>
      <w:sz w:val="24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950EC"/>
    <w:rPr>
      <w:rFonts w:ascii="Calibri" w:eastAsiaTheme="majorEastAsia" w:hAnsi="Calibri" w:cstheme="majorBidi"/>
      <w:b/>
      <w:caps/>
      <w:spacing w:val="5"/>
      <w:kern w:val="28"/>
      <w:sz w:val="24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53408"/>
    <w:pPr>
      <w:keepNext/>
      <w:numPr>
        <w:ilvl w:val="1"/>
      </w:numPr>
      <w:spacing w:after="120"/>
    </w:pPr>
    <w:rPr>
      <w:rFonts w:ascii="Calibri" w:eastAsiaTheme="majorEastAsia" w:hAnsi="Calibri" w:cstheme="majorBidi"/>
      <w:b/>
      <w:iCs/>
      <w:sz w:val="20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53408"/>
    <w:rPr>
      <w:rFonts w:ascii="Calibri" w:eastAsiaTheme="majorEastAsia" w:hAnsi="Calibri" w:cstheme="majorBidi"/>
      <w:b/>
      <w:iCs/>
      <w:sz w:val="20"/>
      <w:szCs w:val="24"/>
    </w:rPr>
  </w:style>
  <w:style w:type="paragraph" w:customStyle="1" w:styleId="TabelltextN">
    <w:name w:val="Tabelltext_N"/>
    <w:basedOn w:val="Normal"/>
    <w:next w:val="Normal"/>
    <w:qFormat/>
    <w:rsid w:val="00130635"/>
    <w:pPr>
      <w:spacing w:after="100" w:afterAutospacing="1"/>
    </w:pPr>
    <w:rPr>
      <w:rFonts w:ascii="Calibri" w:eastAsia="Calibri" w:hAnsi="Calibri" w:cs="Times New Roman"/>
      <w:sz w:val="20"/>
      <w:szCs w:val="20"/>
      <w:lang w:eastAsia="sv-SE"/>
    </w:rPr>
  </w:style>
  <w:style w:type="paragraph" w:customStyle="1" w:styleId="PunktlistaN">
    <w:name w:val="Punktlista_N"/>
    <w:basedOn w:val="Normal"/>
    <w:qFormat/>
    <w:rsid w:val="00773887"/>
    <w:pPr>
      <w:numPr>
        <w:numId w:val="11"/>
      </w:numPr>
      <w:tabs>
        <w:tab w:val="left" w:pos="284"/>
      </w:tabs>
      <w:spacing w:after="100" w:afterAutospacing="1"/>
      <w:ind w:left="284" w:hanging="284"/>
    </w:pPr>
    <w:rPr>
      <w:rFonts w:ascii="Calibri" w:eastAsia="Calibri" w:hAnsi="Calibri" w:cs="Times New Roman"/>
      <w:szCs w:val="20"/>
      <w:lang w:eastAsia="sv-SE"/>
    </w:rPr>
  </w:style>
  <w:style w:type="paragraph" w:styleId="Ingetavstnd">
    <w:name w:val="No Spacing"/>
    <w:link w:val="IngetavstndChar"/>
    <w:uiPriority w:val="1"/>
    <w:qFormat/>
    <w:rsid w:val="0071342C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71342C"/>
    <w:rPr>
      <w:rFonts w:eastAsiaTheme="minorEastAsia"/>
      <w:lang w:eastAsia="sv-SE"/>
    </w:rPr>
  </w:style>
  <w:style w:type="paragraph" w:customStyle="1" w:styleId="TabellhuvudN">
    <w:name w:val="Tabellhuvud_N"/>
    <w:basedOn w:val="TabelltextN"/>
    <w:next w:val="TabelltextN"/>
    <w:qFormat/>
    <w:rsid w:val="00C25007"/>
    <w:pPr>
      <w:spacing w:after="120" w:afterAutospacing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klimatochstyrsystem.sharepoint.com/Delade%20dokument/KSS/Standardmallar%20KSS/Driftkort/81-01%20AS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ktnummer xmlns="23c29688-caea-4d67-809d-793a866057ea" xsi:nil="true"/>
    <lcf76f155ced4ddcb4097134ff3c332f xmlns="23c29688-caea-4d67-809d-793a866057ea">
      <Terms xmlns="http://schemas.microsoft.com/office/infopath/2007/PartnerControls"/>
    </lcf76f155ced4ddcb4097134ff3c332f>
    <TaxCatchAll xmlns="e317bd26-b35a-4a77-91f5-e3dbed9a896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ADAA0B913D47419B3A2D21816E0979" ma:contentTypeVersion="17" ma:contentTypeDescription="Skapa ett nytt dokument." ma:contentTypeScope="" ma:versionID="d231a75e305cf31d71f38bbe6a26de2f">
  <xsd:schema xmlns:xsd="http://www.w3.org/2001/XMLSchema" xmlns:xs="http://www.w3.org/2001/XMLSchema" xmlns:p="http://schemas.microsoft.com/office/2006/metadata/properties" xmlns:ns2="e317bd26-b35a-4a77-91f5-e3dbed9a896d" xmlns:ns3="23c29688-caea-4d67-809d-793a866057ea" targetNamespace="http://schemas.microsoft.com/office/2006/metadata/properties" ma:root="true" ma:fieldsID="dee0115c887a3c86138f12b653bbe970" ns2:_="" ns3:_="">
    <xsd:import namespace="e317bd26-b35a-4a77-91f5-e3dbed9a896d"/>
    <xsd:import namespace="23c29688-caea-4d67-809d-793a866057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Projektnumme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7bd26-b35a-4a77-91f5-e3dbed9a8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efd8c63-899e-4bab-af64-e883ec5303a4}" ma:internalName="TaxCatchAll" ma:showField="CatchAllData" ma:web="e317bd26-b35a-4a77-91f5-e3dbed9a89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29688-caea-4d67-809d-793a86605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Projektnummer" ma:index="18" nillable="true" ma:displayName="Projektnummer" ma:format="Dropdown" ma:internalName="Projektnummer">
      <xsd:simpleType>
        <xsd:restriction base="dms:Text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ildmarkeringar" ma:readOnly="false" ma:fieldId="{5cf76f15-5ced-4ddc-b409-7134ff3c332f}" ma:taxonomyMulti="true" ma:sspId="740e4c16-d62e-4640-9ea3-a19a0742db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FF6122-CCB9-49D7-BD8F-3F9C81AA23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94ED0A-9456-45C7-82C7-DEA12CED2693}">
  <ds:schemaRefs>
    <ds:schemaRef ds:uri="http://schemas.microsoft.com/office/2006/metadata/properties"/>
    <ds:schemaRef ds:uri="http://schemas.microsoft.com/office/infopath/2007/PartnerControls"/>
    <ds:schemaRef ds:uri="23c29688-caea-4d67-809d-793a866057ea"/>
  </ds:schemaRefs>
</ds:datastoreItem>
</file>

<file path=customXml/itemProps3.xml><?xml version="1.0" encoding="utf-8"?>
<ds:datastoreItem xmlns:ds="http://schemas.openxmlformats.org/officeDocument/2006/customXml" ds:itemID="{9F12ADD3-6AC7-4F0F-AF41-1A1F809D5F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E87885-DE94-402E-8114-BDCE39787FEA}"/>
</file>

<file path=docProps/app.xml><?xml version="1.0" encoding="utf-8"?>
<Properties xmlns="http://schemas.openxmlformats.org/officeDocument/2006/extended-properties" xmlns:vt="http://schemas.openxmlformats.org/officeDocument/2006/docPropsVTypes">
  <Template>81-01%20AS.dotx</Template>
  <TotalTime>6177</TotalTime>
  <Pages>3</Pages>
  <Words>428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Leksell</dc:creator>
  <cp:keywords/>
  <dc:description/>
  <cp:lastModifiedBy>Joakim Grandin</cp:lastModifiedBy>
  <cp:revision>1198</cp:revision>
  <cp:lastPrinted>2020-08-11T12:56:00Z</cp:lastPrinted>
  <dcterms:created xsi:type="dcterms:W3CDTF">2020-04-01T16:54:00Z</dcterms:created>
  <dcterms:modified xsi:type="dcterms:W3CDTF">2021-09-25T08:23:00Z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0x01010012ADAA0B913D47419B3A2D21816E0979</vt:lpwstr>
  </property>
</Properties>
</file>